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ECC82" w14:textId="4CF77406" w:rsidR="00D075FF" w:rsidRPr="00667DC2" w:rsidRDefault="002C00D8" w:rsidP="00486832">
      <w:pPr>
        <w:jc w:val="center"/>
        <w:rPr>
          <w:rFonts w:asciiTheme="minorHAnsi" w:eastAsiaTheme="minorHAnsi" w:hAnsiTheme="minorHAnsi" w:cs="Arial"/>
          <w:b/>
          <w:bCs/>
          <w:sz w:val="56"/>
          <w:szCs w:val="56"/>
          <w:lang w:eastAsia="ko-KR"/>
        </w:rPr>
      </w:pPr>
      <w:r w:rsidRPr="00667DC2">
        <w:rPr>
          <w:rFonts w:asciiTheme="minorHAnsi" w:eastAsiaTheme="minorHAnsi" w:hAnsiTheme="minorHAnsi" w:cs="Arial" w:hint="eastAsia"/>
          <w:b/>
          <w:bCs/>
          <w:sz w:val="56"/>
          <w:szCs w:val="56"/>
          <w:lang w:eastAsia="ko-KR"/>
        </w:rPr>
        <w:t xml:space="preserve">Infini-A </w:t>
      </w:r>
      <w:r w:rsidR="00246A99" w:rsidRPr="00667DC2">
        <w:rPr>
          <w:rFonts w:asciiTheme="minorHAnsi" w:eastAsiaTheme="minorHAnsi" w:hAnsiTheme="minorHAnsi" w:cs="Arial" w:hint="eastAsia"/>
          <w:b/>
          <w:bCs/>
          <w:sz w:val="56"/>
          <w:szCs w:val="56"/>
          <w:lang w:eastAsia="ko-KR"/>
        </w:rPr>
        <w:t>A</w:t>
      </w:r>
      <w:r w:rsidR="00246A99" w:rsidRPr="00667DC2">
        <w:rPr>
          <w:rFonts w:asciiTheme="minorHAnsi" w:eastAsiaTheme="minorHAnsi" w:hAnsiTheme="minorHAnsi" w:cs="Arial"/>
          <w:b/>
          <w:bCs/>
          <w:sz w:val="56"/>
          <w:szCs w:val="56"/>
          <w:lang w:eastAsia="ko-KR"/>
        </w:rPr>
        <w:t xml:space="preserve">gent </w:t>
      </w:r>
      <w:r w:rsidR="009D6F94" w:rsidRPr="00667DC2">
        <w:rPr>
          <w:rFonts w:asciiTheme="minorHAnsi" w:eastAsiaTheme="minorHAnsi" w:hAnsiTheme="minorHAnsi" w:cs="Arial"/>
          <w:b/>
          <w:bCs/>
          <w:sz w:val="56"/>
          <w:szCs w:val="56"/>
          <w:lang w:eastAsia="ko-KR"/>
        </w:rPr>
        <w:t>setup manual</w:t>
      </w:r>
    </w:p>
    <w:p w14:paraId="5D3D68E3" w14:textId="77777777" w:rsidR="009D6F94" w:rsidRPr="00667DC2" w:rsidRDefault="009D6F94">
      <w:pPr>
        <w:pStyle w:val="a6"/>
        <w:spacing w:before="240"/>
        <w:jc w:val="right"/>
        <w:rPr>
          <w:rFonts w:asciiTheme="minorHAnsi" w:eastAsiaTheme="minorHAnsi" w:hAnsiTheme="minorHAnsi" w:cs="Arial"/>
          <w:b/>
          <w:sz w:val="24"/>
          <w:szCs w:val="24"/>
          <w:lang w:eastAsia="ko-KR"/>
        </w:rPr>
      </w:pPr>
    </w:p>
    <w:p w14:paraId="51003035" w14:textId="77777777" w:rsidR="005F7256" w:rsidRPr="00667DC2" w:rsidRDefault="005F7256">
      <w:pPr>
        <w:pStyle w:val="a7"/>
        <w:jc w:val="right"/>
        <w:rPr>
          <w:rFonts w:asciiTheme="minorHAnsi" w:eastAsiaTheme="minorHAnsi" w:hAnsiTheme="minorHAnsi" w:cs="Arial"/>
          <w:i/>
          <w:sz w:val="24"/>
          <w:szCs w:val="24"/>
          <w:lang w:eastAsia="ko-KR"/>
        </w:rPr>
      </w:pPr>
    </w:p>
    <w:p w14:paraId="0F463002" w14:textId="77777777" w:rsidR="008324DB" w:rsidRPr="00667DC2" w:rsidRDefault="008324DB">
      <w:pPr>
        <w:pStyle w:val="a7"/>
        <w:jc w:val="right"/>
        <w:rPr>
          <w:rFonts w:asciiTheme="minorHAnsi" w:eastAsiaTheme="minorHAnsi" w:hAnsiTheme="minorHAnsi" w:cs="Arial"/>
          <w:i/>
          <w:sz w:val="24"/>
          <w:szCs w:val="24"/>
          <w:lang w:eastAsia="ko-KR"/>
        </w:rPr>
      </w:pPr>
    </w:p>
    <w:p w14:paraId="3F79199D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i/>
          <w:sz w:val="24"/>
          <w:szCs w:val="24"/>
          <w:lang w:eastAsia="ko-KR"/>
        </w:rPr>
      </w:pPr>
    </w:p>
    <w:p w14:paraId="438AB466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i/>
          <w:sz w:val="24"/>
          <w:szCs w:val="24"/>
          <w:lang w:eastAsia="ko-KR"/>
        </w:rPr>
      </w:pPr>
    </w:p>
    <w:p w14:paraId="5C307182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i/>
          <w:sz w:val="24"/>
          <w:szCs w:val="24"/>
          <w:lang w:eastAsia="ko-KR"/>
        </w:rPr>
      </w:pPr>
    </w:p>
    <w:p w14:paraId="12AC6C89" w14:textId="77777777" w:rsidR="005F7256" w:rsidRPr="00667DC2" w:rsidRDefault="005F7256">
      <w:pPr>
        <w:pStyle w:val="a7"/>
        <w:jc w:val="right"/>
        <w:rPr>
          <w:rFonts w:asciiTheme="minorHAnsi" w:eastAsiaTheme="minorHAnsi" w:hAnsiTheme="minorHAnsi" w:cs="Arial"/>
          <w:i/>
          <w:sz w:val="24"/>
          <w:szCs w:val="24"/>
          <w:lang w:eastAsia="ko-KR"/>
        </w:rPr>
      </w:pPr>
    </w:p>
    <w:p w14:paraId="7BCC72E5" w14:textId="77777777" w:rsidR="005F7256" w:rsidRPr="00667DC2" w:rsidRDefault="005F7256">
      <w:pPr>
        <w:pStyle w:val="a7"/>
        <w:jc w:val="right"/>
        <w:rPr>
          <w:rFonts w:asciiTheme="minorHAnsi" w:eastAsiaTheme="minorHAnsi" w:hAnsiTheme="minorHAnsi" w:cs="Arial"/>
          <w:i/>
          <w:sz w:val="24"/>
          <w:szCs w:val="24"/>
          <w:lang w:eastAsia="ko-KR"/>
        </w:rPr>
      </w:pPr>
    </w:p>
    <w:p w14:paraId="6D60C50F" w14:textId="77777777" w:rsidR="00F42C58" w:rsidRPr="00667DC2" w:rsidRDefault="00F42C58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3474B2AE" w14:textId="77777777" w:rsidR="00486832" w:rsidRPr="00667DC2" w:rsidRDefault="00486832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7BF79C24" w14:textId="77777777" w:rsidR="00486832" w:rsidRPr="00667DC2" w:rsidRDefault="00486832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652E1699" w14:textId="77777777" w:rsidR="00486832" w:rsidRPr="00667DC2" w:rsidRDefault="00486832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3425DFCC" w14:textId="77777777" w:rsidR="00486832" w:rsidRPr="00667DC2" w:rsidRDefault="00486832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2C076463" w14:textId="77777777" w:rsidR="00486832" w:rsidRPr="00667DC2" w:rsidRDefault="00486832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39E7350F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617AB47A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00536873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54EB7C52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388A54F0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6BF9B901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0D3D668C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4C05C5E2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5B6293A8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53611811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48FC3742" w14:textId="77777777" w:rsidR="00843494" w:rsidRPr="00667DC2" w:rsidRDefault="00843494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32A2E42F" w14:textId="77777777" w:rsidR="005F7256" w:rsidRPr="00667DC2" w:rsidRDefault="005F7256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2E18BE16" w14:textId="77777777" w:rsidR="00F42C58" w:rsidRPr="00667DC2" w:rsidRDefault="00F42C58">
      <w:pPr>
        <w:pStyle w:val="a7"/>
        <w:jc w:val="right"/>
        <w:rPr>
          <w:rFonts w:asciiTheme="minorHAnsi" w:eastAsiaTheme="minorHAnsi" w:hAnsiTheme="minorHAnsi" w:cs="Arial"/>
          <w:sz w:val="24"/>
          <w:szCs w:val="24"/>
          <w:lang w:eastAsia="ko-KR"/>
        </w:rPr>
      </w:pPr>
    </w:p>
    <w:p w14:paraId="064111C3" w14:textId="5312DB09" w:rsidR="00DB2C6E" w:rsidRPr="00667DC2" w:rsidRDefault="007676E8" w:rsidP="007676E8">
      <w:pPr>
        <w:pStyle w:val="a7"/>
        <w:jc w:val="center"/>
        <w:rPr>
          <w:rFonts w:asciiTheme="minorHAnsi" w:eastAsiaTheme="minorHAnsi" w:hAnsiTheme="minorHAnsi" w:cs="Arial"/>
          <w:sz w:val="24"/>
          <w:lang w:eastAsia="ko-KR"/>
        </w:rPr>
      </w:pPr>
      <w:r w:rsidRPr="00667DC2">
        <w:rPr>
          <w:rFonts w:asciiTheme="minorHAnsi" w:eastAsiaTheme="minorHAnsi" w:hAnsiTheme="minorHAnsi" w:hint="eastAsia"/>
          <w:noProof/>
          <w:lang w:eastAsia="ko-KR"/>
        </w:rPr>
        <w:drawing>
          <wp:inline distT="0" distB="0" distL="0" distR="0" wp14:anchorId="043134AB" wp14:editId="6EBE43CF">
            <wp:extent cx="2225518" cy="629177"/>
            <wp:effectExtent l="0" t="0" r="3810" b="0"/>
            <wp:docPr id="1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K tele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18" cy="62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A1823" w14:textId="59B3D4E0" w:rsidR="000515CD" w:rsidRPr="00667DC2" w:rsidRDefault="00DB2C6E" w:rsidP="00765495">
      <w:pPr>
        <w:widowControl/>
        <w:spacing w:line="240" w:lineRule="auto"/>
        <w:rPr>
          <w:rFonts w:asciiTheme="minorHAnsi" w:eastAsiaTheme="minorHAnsi" w:hAnsiTheme="minorHAnsi" w:cs="Arial"/>
          <w:sz w:val="24"/>
          <w:lang w:eastAsia="ko-KR"/>
        </w:rPr>
      </w:pPr>
      <w:r w:rsidRPr="00667DC2">
        <w:rPr>
          <w:rFonts w:asciiTheme="minorHAnsi" w:eastAsiaTheme="minorHAnsi" w:hAnsiTheme="minorHAnsi" w:cs="Arial"/>
          <w:sz w:val="24"/>
          <w:lang w:eastAsia="ko-KR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0"/>
          <w:szCs w:val="20"/>
          <w:lang w:val="ko-KR" w:eastAsia="en-US"/>
        </w:rPr>
        <w:id w:val="296714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953090F" w14:textId="6566C025" w:rsidR="00CB4F47" w:rsidRPr="00667DC2" w:rsidRDefault="00CB4F47" w:rsidP="00DA4B69">
          <w:pPr>
            <w:pStyle w:val="TOC"/>
            <w:tabs>
              <w:tab w:val="left" w:pos="7935"/>
              <w:tab w:val="right" w:pos="9027"/>
            </w:tabs>
            <w:rPr>
              <w:rFonts w:asciiTheme="minorHAnsi" w:eastAsiaTheme="minorHAnsi" w:hAnsiTheme="minorHAnsi"/>
            </w:rPr>
          </w:pPr>
          <w:r w:rsidRPr="00667DC2">
            <w:rPr>
              <w:rFonts w:asciiTheme="minorHAnsi" w:eastAsiaTheme="minorHAnsi" w:hAnsiTheme="minorHAnsi"/>
              <w:lang w:val="ko-KR"/>
            </w:rPr>
            <w:t>목차</w:t>
          </w:r>
          <w:r w:rsidR="004D2BD1" w:rsidRPr="00667DC2">
            <w:rPr>
              <w:rFonts w:asciiTheme="minorHAnsi" w:eastAsiaTheme="minorHAnsi" w:hAnsiTheme="minorHAnsi"/>
              <w:lang w:val="ko-KR"/>
            </w:rPr>
            <w:tab/>
          </w:r>
          <w:r w:rsidR="00DA4B69">
            <w:rPr>
              <w:rFonts w:asciiTheme="minorHAnsi" w:eastAsiaTheme="minorHAnsi" w:hAnsiTheme="minorHAnsi"/>
              <w:lang w:val="ko-KR"/>
            </w:rPr>
            <w:tab/>
          </w:r>
        </w:p>
        <w:p w14:paraId="393FB4C1" w14:textId="18C9CECD" w:rsidR="000613EC" w:rsidRDefault="00F0483C">
          <w:pPr>
            <w:pStyle w:val="1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r w:rsidRPr="00667DC2">
            <w:rPr>
              <w:rFonts w:hAnsiTheme="minorHAnsi"/>
              <w:lang w:eastAsia="ko-KR"/>
            </w:rPr>
            <w:fldChar w:fldCharType="begin"/>
          </w:r>
          <w:r w:rsidRPr="00667DC2">
            <w:rPr>
              <w:rFonts w:hAnsiTheme="minorHAnsi"/>
              <w:lang w:eastAsia="ko-KR"/>
            </w:rPr>
            <w:instrText xml:space="preserve"> TOC \o "1-4" \h \z \u </w:instrText>
          </w:r>
          <w:r w:rsidRPr="00667DC2">
            <w:rPr>
              <w:rFonts w:hAnsiTheme="minorHAnsi"/>
              <w:lang w:eastAsia="ko-KR"/>
            </w:rPr>
            <w:fldChar w:fldCharType="separate"/>
          </w:r>
          <w:hyperlink w:anchor="_Toc185594951" w:history="1">
            <w:r w:rsidR="000613EC" w:rsidRPr="00565B59">
              <w:rPr>
                <w:rStyle w:val="ae"/>
                <w:noProof/>
                <w:lang w:eastAsia="ko-KR"/>
              </w:rPr>
              <w:t>1.</w:t>
            </w:r>
            <w:r w:rsidR="000613EC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0613EC" w:rsidRPr="00565B59">
              <w:rPr>
                <w:rStyle w:val="ae"/>
                <w:noProof/>
                <w:lang w:eastAsia="ko-KR"/>
              </w:rPr>
              <w:t>Infini-A Agent 파일 목록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_Toc185594951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3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5C061BDD" w14:textId="2CAE2A30" w:rsidR="000613EC" w:rsidRDefault="00AF10D3">
          <w:pPr>
            <w:pStyle w:val="1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594952" w:history="1">
            <w:r w:rsidR="000613EC" w:rsidRPr="00565B59">
              <w:rPr>
                <w:rStyle w:val="ae"/>
                <w:noProof/>
                <w:lang w:eastAsia="ko-KR"/>
              </w:rPr>
              <w:t>2.</w:t>
            </w:r>
            <w:r w:rsidR="000613EC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0613EC" w:rsidRPr="00565B59">
              <w:rPr>
                <w:rStyle w:val="ae"/>
                <w:noProof/>
                <w:lang w:eastAsia="ko-KR"/>
              </w:rPr>
              <w:t>Infini-A Agent 설치 방법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_Toc185594952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3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7167DF9F" w14:textId="1505E826" w:rsidR="000613EC" w:rsidRDefault="00AF10D3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594953" w:history="1">
            <w:r w:rsidR="000613EC" w:rsidRPr="00565B59">
              <w:rPr>
                <w:rStyle w:val="ae"/>
                <w:noProof/>
                <w:lang w:eastAsia="ko-KR"/>
              </w:rPr>
              <w:t>2.1</w:t>
            </w:r>
            <w:r w:rsidR="000613EC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0613EC" w:rsidRPr="00565B59">
              <w:rPr>
                <w:rStyle w:val="ae"/>
                <w:noProof/>
                <w:lang w:eastAsia="ko-KR"/>
              </w:rPr>
              <w:t>Agent 파일 권한 설정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_Toc185594953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3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38FADE02" w14:textId="60DD8705" w:rsidR="000613EC" w:rsidRDefault="00AF10D3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594954" w:history="1">
            <w:r w:rsidR="000613EC" w:rsidRPr="00565B59">
              <w:rPr>
                <w:rStyle w:val="ae"/>
                <w:noProof/>
                <w:lang w:eastAsia="ko-KR"/>
              </w:rPr>
              <w:t>2.2</w:t>
            </w:r>
            <w:r w:rsidR="000613EC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0613EC" w:rsidRPr="00565B59">
              <w:rPr>
                <w:rStyle w:val="ae"/>
                <w:noProof/>
                <w:lang w:eastAsia="ko-KR"/>
              </w:rPr>
              <w:t>서비스 등록 및 실행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_Toc185594954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3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0B23C753" w14:textId="684BCEC8" w:rsidR="000613EC" w:rsidRDefault="00AF10D3">
          <w:pPr>
            <w:pStyle w:val="10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594955" w:history="1">
            <w:r w:rsidR="000613EC" w:rsidRPr="00565B59">
              <w:rPr>
                <w:rStyle w:val="ae"/>
                <w:noProof/>
                <w:lang w:eastAsia="ko-KR"/>
              </w:rPr>
              <w:t>3.</w:t>
            </w:r>
            <w:r w:rsidR="000613EC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0613EC" w:rsidRPr="00565B59">
              <w:rPr>
                <w:rStyle w:val="ae"/>
                <w:noProof/>
                <w:lang w:eastAsia="ko-KR"/>
              </w:rPr>
              <w:t>APPSETTINGS 설정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_Toc185594955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6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76A27166" w14:textId="476E388F" w:rsidR="000613EC" w:rsidRDefault="00AF10D3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594956" w:history="1">
            <w:r w:rsidR="000613EC" w:rsidRPr="00565B59">
              <w:rPr>
                <w:rStyle w:val="ae"/>
                <w:noProof/>
                <w:lang w:eastAsia="ko-KR"/>
              </w:rPr>
              <w:t>3.1</w:t>
            </w:r>
            <w:r w:rsidR="000613EC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0613EC" w:rsidRPr="00565B59">
              <w:rPr>
                <w:rStyle w:val="ae"/>
                <w:noProof/>
                <w:lang w:eastAsia="ko-KR"/>
              </w:rPr>
              <w:t>Redis Service Connect 설정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_Toc185594956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6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50E54360" w14:textId="3E6BF834" w:rsidR="000613EC" w:rsidRDefault="00AF10D3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594957" w:history="1">
            <w:r w:rsidR="000613EC" w:rsidRPr="00565B59">
              <w:rPr>
                <w:rStyle w:val="ae"/>
                <w:noProof/>
                <w:lang w:eastAsia="ko-KR"/>
              </w:rPr>
              <w:t>3.2</w:t>
            </w:r>
            <w:r w:rsidR="000613EC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0613EC" w:rsidRPr="00565B59">
              <w:rPr>
                <w:rStyle w:val="ae"/>
                <w:noProof/>
                <w:lang w:eastAsia="ko-KR"/>
              </w:rPr>
              <w:t>ConfigPath설정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_Toc185594957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6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06569451" w14:textId="260E403F" w:rsidR="000613EC" w:rsidRDefault="00AF10D3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594958" w:history="1">
            <w:r w:rsidR="000613EC" w:rsidRPr="00565B59">
              <w:rPr>
                <w:rStyle w:val="ae"/>
                <w:noProof/>
                <w:lang w:eastAsia="ko-KR"/>
              </w:rPr>
              <w:t>3.3</w:t>
            </w:r>
            <w:r w:rsidR="000613EC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0613EC" w:rsidRPr="00565B59">
              <w:rPr>
                <w:rStyle w:val="ae"/>
                <w:noProof/>
                <w:lang w:eastAsia="ko-KR"/>
              </w:rPr>
              <w:t>ExcuteShellPath설정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_Toc185594958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6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4284A41E" w14:textId="3106F995" w:rsidR="000613EC" w:rsidRDefault="00AF10D3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594959" w:history="1">
            <w:r w:rsidR="000613EC" w:rsidRPr="00565B59">
              <w:rPr>
                <w:rStyle w:val="ae"/>
                <w:noProof/>
                <w:lang w:eastAsia="ko-KR"/>
              </w:rPr>
              <w:t>3.4</w:t>
            </w:r>
            <w:r w:rsidR="000613EC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0613EC" w:rsidRPr="00565B59">
              <w:rPr>
                <w:rStyle w:val="ae"/>
                <w:noProof/>
                <w:lang w:eastAsia="ko-KR"/>
              </w:rPr>
              <w:t>Linux 계정 Password 정보 설정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_Toc185594959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6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7598F1AE" w14:textId="77F54E0D" w:rsidR="000613EC" w:rsidRDefault="00AF10D3">
          <w:pPr>
            <w:pStyle w:val="20"/>
            <w:tabs>
              <w:tab w:val="left" w:pos="800"/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594960" w:history="1">
            <w:r w:rsidR="000613EC" w:rsidRPr="00565B59">
              <w:rPr>
                <w:rStyle w:val="ae"/>
                <w:noProof/>
                <w:lang w:eastAsia="ko-KR"/>
              </w:rPr>
              <w:t>3.5</w:t>
            </w:r>
            <w:r w:rsidR="000613EC">
              <w:rPr>
                <w:rFonts w:eastAsiaTheme="minorEastAsia" w:hAnsiTheme="minorHAnsi" w:cstheme="minorBidi"/>
                <w:smallCaps w:val="0"/>
                <w:noProof/>
                <w:kern w:val="2"/>
                <w:sz w:val="22"/>
                <w:szCs w:val="24"/>
                <w:lang w:eastAsia="ko-KR"/>
                <w14:ligatures w14:val="standardContextual"/>
              </w:rPr>
              <w:tab/>
            </w:r>
            <w:r w:rsidR="000613EC" w:rsidRPr="00565B59">
              <w:rPr>
                <w:rStyle w:val="ae"/>
                <w:noProof/>
                <w:lang w:eastAsia="ko-KR"/>
              </w:rPr>
              <w:t>Agent 실행모드 설정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_Toc185594960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7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077C97CD" w14:textId="7F9D306D" w:rsidR="000613EC" w:rsidRDefault="00AF10D3">
          <w:pPr>
            <w:pStyle w:val="20"/>
            <w:tabs>
              <w:tab w:val="right" w:leader="dot" w:pos="9017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2"/>
              <w:szCs w:val="24"/>
              <w:lang w:eastAsia="ko-KR"/>
              <w14:ligatures w14:val="standardContextual"/>
            </w:rPr>
          </w:pPr>
          <w:hyperlink w:anchor="_Toc185594961" w:history="1">
            <w:r w:rsidR="000613EC" w:rsidRPr="00565B59">
              <w:rPr>
                <w:rStyle w:val="ae"/>
                <w:noProof/>
                <w:lang w:eastAsia="ko-KR"/>
              </w:rPr>
              <w:t>2.4 Serilog</w:t>
            </w:r>
            <w:r w:rsidR="000613EC">
              <w:rPr>
                <w:noProof/>
                <w:webHidden/>
              </w:rPr>
              <w:tab/>
            </w:r>
            <w:r w:rsidR="000613EC">
              <w:rPr>
                <w:noProof/>
                <w:webHidden/>
              </w:rPr>
              <w:fldChar w:fldCharType="begin"/>
            </w:r>
            <w:r w:rsidR="000613EC">
              <w:rPr>
                <w:noProof/>
                <w:webHidden/>
              </w:rPr>
              <w:instrText xml:space="preserve"> PAGEREF _Toc185594961 \h </w:instrText>
            </w:r>
            <w:r w:rsidR="000613EC">
              <w:rPr>
                <w:noProof/>
                <w:webHidden/>
              </w:rPr>
            </w:r>
            <w:r w:rsidR="000613EC">
              <w:rPr>
                <w:noProof/>
                <w:webHidden/>
              </w:rPr>
              <w:fldChar w:fldCharType="separate"/>
            </w:r>
            <w:r w:rsidR="000613EC">
              <w:rPr>
                <w:noProof/>
                <w:webHidden/>
              </w:rPr>
              <w:t>7</w:t>
            </w:r>
            <w:r w:rsidR="000613EC">
              <w:rPr>
                <w:noProof/>
                <w:webHidden/>
              </w:rPr>
              <w:fldChar w:fldCharType="end"/>
            </w:r>
          </w:hyperlink>
        </w:p>
        <w:p w14:paraId="0AE4AA39" w14:textId="51D8430D" w:rsidR="00735555" w:rsidRPr="00667DC2" w:rsidRDefault="00F0483C" w:rsidP="00735555">
          <w:pPr>
            <w:pStyle w:val="10"/>
            <w:rPr>
              <w:rFonts w:hAnsiTheme="minorHAnsi" w:cstheme="minorBidi"/>
              <w:b w:val="0"/>
              <w:bCs w:val="0"/>
              <w:caps w:val="0"/>
              <w:noProof/>
              <w:kern w:val="2"/>
              <w:szCs w:val="22"/>
              <w:lang w:eastAsia="ko-KR"/>
            </w:rPr>
          </w:pPr>
          <w:r w:rsidRPr="00667DC2">
            <w:rPr>
              <w:rFonts w:hAnsiTheme="minorHAnsi"/>
              <w:lang w:eastAsia="ko-KR"/>
            </w:rPr>
            <w:fldChar w:fldCharType="end"/>
          </w:r>
        </w:p>
        <w:p w14:paraId="63FC99E1" w14:textId="77777777" w:rsidR="00B837FD" w:rsidRPr="00667DC2" w:rsidRDefault="00B837FD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7F0ED87F" w14:textId="77777777" w:rsidR="001B3DB4" w:rsidRPr="00667DC2" w:rsidRDefault="001B3DB4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153AB04E" w14:textId="77777777" w:rsidR="001B3DB4" w:rsidRPr="00667DC2" w:rsidRDefault="001B3DB4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0EEA533F" w14:textId="5BBA97BC" w:rsidR="00B837FD" w:rsidRPr="00667DC2" w:rsidRDefault="00B837FD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205BED94" w14:textId="01B5F7EC" w:rsidR="00B837FD" w:rsidRPr="00667DC2" w:rsidRDefault="00B837FD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3CF4D234" w14:textId="1730FAF3" w:rsidR="00B837FD" w:rsidRPr="00667DC2" w:rsidRDefault="00B837FD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4D17EF87" w14:textId="2A4CF12D" w:rsidR="00B837FD" w:rsidRPr="00667DC2" w:rsidRDefault="00B837FD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64CD0ABC" w14:textId="2921C1C3" w:rsidR="00B837FD" w:rsidRPr="00667DC2" w:rsidRDefault="00B837FD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0F132C29" w14:textId="112F093A" w:rsidR="00B837FD" w:rsidRPr="00667DC2" w:rsidRDefault="00B837FD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5481A174" w14:textId="0C1BBF80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1F8E5B9B" w14:textId="335D1570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150C3225" w14:textId="0FEC81B9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7F39463C" w14:textId="53485632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191F934F" w14:textId="6B62FAB0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4F382C98" w14:textId="3913AA65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427CC31A" w14:textId="47559130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38AFC8FC" w14:textId="4ABE50A0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0227E53E" w14:textId="4F922A34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3569ECF4" w14:textId="3BB411E0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061E91ED" w14:textId="77777777" w:rsidR="00F877EC" w:rsidRPr="00667DC2" w:rsidRDefault="00F877EC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0FFD01A2" w14:textId="7834609E" w:rsidR="00B837FD" w:rsidRPr="00667DC2" w:rsidRDefault="00B837FD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0C6B7328" w14:textId="6D816866" w:rsidR="00B837FD" w:rsidRPr="00667DC2" w:rsidRDefault="00B837FD" w:rsidP="00B837FD">
          <w:pPr>
            <w:rPr>
              <w:rFonts w:asciiTheme="minorHAnsi" w:eastAsiaTheme="minorHAnsi" w:hAnsiTheme="minorHAnsi"/>
              <w:lang w:eastAsia="ko-KR"/>
            </w:rPr>
          </w:pPr>
        </w:p>
        <w:p w14:paraId="39B9A7B4" w14:textId="5F4ED8CE" w:rsidR="001D0457" w:rsidRPr="00667DC2" w:rsidRDefault="00AF10D3" w:rsidP="001D0457">
          <w:pPr>
            <w:rPr>
              <w:rFonts w:asciiTheme="minorHAnsi" w:eastAsiaTheme="minorHAnsi" w:hAnsiTheme="minorHAnsi"/>
            </w:rPr>
          </w:pPr>
        </w:p>
      </w:sdtContent>
    </w:sdt>
    <w:p w14:paraId="5CD49C29" w14:textId="2E40E09F" w:rsidR="004D199D" w:rsidRPr="00667DC2" w:rsidRDefault="004D199D">
      <w:pPr>
        <w:pStyle w:val="1"/>
        <w:rPr>
          <w:rFonts w:asciiTheme="minorHAnsi" w:eastAsiaTheme="minorHAnsi" w:hAnsiTheme="minorHAnsi"/>
          <w:lang w:eastAsia="ko-KR"/>
        </w:rPr>
      </w:pPr>
      <w:bookmarkStart w:id="0" w:name="_Toc185594951"/>
      <w:bookmarkStart w:id="1" w:name="_Hlk138786497"/>
      <w:r w:rsidRPr="00667DC2">
        <w:rPr>
          <w:rFonts w:asciiTheme="minorHAnsi" w:eastAsiaTheme="minorHAnsi" w:hAnsiTheme="minorHAnsi"/>
          <w:lang w:eastAsia="ko-KR"/>
        </w:rPr>
        <w:t xml:space="preserve">Infini-A Agent </w:t>
      </w:r>
      <w:r w:rsidRPr="00667DC2">
        <w:rPr>
          <w:rFonts w:asciiTheme="minorHAnsi" w:eastAsiaTheme="minorHAnsi" w:hAnsiTheme="minorHAnsi" w:hint="eastAsia"/>
          <w:lang w:eastAsia="ko-KR"/>
        </w:rPr>
        <w:t>파일 목록</w:t>
      </w:r>
      <w:bookmarkEnd w:id="0"/>
    </w:p>
    <w:p w14:paraId="00CE5782" w14:textId="76A1C437" w:rsidR="0042444A" w:rsidRPr="00667DC2" w:rsidRDefault="00DE7A4B" w:rsidP="0042444A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1A3382BF" wp14:editId="7775A0AB">
            <wp:extent cx="5452110" cy="353695"/>
            <wp:effectExtent l="0" t="0" r="0" b="8255"/>
            <wp:docPr id="107233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B845" w14:textId="77777777" w:rsidR="0042444A" w:rsidRPr="00667DC2" w:rsidRDefault="0042444A" w:rsidP="0042444A">
      <w:pPr>
        <w:rPr>
          <w:rFonts w:asciiTheme="minorHAnsi" w:eastAsiaTheme="minorHAnsi" w:hAnsiTheme="minorHAnsi"/>
          <w:lang w:eastAsia="ko-KR"/>
        </w:rPr>
      </w:pPr>
    </w:p>
    <w:p w14:paraId="42564B55" w14:textId="1A9082E6" w:rsidR="0042444A" w:rsidRPr="00667DC2" w:rsidRDefault="00776082" w:rsidP="0042444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>“</w:t>
      </w:r>
      <w:r w:rsidR="0042444A" w:rsidRPr="00667DC2">
        <w:rPr>
          <w:rFonts w:asciiTheme="minorHAnsi" w:eastAsiaTheme="minorHAnsi" w:hAnsiTheme="minorHAnsi" w:hint="eastAsia"/>
          <w:lang w:eastAsia="ko-KR"/>
        </w:rPr>
        <w:t>실행파일,</w:t>
      </w:r>
      <w:r w:rsidR="0042444A" w:rsidRPr="00667DC2">
        <w:rPr>
          <w:rFonts w:asciiTheme="minorHAnsi" w:eastAsiaTheme="minorHAnsi" w:hAnsiTheme="minorHAnsi"/>
          <w:lang w:eastAsia="ko-KR"/>
        </w:rPr>
        <w:t xml:space="preserve"> </w:t>
      </w:r>
      <w:r w:rsidR="0042444A" w:rsidRPr="00667DC2">
        <w:rPr>
          <w:rFonts w:asciiTheme="minorHAnsi" w:eastAsiaTheme="minorHAnsi" w:hAnsiTheme="minorHAnsi" w:hint="eastAsia"/>
          <w:lang w:eastAsia="ko-KR"/>
        </w:rPr>
        <w:t>프로그램 설</w:t>
      </w:r>
      <w:r w:rsidR="00877A5A">
        <w:rPr>
          <w:rFonts w:asciiTheme="minorHAnsi" w:eastAsiaTheme="minorHAnsi" w:hAnsiTheme="minorHAnsi" w:hint="eastAsia"/>
          <w:lang w:eastAsia="ko-KR"/>
        </w:rPr>
        <w:t>정파일</w:t>
      </w:r>
      <w:r w:rsidRPr="00667DC2">
        <w:rPr>
          <w:rFonts w:asciiTheme="minorHAnsi" w:eastAsiaTheme="minorHAnsi" w:hAnsiTheme="minorHAnsi"/>
          <w:lang w:eastAsia="ko-KR"/>
        </w:rPr>
        <w:t xml:space="preserve">“ </w:t>
      </w:r>
      <w:r w:rsidR="00ED732A" w:rsidRPr="00667DC2">
        <w:rPr>
          <w:rFonts w:asciiTheme="minorHAnsi" w:eastAsiaTheme="minorHAnsi" w:hAnsiTheme="minorHAnsi"/>
          <w:lang w:eastAsia="ko-KR"/>
        </w:rPr>
        <w:t>2</w:t>
      </w:r>
      <w:r w:rsidR="0042444A" w:rsidRPr="00667DC2">
        <w:rPr>
          <w:rFonts w:asciiTheme="minorHAnsi" w:eastAsiaTheme="minorHAnsi" w:hAnsiTheme="minorHAnsi" w:hint="eastAsia"/>
          <w:lang w:eastAsia="ko-KR"/>
        </w:rPr>
        <w:t>개의 파일로 구성되어 있다.</w:t>
      </w:r>
    </w:p>
    <w:p w14:paraId="5EAFAD92" w14:textId="19356441" w:rsidR="0042444A" w:rsidRPr="00667DC2" w:rsidRDefault="0042444A" w:rsidP="00B17277">
      <w:pPr>
        <w:pStyle w:val="af6"/>
        <w:numPr>
          <w:ilvl w:val="0"/>
          <w:numId w:val="6"/>
        </w:numPr>
        <w:ind w:leftChars="0"/>
        <w:rPr>
          <w:rFonts w:asciiTheme="minorHAnsi" w:eastAsiaTheme="minorHAnsi" w:hAnsiTheme="minorHAnsi"/>
          <w:lang w:eastAsia="ko-KR"/>
        </w:rPr>
      </w:pPr>
      <w:proofErr w:type="gramStart"/>
      <w:r w:rsidRPr="00667DC2">
        <w:rPr>
          <w:rFonts w:asciiTheme="minorHAnsi" w:eastAsiaTheme="minorHAnsi" w:hAnsiTheme="minorHAnsi"/>
          <w:lang w:eastAsia="ko-KR"/>
        </w:rPr>
        <w:t>agent  :</w:t>
      </w:r>
      <w:proofErr w:type="gramEnd"/>
      <w:r w:rsidRPr="00667DC2">
        <w:rPr>
          <w:rFonts w:asciiTheme="minorHAnsi" w:eastAsiaTheme="minorHAnsi" w:hAnsiTheme="minorHAnsi"/>
          <w:lang w:eastAsia="ko-KR"/>
        </w:rPr>
        <w:t xml:space="preserve"> </w:t>
      </w:r>
      <w:r w:rsidRPr="00667DC2">
        <w:rPr>
          <w:rFonts w:asciiTheme="minorHAnsi" w:eastAsiaTheme="minorHAnsi" w:hAnsiTheme="minorHAnsi" w:hint="eastAsia"/>
          <w:lang w:eastAsia="ko-KR"/>
        </w:rPr>
        <w:t>I</w:t>
      </w:r>
      <w:r w:rsidRPr="00667DC2">
        <w:rPr>
          <w:rFonts w:asciiTheme="minorHAnsi" w:eastAsiaTheme="minorHAnsi" w:hAnsiTheme="minorHAnsi"/>
          <w:lang w:eastAsia="ko-KR"/>
        </w:rPr>
        <w:t xml:space="preserve">nfini-A agent </w:t>
      </w:r>
      <w:r w:rsidRPr="00667DC2">
        <w:rPr>
          <w:rFonts w:asciiTheme="minorHAnsi" w:eastAsiaTheme="minorHAnsi" w:hAnsiTheme="minorHAnsi" w:hint="eastAsia"/>
          <w:lang w:eastAsia="ko-KR"/>
        </w:rPr>
        <w:t>실행 파일</w:t>
      </w:r>
    </w:p>
    <w:p w14:paraId="48097756" w14:textId="55E487D1" w:rsidR="005C180C" w:rsidRPr="00877A5A" w:rsidRDefault="0042444A" w:rsidP="004D199D">
      <w:pPr>
        <w:pStyle w:val="af6"/>
        <w:numPr>
          <w:ilvl w:val="0"/>
          <w:numId w:val="6"/>
        </w:numPr>
        <w:ind w:leftChars="0"/>
        <w:rPr>
          <w:rFonts w:asciiTheme="minorHAnsi" w:eastAsiaTheme="minorHAnsi" w:hAnsiTheme="minorHAnsi"/>
          <w:lang w:eastAsia="ko-KR"/>
        </w:rPr>
      </w:pPr>
      <w:proofErr w:type="spellStart"/>
      <w:proofErr w:type="gramStart"/>
      <w:r w:rsidRPr="00667DC2">
        <w:rPr>
          <w:rFonts w:asciiTheme="minorHAnsi" w:eastAsiaTheme="minorHAnsi" w:hAnsiTheme="minorHAnsi"/>
          <w:lang w:eastAsia="ko-KR"/>
        </w:rPr>
        <w:t>appsettings.json</w:t>
      </w:r>
      <w:proofErr w:type="spellEnd"/>
      <w:r w:rsidRPr="00667DC2">
        <w:rPr>
          <w:rFonts w:asciiTheme="minorHAnsi" w:eastAsiaTheme="minorHAnsi" w:hAnsiTheme="minorHAnsi"/>
          <w:lang w:eastAsia="ko-KR"/>
        </w:rPr>
        <w:t xml:space="preserve"> :</w:t>
      </w:r>
      <w:proofErr w:type="gramEnd"/>
      <w:r w:rsidRPr="00667DC2">
        <w:rPr>
          <w:rFonts w:asciiTheme="minorHAnsi" w:eastAsiaTheme="minorHAnsi" w:hAnsiTheme="minorHAnsi"/>
          <w:lang w:eastAsia="ko-KR"/>
        </w:rPr>
        <w:t xml:space="preserve"> </w:t>
      </w:r>
      <w:r w:rsidRPr="00667DC2">
        <w:rPr>
          <w:rFonts w:asciiTheme="minorHAnsi" w:eastAsiaTheme="minorHAnsi" w:hAnsiTheme="minorHAnsi" w:hint="eastAsia"/>
          <w:lang w:eastAsia="ko-KR"/>
        </w:rPr>
        <w:t xml:space="preserve">프로그램 설정 파일 </w:t>
      </w:r>
      <w:bookmarkStart w:id="2" w:name="_Hlk138786529"/>
    </w:p>
    <w:p w14:paraId="12FF8492" w14:textId="3F5B146D" w:rsidR="0042444A" w:rsidRPr="00667DC2" w:rsidRDefault="0042444A" w:rsidP="001578BB">
      <w:pPr>
        <w:pStyle w:val="1"/>
        <w:rPr>
          <w:rFonts w:asciiTheme="minorHAnsi" w:eastAsiaTheme="minorHAnsi" w:hAnsiTheme="minorHAnsi"/>
          <w:lang w:eastAsia="ko-KR"/>
        </w:rPr>
      </w:pPr>
      <w:bookmarkStart w:id="3" w:name="_Toc185594952"/>
      <w:proofErr w:type="spellStart"/>
      <w:r w:rsidRPr="00667DC2">
        <w:rPr>
          <w:rFonts w:asciiTheme="minorHAnsi" w:eastAsiaTheme="minorHAnsi" w:hAnsiTheme="minorHAnsi" w:hint="eastAsia"/>
          <w:lang w:eastAsia="ko-KR"/>
        </w:rPr>
        <w:t>I</w:t>
      </w:r>
      <w:r w:rsidRPr="00667DC2">
        <w:rPr>
          <w:rFonts w:asciiTheme="minorHAnsi" w:eastAsiaTheme="minorHAnsi" w:hAnsiTheme="minorHAnsi"/>
          <w:lang w:eastAsia="ko-KR"/>
        </w:rPr>
        <w:t>nfini</w:t>
      </w:r>
      <w:proofErr w:type="spellEnd"/>
      <w:r w:rsidRPr="00667DC2">
        <w:rPr>
          <w:rFonts w:asciiTheme="minorHAnsi" w:eastAsiaTheme="minorHAnsi" w:hAnsiTheme="minorHAnsi"/>
          <w:lang w:eastAsia="ko-KR"/>
        </w:rPr>
        <w:t xml:space="preserve">-A Agent </w:t>
      </w:r>
      <w:r w:rsidRPr="00667DC2">
        <w:rPr>
          <w:rFonts w:asciiTheme="minorHAnsi" w:eastAsiaTheme="minorHAnsi" w:hAnsiTheme="minorHAnsi" w:hint="eastAsia"/>
          <w:lang w:eastAsia="ko-KR"/>
        </w:rPr>
        <w:t>설치 방법</w:t>
      </w:r>
      <w:bookmarkEnd w:id="3"/>
    </w:p>
    <w:p w14:paraId="2C6192F2" w14:textId="641125E4" w:rsidR="0042444A" w:rsidRPr="00667DC2" w:rsidRDefault="0042444A" w:rsidP="00A95B04">
      <w:pPr>
        <w:pStyle w:val="2"/>
        <w:rPr>
          <w:rFonts w:asciiTheme="minorHAnsi" w:eastAsiaTheme="minorHAnsi" w:hAnsiTheme="minorHAnsi"/>
          <w:lang w:eastAsia="ko-KR"/>
        </w:rPr>
      </w:pPr>
      <w:bookmarkStart w:id="4" w:name="_Toc185594953"/>
      <w:r w:rsidRPr="00667DC2">
        <w:rPr>
          <w:rFonts w:asciiTheme="minorHAnsi" w:eastAsiaTheme="minorHAnsi" w:hAnsiTheme="minorHAnsi"/>
          <w:lang w:eastAsia="ko-KR"/>
        </w:rPr>
        <w:t xml:space="preserve">Agent </w:t>
      </w:r>
      <w:r w:rsidRPr="00667DC2">
        <w:rPr>
          <w:rFonts w:asciiTheme="minorHAnsi" w:eastAsiaTheme="minorHAnsi" w:hAnsiTheme="minorHAnsi" w:hint="eastAsia"/>
          <w:lang w:eastAsia="ko-KR"/>
        </w:rPr>
        <w:t xml:space="preserve">파일 권한 </w:t>
      </w:r>
      <w:r w:rsidR="00A95B04" w:rsidRPr="00667DC2">
        <w:rPr>
          <w:rFonts w:asciiTheme="minorHAnsi" w:eastAsiaTheme="minorHAnsi" w:hAnsiTheme="minorHAnsi" w:hint="eastAsia"/>
          <w:lang w:eastAsia="ko-KR"/>
        </w:rPr>
        <w:t>설정</w:t>
      </w:r>
      <w:bookmarkEnd w:id="4"/>
    </w:p>
    <w:p w14:paraId="2ECFE344" w14:textId="0DD95B46" w:rsidR="00A95B04" w:rsidRPr="00667DC2" w:rsidRDefault="00A95B04" w:rsidP="00A95B0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 xml:space="preserve">Agent </w:t>
      </w:r>
      <w:r w:rsidRPr="00667DC2">
        <w:rPr>
          <w:rFonts w:asciiTheme="minorHAnsi" w:eastAsiaTheme="minorHAnsi" w:hAnsiTheme="minorHAnsi" w:hint="eastAsia"/>
          <w:lang w:eastAsia="ko-KR"/>
        </w:rPr>
        <w:t xml:space="preserve">파일 </w:t>
      </w:r>
      <w:proofErr w:type="spellStart"/>
      <w:r w:rsidRPr="00667DC2">
        <w:rPr>
          <w:rFonts w:asciiTheme="minorHAnsi" w:eastAsiaTheme="minorHAnsi" w:hAnsiTheme="minorHAnsi" w:hint="eastAsia"/>
          <w:lang w:eastAsia="ko-KR"/>
        </w:rPr>
        <w:t>C</w:t>
      </w:r>
      <w:r w:rsidRPr="00667DC2">
        <w:rPr>
          <w:rFonts w:asciiTheme="minorHAnsi" w:eastAsiaTheme="minorHAnsi" w:hAnsiTheme="minorHAnsi"/>
          <w:lang w:eastAsia="ko-KR"/>
        </w:rPr>
        <w:t>entOs</w:t>
      </w:r>
      <w:proofErr w:type="spellEnd"/>
      <w:r w:rsidR="00776082" w:rsidRPr="00667DC2">
        <w:rPr>
          <w:rFonts w:asciiTheme="minorHAnsi" w:eastAsiaTheme="minorHAnsi" w:hAnsiTheme="minorHAnsi"/>
          <w:lang w:eastAsia="ko-KR"/>
        </w:rPr>
        <w:t>(</w:t>
      </w:r>
      <w:r w:rsidR="00776082" w:rsidRPr="00667DC2">
        <w:rPr>
          <w:rFonts w:asciiTheme="minorHAnsi" w:eastAsiaTheme="minorHAnsi" w:hAnsiTheme="minorHAnsi" w:hint="eastAsia"/>
          <w:lang w:eastAsia="ko-KR"/>
        </w:rPr>
        <w:t>리눅스</w:t>
      </w:r>
      <w:r w:rsidR="00776082" w:rsidRPr="00667DC2">
        <w:rPr>
          <w:rFonts w:asciiTheme="minorHAnsi" w:eastAsiaTheme="minorHAnsi" w:hAnsiTheme="minorHAnsi"/>
          <w:lang w:eastAsia="ko-KR"/>
        </w:rPr>
        <w:t>)</w:t>
      </w:r>
      <w:r w:rsidRPr="00667DC2">
        <w:rPr>
          <w:rFonts w:asciiTheme="minorHAnsi" w:eastAsiaTheme="minorHAnsi" w:hAnsiTheme="minorHAnsi"/>
          <w:lang w:eastAsia="ko-KR"/>
        </w:rPr>
        <w:t xml:space="preserve"> </w:t>
      </w:r>
      <w:r w:rsidRPr="00667DC2">
        <w:rPr>
          <w:rFonts w:asciiTheme="minorHAnsi" w:eastAsiaTheme="minorHAnsi" w:hAnsiTheme="minorHAnsi" w:hint="eastAsia"/>
          <w:lang w:eastAsia="ko-KR"/>
        </w:rPr>
        <w:t>서버에 복사 후 권한을 설정한다.</w:t>
      </w:r>
    </w:p>
    <w:p w14:paraId="40F80273" w14:textId="77777777" w:rsidR="00A95B04" w:rsidRPr="00667DC2" w:rsidRDefault="00A95B04" w:rsidP="00A95B04">
      <w:pPr>
        <w:rPr>
          <w:rFonts w:asciiTheme="minorHAnsi" w:eastAsiaTheme="minorHAnsi" w:hAnsiTheme="minorHAnsi"/>
          <w:lang w:eastAsia="ko-KR"/>
        </w:rPr>
      </w:pPr>
    </w:p>
    <w:p w14:paraId="6072C752" w14:textId="3041FDD7" w:rsidR="00A95B04" w:rsidRPr="00667DC2" w:rsidRDefault="00A95B04" w:rsidP="00A95B0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 xml:space="preserve">권한설정 </w:t>
      </w:r>
      <w:proofErr w:type="gramStart"/>
      <w:r w:rsidRPr="00667DC2">
        <w:rPr>
          <w:rFonts w:asciiTheme="minorHAnsi" w:eastAsiaTheme="minorHAnsi" w:hAnsiTheme="minorHAnsi" w:hint="eastAsia"/>
          <w:lang w:eastAsia="ko-KR"/>
        </w:rPr>
        <w:t xml:space="preserve">명령어 </w:t>
      </w:r>
      <w:r w:rsidRPr="00667DC2">
        <w:rPr>
          <w:rFonts w:asciiTheme="minorHAnsi" w:eastAsiaTheme="minorHAnsi" w:hAnsiTheme="minorHAnsi"/>
          <w:lang w:eastAsia="ko-KR"/>
        </w:rPr>
        <w:t>:</w:t>
      </w:r>
      <w:proofErr w:type="gramEnd"/>
      <w:r w:rsidRPr="00667DC2">
        <w:rPr>
          <w:rFonts w:asciiTheme="minorHAnsi" w:eastAsiaTheme="minorHAnsi" w:hAnsiTheme="minorHAnsi"/>
          <w:lang w:eastAsia="ko-KR"/>
        </w:rPr>
        <w:t xml:space="preserve"> “</w:t>
      </w:r>
      <w:proofErr w:type="spellStart"/>
      <w:r w:rsidRPr="00667DC2">
        <w:rPr>
          <w:rFonts w:asciiTheme="minorHAnsi" w:eastAsiaTheme="minorHAnsi" w:hAnsiTheme="minorHAnsi" w:hint="eastAsia"/>
          <w:lang w:eastAsia="ko-KR"/>
        </w:rPr>
        <w:t>c</w:t>
      </w:r>
      <w:r w:rsidRPr="00667DC2">
        <w:rPr>
          <w:rFonts w:asciiTheme="minorHAnsi" w:eastAsiaTheme="minorHAnsi" w:hAnsiTheme="minorHAnsi"/>
          <w:lang w:eastAsia="ko-KR"/>
        </w:rPr>
        <w:t>hmod</w:t>
      </w:r>
      <w:proofErr w:type="spellEnd"/>
      <w:r w:rsidRPr="00667DC2">
        <w:rPr>
          <w:rFonts w:asciiTheme="minorHAnsi" w:eastAsiaTheme="minorHAnsi" w:hAnsiTheme="minorHAnsi"/>
          <w:lang w:eastAsia="ko-KR"/>
        </w:rPr>
        <w:t xml:space="preserve"> 755 agent“</w:t>
      </w:r>
    </w:p>
    <w:p w14:paraId="69439332" w14:textId="77777777" w:rsidR="00A95B04" w:rsidRPr="00667DC2" w:rsidRDefault="00A95B04" w:rsidP="00A95B04">
      <w:pPr>
        <w:rPr>
          <w:rFonts w:asciiTheme="minorHAnsi" w:eastAsiaTheme="minorHAnsi" w:hAnsiTheme="minorHAnsi"/>
          <w:lang w:eastAsia="ko-KR"/>
        </w:rPr>
      </w:pPr>
    </w:p>
    <w:p w14:paraId="03A091E3" w14:textId="6FAEF47A" w:rsidR="00A95B04" w:rsidRPr="00667DC2" w:rsidRDefault="00A95B04" w:rsidP="00A95B0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62BC8D1A" wp14:editId="48A1510B">
            <wp:extent cx="5598795" cy="431165"/>
            <wp:effectExtent l="0" t="0" r="1905" b="6985"/>
            <wp:docPr id="8289394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A67D" w14:textId="77777777" w:rsidR="00A95B04" w:rsidRPr="00667DC2" w:rsidRDefault="00A95B04" w:rsidP="00A95B04">
      <w:pPr>
        <w:rPr>
          <w:rFonts w:asciiTheme="minorHAnsi" w:eastAsiaTheme="minorHAnsi" w:hAnsiTheme="minorHAnsi"/>
          <w:lang w:eastAsia="ko-KR"/>
        </w:rPr>
      </w:pPr>
    </w:p>
    <w:p w14:paraId="351AE5D8" w14:textId="40657B03" w:rsidR="00A95B04" w:rsidRPr="00667DC2" w:rsidRDefault="00A95B04" w:rsidP="00A95B04">
      <w:pPr>
        <w:pStyle w:val="2"/>
        <w:rPr>
          <w:rFonts w:asciiTheme="minorHAnsi" w:eastAsiaTheme="minorHAnsi" w:hAnsiTheme="minorHAnsi"/>
          <w:lang w:eastAsia="ko-KR"/>
        </w:rPr>
      </w:pPr>
      <w:bookmarkStart w:id="5" w:name="_Toc185594954"/>
      <w:r w:rsidRPr="00667DC2">
        <w:rPr>
          <w:rFonts w:asciiTheme="minorHAnsi" w:eastAsiaTheme="minorHAnsi" w:hAnsiTheme="minorHAnsi" w:hint="eastAsia"/>
          <w:lang w:eastAsia="ko-KR"/>
        </w:rPr>
        <w:t>서비스 등록 및 실행</w:t>
      </w:r>
      <w:bookmarkEnd w:id="5"/>
    </w:p>
    <w:p w14:paraId="651252D4" w14:textId="0413CE45" w:rsidR="00EF318C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 xml:space="preserve">2.2.1 </w:t>
      </w:r>
      <w:proofErr w:type="spellStart"/>
      <w:r w:rsidR="00EF318C" w:rsidRPr="00667DC2">
        <w:rPr>
          <w:rFonts w:asciiTheme="minorHAnsi" w:eastAsiaTheme="minorHAnsi" w:hAnsiTheme="minorHAnsi" w:hint="eastAsia"/>
          <w:lang w:eastAsia="ko-KR"/>
        </w:rPr>
        <w:t>a</w:t>
      </w:r>
      <w:r w:rsidR="00EF318C" w:rsidRPr="00667DC2">
        <w:rPr>
          <w:rFonts w:asciiTheme="minorHAnsi" w:eastAsiaTheme="minorHAnsi" w:hAnsiTheme="minorHAnsi"/>
          <w:lang w:eastAsia="ko-KR"/>
        </w:rPr>
        <w:t>gent.service</w:t>
      </w:r>
      <w:proofErr w:type="spellEnd"/>
      <w:r w:rsidR="00EF318C" w:rsidRPr="00667DC2">
        <w:rPr>
          <w:rFonts w:asciiTheme="minorHAnsi" w:eastAsiaTheme="minorHAnsi" w:hAnsiTheme="minorHAnsi"/>
          <w:lang w:eastAsia="ko-KR"/>
        </w:rPr>
        <w:t xml:space="preserve"> </w:t>
      </w:r>
      <w:r w:rsidR="00EF318C" w:rsidRPr="00667DC2">
        <w:rPr>
          <w:rFonts w:asciiTheme="minorHAnsi" w:eastAsiaTheme="minorHAnsi" w:hAnsiTheme="minorHAnsi" w:hint="eastAsia"/>
          <w:lang w:eastAsia="ko-KR"/>
        </w:rPr>
        <w:t>서비스 파일 생성</w:t>
      </w:r>
    </w:p>
    <w:p w14:paraId="10DE60B9" w14:textId="4ABF89A1" w:rsidR="00EF318C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 xml:space="preserve">1) </w:t>
      </w:r>
      <w:proofErr w:type="spellStart"/>
      <w:r w:rsidR="00877A5A">
        <w:rPr>
          <w:lang w:eastAsia="ko-KR"/>
        </w:rPr>
        <w:t>fileDirectory</w:t>
      </w:r>
      <w:proofErr w:type="spellEnd"/>
      <w:r w:rsidR="00EF318C" w:rsidRPr="00667DC2">
        <w:rPr>
          <w:rFonts w:asciiTheme="minorHAnsi" w:eastAsiaTheme="minorHAnsi" w:hAnsiTheme="minorHAnsi"/>
          <w:lang w:eastAsia="ko-KR"/>
        </w:rPr>
        <w:t xml:space="preserve"> </w:t>
      </w:r>
      <w:r w:rsidR="00EF318C" w:rsidRPr="00667DC2">
        <w:rPr>
          <w:rFonts w:asciiTheme="minorHAnsi" w:eastAsiaTheme="minorHAnsi" w:hAnsiTheme="minorHAnsi" w:hint="eastAsia"/>
          <w:lang w:eastAsia="ko-KR"/>
        </w:rPr>
        <w:t xml:space="preserve">경로에 </w:t>
      </w:r>
      <w:proofErr w:type="spellStart"/>
      <w:r w:rsidR="00EF318C" w:rsidRPr="00667DC2">
        <w:rPr>
          <w:rFonts w:asciiTheme="minorHAnsi" w:eastAsiaTheme="minorHAnsi" w:hAnsiTheme="minorHAnsi"/>
          <w:lang w:eastAsia="ko-KR"/>
        </w:rPr>
        <w:t>agent.service</w:t>
      </w:r>
      <w:proofErr w:type="spellEnd"/>
      <w:r w:rsidR="00EF318C" w:rsidRPr="00667DC2">
        <w:rPr>
          <w:rFonts w:asciiTheme="minorHAnsi" w:eastAsiaTheme="minorHAnsi" w:hAnsiTheme="minorHAnsi"/>
          <w:lang w:eastAsia="ko-KR"/>
        </w:rPr>
        <w:t xml:space="preserve"> </w:t>
      </w:r>
      <w:r w:rsidR="00EF318C" w:rsidRPr="00667DC2">
        <w:rPr>
          <w:rFonts w:asciiTheme="minorHAnsi" w:eastAsiaTheme="minorHAnsi" w:hAnsiTheme="minorHAnsi" w:hint="eastAsia"/>
          <w:lang w:eastAsia="ko-KR"/>
        </w:rPr>
        <w:t>파일을 생성한다.</w:t>
      </w:r>
    </w:p>
    <w:p w14:paraId="1FE8F422" w14:textId="6F85819E" w:rsidR="00EF318C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 xml:space="preserve">2) </w:t>
      </w:r>
      <w:proofErr w:type="spellStart"/>
      <w:r w:rsidR="00EF318C" w:rsidRPr="00667DC2">
        <w:rPr>
          <w:rFonts w:asciiTheme="minorHAnsi" w:eastAsiaTheme="minorHAnsi" w:hAnsiTheme="minorHAnsi" w:hint="eastAsia"/>
          <w:lang w:eastAsia="ko-KR"/>
        </w:rPr>
        <w:t>a</w:t>
      </w:r>
      <w:r w:rsidR="00EF318C" w:rsidRPr="00667DC2">
        <w:rPr>
          <w:rFonts w:asciiTheme="minorHAnsi" w:eastAsiaTheme="minorHAnsi" w:hAnsiTheme="minorHAnsi"/>
          <w:lang w:eastAsia="ko-KR"/>
        </w:rPr>
        <w:t>gent.service</w:t>
      </w:r>
      <w:proofErr w:type="spellEnd"/>
      <w:r w:rsidR="00EF318C" w:rsidRPr="00667DC2">
        <w:rPr>
          <w:rFonts w:asciiTheme="minorHAnsi" w:eastAsiaTheme="minorHAnsi" w:hAnsiTheme="minorHAnsi"/>
          <w:lang w:eastAsia="ko-KR"/>
        </w:rPr>
        <w:t xml:space="preserve"> </w:t>
      </w:r>
      <w:r w:rsidR="00EF318C" w:rsidRPr="00667DC2">
        <w:rPr>
          <w:rFonts w:asciiTheme="minorHAnsi" w:eastAsiaTheme="minorHAnsi" w:hAnsiTheme="minorHAnsi" w:hint="eastAsia"/>
          <w:lang w:eastAsia="ko-KR"/>
        </w:rPr>
        <w:t>파일을 열어서 아래 내용을 입력한다.</w:t>
      </w:r>
    </w:p>
    <w:p w14:paraId="42E1A829" w14:textId="6F995162" w:rsidR="00EF318C" w:rsidRPr="00667DC2" w:rsidRDefault="00EF318C" w:rsidP="002B4217">
      <w:pPr>
        <w:ind w:firstLineChars="100" w:firstLine="200"/>
        <w:rPr>
          <w:rFonts w:asciiTheme="minorHAnsi" w:eastAsiaTheme="minorHAnsi" w:hAnsiTheme="minorHAnsi"/>
          <w:lang w:eastAsia="ko-KR"/>
        </w:rPr>
      </w:pPr>
      <w:proofErr w:type="spellStart"/>
      <w:r w:rsidRPr="00667DC2">
        <w:rPr>
          <w:rFonts w:asciiTheme="minorHAnsi" w:eastAsiaTheme="minorHAnsi" w:hAnsiTheme="minorHAnsi"/>
          <w:lang w:eastAsia="ko-KR"/>
        </w:rPr>
        <w:t>WorkingDirectory</w:t>
      </w:r>
      <w:proofErr w:type="spellEnd"/>
      <w:r w:rsidRPr="00667DC2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667DC2">
        <w:rPr>
          <w:rFonts w:asciiTheme="minorHAnsi" w:eastAsiaTheme="minorHAnsi" w:hAnsiTheme="minorHAnsi" w:hint="eastAsia"/>
          <w:lang w:eastAsia="ko-KR"/>
        </w:rPr>
        <w:t>E</w:t>
      </w:r>
      <w:r w:rsidRPr="00667DC2">
        <w:rPr>
          <w:rFonts w:asciiTheme="minorHAnsi" w:eastAsiaTheme="minorHAnsi" w:hAnsiTheme="minorHAnsi"/>
          <w:lang w:eastAsia="ko-KR"/>
        </w:rPr>
        <w:t>xeStart</w:t>
      </w:r>
      <w:proofErr w:type="spellEnd"/>
      <w:r w:rsidRPr="00667DC2">
        <w:rPr>
          <w:rFonts w:asciiTheme="minorHAnsi" w:eastAsiaTheme="minorHAnsi" w:hAnsiTheme="minorHAnsi" w:hint="eastAsia"/>
          <w:lang w:eastAsia="ko-KR"/>
        </w:rPr>
        <w:t>는 서버와,</w:t>
      </w:r>
      <w:r w:rsidRPr="00667DC2">
        <w:rPr>
          <w:rFonts w:asciiTheme="minorHAnsi" w:eastAsiaTheme="minorHAnsi" w:hAnsiTheme="minorHAnsi"/>
          <w:lang w:eastAsia="ko-KR"/>
        </w:rPr>
        <w:t xml:space="preserve"> </w:t>
      </w:r>
      <w:r w:rsidRPr="00667DC2">
        <w:rPr>
          <w:rFonts w:asciiTheme="minorHAnsi" w:eastAsiaTheme="minorHAnsi" w:hAnsiTheme="minorHAnsi" w:hint="eastAsia"/>
          <w:lang w:eastAsia="ko-KR"/>
        </w:rPr>
        <w:t>파일 세팅 환경에 맞게 변경 한다.</w:t>
      </w:r>
    </w:p>
    <w:bookmarkEnd w:id="2"/>
    <w:p w14:paraId="14F4D280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t>[Unit]</w:t>
      </w:r>
    </w:p>
    <w:p w14:paraId="0F3C33FF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t>Description=INFINIA-AGENT</w:t>
      </w:r>
    </w:p>
    <w:p w14:paraId="13A379A8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t>After=</w:t>
      </w:r>
      <w:proofErr w:type="spellStart"/>
      <w:r w:rsidRPr="00877A5A">
        <w:rPr>
          <w:rFonts w:asciiTheme="minorHAnsi" w:eastAsiaTheme="minorHAnsi" w:hAnsiTheme="minorHAnsi"/>
          <w:lang w:eastAsia="ko-KR"/>
        </w:rPr>
        <w:t>network.target</w:t>
      </w:r>
      <w:proofErr w:type="spellEnd"/>
    </w:p>
    <w:p w14:paraId="017EE878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</w:p>
    <w:p w14:paraId="7CA8ED2D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t>[Service]</w:t>
      </w:r>
    </w:p>
    <w:p w14:paraId="779FD048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t>User=test</w:t>
      </w:r>
    </w:p>
    <w:p w14:paraId="490645FA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t>Group=test</w:t>
      </w:r>
    </w:p>
    <w:p w14:paraId="10B77059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t>Type=simple</w:t>
      </w:r>
    </w:p>
    <w:p w14:paraId="685DC8B7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</w:p>
    <w:p w14:paraId="70EA1222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proofErr w:type="spellStart"/>
      <w:r w:rsidRPr="00877A5A">
        <w:rPr>
          <w:rFonts w:asciiTheme="minorHAnsi" w:eastAsiaTheme="minorHAnsi" w:hAnsiTheme="minorHAnsi"/>
          <w:lang w:eastAsia="ko-KR"/>
        </w:rPr>
        <w:t>WorkingDirectory</w:t>
      </w:r>
      <w:proofErr w:type="spellEnd"/>
      <w:r w:rsidRPr="00877A5A">
        <w:rPr>
          <w:rFonts w:asciiTheme="minorHAnsi" w:eastAsiaTheme="minorHAnsi" w:hAnsiTheme="minorHAnsi"/>
          <w:lang w:eastAsia="ko-KR"/>
        </w:rPr>
        <w:t>=/home/test/</w:t>
      </w:r>
      <w:proofErr w:type="spellStart"/>
      <w:r w:rsidRPr="00877A5A">
        <w:rPr>
          <w:rFonts w:asciiTheme="minorHAnsi" w:eastAsiaTheme="minorHAnsi" w:hAnsiTheme="minorHAnsi"/>
          <w:lang w:eastAsia="ko-KR"/>
        </w:rPr>
        <w:t>infinia</w:t>
      </w:r>
      <w:proofErr w:type="spellEnd"/>
      <w:r w:rsidRPr="00877A5A">
        <w:rPr>
          <w:rFonts w:asciiTheme="minorHAnsi" w:eastAsiaTheme="minorHAnsi" w:hAnsiTheme="minorHAnsi"/>
          <w:lang w:eastAsia="ko-KR"/>
        </w:rPr>
        <w:t>/agent</w:t>
      </w:r>
    </w:p>
    <w:p w14:paraId="5EC693A4" w14:textId="30EE18D2" w:rsid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proofErr w:type="spellStart"/>
      <w:r w:rsidRPr="00877A5A">
        <w:rPr>
          <w:rFonts w:asciiTheme="minorHAnsi" w:eastAsiaTheme="minorHAnsi" w:hAnsiTheme="minorHAnsi"/>
          <w:lang w:eastAsia="ko-KR"/>
        </w:rPr>
        <w:t>ExecStart</w:t>
      </w:r>
      <w:proofErr w:type="spellEnd"/>
      <w:r w:rsidRPr="00877A5A">
        <w:rPr>
          <w:rFonts w:asciiTheme="minorHAnsi" w:eastAsiaTheme="minorHAnsi" w:hAnsiTheme="minorHAnsi"/>
          <w:lang w:eastAsia="ko-KR"/>
        </w:rPr>
        <w:t>=/home/test/</w:t>
      </w:r>
      <w:proofErr w:type="spellStart"/>
      <w:r w:rsidRPr="00877A5A">
        <w:rPr>
          <w:rFonts w:asciiTheme="minorHAnsi" w:eastAsiaTheme="minorHAnsi" w:hAnsiTheme="minorHAnsi"/>
          <w:lang w:eastAsia="ko-KR"/>
        </w:rPr>
        <w:t>infinia</w:t>
      </w:r>
      <w:proofErr w:type="spellEnd"/>
      <w:r w:rsidRPr="00877A5A">
        <w:rPr>
          <w:rFonts w:asciiTheme="minorHAnsi" w:eastAsiaTheme="minorHAnsi" w:hAnsiTheme="minorHAnsi"/>
          <w:lang w:eastAsia="ko-KR"/>
        </w:rPr>
        <w:t>/agent/agent</w:t>
      </w:r>
    </w:p>
    <w:p w14:paraId="393B0422" w14:textId="74920970" w:rsidR="00877A5A" w:rsidRPr="00877A5A" w:rsidRDefault="00877A5A" w:rsidP="00877A5A">
      <w:pPr>
        <w:pStyle w:val="af6"/>
        <w:rPr>
          <w:rFonts w:asciiTheme="minorHAnsi" w:eastAsiaTheme="minorHAnsi" w:hAnsiTheme="minorHAnsi"/>
          <w:b/>
          <w:bCs/>
          <w:lang w:eastAsia="ko-KR"/>
        </w:rPr>
      </w:pPr>
      <w:r>
        <w:rPr>
          <w:rFonts w:asciiTheme="minorHAnsi" w:eastAsiaTheme="minorHAnsi" w:hAnsiTheme="minorHAnsi" w:hint="eastAsia"/>
          <w:b/>
          <w:bCs/>
          <w:lang w:eastAsia="ko-KR"/>
        </w:rPr>
        <w:t>~</w:t>
      </w:r>
      <w:r w:rsidRPr="001D19CE">
        <w:rPr>
          <w:rFonts w:asciiTheme="minorHAnsi" w:eastAsiaTheme="minorHAnsi" w:hAnsiTheme="minorHAnsi" w:hint="eastAsia"/>
          <w:b/>
          <w:bCs/>
          <w:lang w:eastAsia="ko-KR"/>
        </w:rPr>
        <w:t xml:space="preserve">참고 - </w:t>
      </w:r>
      <w:proofErr w:type="spellStart"/>
      <w:r w:rsidRPr="001D19CE">
        <w:rPr>
          <w:rFonts w:asciiTheme="minorHAnsi" w:eastAsiaTheme="minorHAnsi" w:hAnsiTheme="minorHAnsi" w:hint="eastAsia"/>
          <w:b/>
          <w:bCs/>
          <w:lang w:eastAsia="ko-KR"/>
        </w:rPr>
        <w:t>WorkingDirectory</w:t>
      </w:r>
      <w:proofErr w:type="spellEnd"/>
      <w:r w:rsidRPr="001D19CE">
        <w:rPr>
          <w:rFonts w:asciiTheme="minorHAnsi" w:eastAsiaTheme="minorHAnsi" w:hAnsiTheme="minorHAnsi" w:hint="eastAsia"/>
          <w:b/>
          <w:bCs/>
          <w:lang w:eastAsia="ko-KR"/>
        </w:rPr>
        <w:t>는 실제 agent가 설치된 경로를 입력 합니다.</w:t>
      </w:r>
    </w:p>
    <w:p w14:paraId="031AECFF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lastRenderedPageBreak/>
        <w:t>#</w:t>
      </w:r>
      <w:proofErr w:type="spellStart"/>
      <w:r w:rsidRPr="00877A5A">
        <w:rPr>
          <w:rFonts w:asciiTheme="minorHAnsi" w:eastAsiaTheme="minorHAnsi" w:hAnsiTheme="minorHAnsi"/>
          <w:lang w:eastAsia="ko-KR"/>
        </w:rPr>
        <w:t>KillMode</w:t>
      </w:r>
      <w:proofErr w:type="spellEnd"/>
      <w:r w:rsidRPr="00877A5A">
        <w:rPr>
          <w:rFonts w:asciiTheme="minorHAnsi" w:eastAsiaTheme="minorHAnsi" w:hAnsiTheme="minorHAnsi"/>
          <w:lang w:eastAsia="ko-KR"/>
        </w:rPr>
        <w:t>=process</w:t>
      </w:r>
    </w:p>
    <w:p w14:paraId="3B02B420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t>#</w:t>
      </w:r>
      <w:proofErr w:type="spellStart"/>
      <w:r w:rsidRPr="00877A5A">
        <w:rPr>
          <w:rFonts w:asciiTheme="minorHAnsi" w:eastAsiaTheme="minorHAnsi" w:hAnsiTheme="minorHAnsi"/>
          <w:lang w:eastAsia="ko-KR"/>
        </w:rPr>
        <w:t>RemainAfterExit</w:t>
      </w:r>
      <w:proofErr w:type="spellEnd"/>
      <w:r w:rsidRPr="00877A5A">
        <w:rPr>
          <w:rFonts w:asciiTheme="minorHAnsi" w:eastAsiaTheme="minorHAnsi" w:hAnsiTheme="minorHAnsi"/>
          <w:lang w:eastAsia="ko-KR"/>
        </w:rPr>
        <w:t>=yes</w:t>
      </w:r>
    </w:p>
    <w:p w14:paraId="71C50006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t>Restart=on-failure</w:t>
      </w:r>
    </w:p>
    <w:p w14:paraId="2D9ED334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</w:p>
    <w:p w14:paraId="41193075" w14:textId="77777777" w:rsidR="00877A5A" w:rsidRPr="00877A5A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r w:rsidRPr="00877A5A">
        <w:rPr>
          <w:rFonts w:asciiTheme="minorHAnsi" w:eastAsiaTheme="minorHAnsi" w:hAnsiTheme="minorHAnsi"/>
          <w:lang w:eastAsia="ko-KR"/>
        </w:rPr>
        <w:t>[Install]</w:t>
      </w:r>
    </w:p>
    <w:p w14:paraId="4EC6A391" w14:textId="7AC98846" w:rsidR="002B4217" w:rsidRDefault="00877A5A" w:rsidP="00877A5A">
      <w:pPr>
        <w:pStyle w:val="af6"/>
        <w:rPr>
          <w:rFonts w:asciiTheme="minorHAnsi" w:eastAsiaTheme="minorHAnsi" w:hAnsiTheme="minorHAnsi"/>
          <w:lang w:eastAsia="ko-KR"/>
        </w:rPr>
      </w:pPr>
      <w:proofErr w:type="spellStart"/>
      <w:r w:rsidRPr="00877A5A">
        <w:rPr>
          <w:rFonts w:asciiTheme="minorHAnsi" w:eastAsiaTheme="minorHAnsi" w:hAnsiTheme="minorHAnsi"/>
          <w:lang w:eastAsia="ko-KR"/>
        </w:rPr>
        <w:t>WantedBy</w:t>
      </w:r>
      <w:proofErr w:type="spellEnd"/>
      <w:r w:rsidRPr="00877A5A">
        <w:rPr>
          <w:rFonts w:asciiTheme="minorHAnsi" w:eastAsiaTheme="minorHAnsi" w:hAnsiTheme="minorHAnsi"/>
          <w:lang w:eastAsia="ko-KR"/>
        </w:rPr>
        <w:t>=multi-</w:t>
      </w:r>
      <w:proofErr w:type="spellStart"/>
      <w:proofErr w:type="gramStart"/>
      <w:r w:rsidRPr="00877A5A">
        <w:rPr>
          <w:rFonts w:asciiTheme="minorHAnsi" w:eastAsiaTheme="minorHAnsi" w:hAnsiTheme="minorHAnsi"/>
          <w:lang w:eastAsia="ko-KR"/>
        </w:rPr>
        <w:t>user.target</w:t>
      </w:r>
      <w:proofErr w:type="spellEnd"/>
      <w:proofErr w:type="gramEnd"/>
    </w:p>
    <w:p w14:paraId="55561E41" w14:textId="1B783724" w:rsidR="00877A5A" w:rsidRDefault="00877A5A" w:rsidP="00877A5A">
      <w:pPr>
        <w:rPr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>3</w:t>
      </w:r>
      <w:r w:rsidRPr="00667DC2">
        <w:rPr>
          <w:rFonts w:asciiTheme="minorHAnsi" w:eastAsiaTheme="minorHAnsi" w:hAnsiTheme="minorHAnsi"/>
          <w:lang w:eastAsia="ko-KR"/>
        </w:rPr>
        <w:t>)</w:t>
      </w:r>
      <w:r>
        <w:rPr>
          <w:rFonts w:asciiTheme="minorHAnsi" w:eastAsiaTheme="minorHAnsi" w:hAnsiTheme="minorHAnsi"/>
          <w:lang w:eastAsia="ko-KR"/>
        </w:rPr>
        <w:t xml:space="preserve"> /</w:t>
      </w:r>
      <w:proofErr w:type="spellStart"/>
      <w:r>
        <w:rPr>
          <w:rFonts w:asciiTheme="minorHAnsi" w:eastAsiaTheme="minorHAnsi" w:hAnsiTheme="minorHAnsi" w:hint="eastAsia"/>
          <w:lang w:eastAsia="ko-KR"/>
        </w:rPr>
        <w:t>u</w:t>
      </w:r>
      <w:r>
        <w:rPr>
          <w:rFonts w:asciiTheme="minorHAnsi" w:eastAsiaTheme="minorHAnsi" w:hAnsiTheme="minorHAnsi"/>
          <w:lang w:eastAsia="ko-KR"/>
        </w:rPr>
        <w:t>sr</w:t>
      </w:r>
      <w:proofErr w:type="spellEnd"/>
      <w:r>
        <w:rPr>
          <w:rFonts w:asciiTheme="minorHAnsi" w:eastAsiaTheme="minorHAnsi" w:hAnsiTheme="minorHAnsi"/>
          <w:lang w:eastAsia="ko-KR"/>
        </w:rPr>
        <w:t>/lib/</w:t>
      </w:r>
      <w:proofErr w:type="spellStart"/>
      <w:r>
        <w:rPr>
          <w:rFonts w:asciiTheme="minorHAnsi" w:eastAsiaTheme="minorHAnsi" w:hAnsiTheme="minorHAnsi"/>
          <w:lang w:eastAsia="ko-KR"/>
        </w:rPr>
        <w:t>systemd</w:t>
      </w:r>
      <w:proofErr w:type="spellEnd"/>
      <w:r>
        <w:rPr>
          <w:rFonts w:asciiTheme="minorHAnsi" w:eastAsiaTheme="minorHAnsi" w:hAnsiTheme="minorHAnsi"/>
          <w:lang w:eastAsia="ko-KR"/>
        </w:rPr>
        <w:t xml:space="preserve">/system </w:t>
      </w:r>
      <w:r>
        <w:rPr>
          <w:rFonts w:asciiTheme="minorHAnsi" w:eastAsiaTheme="minorHAnsi" w:hAnsiTheme="minorHAnsi" w:hint="eastAsia"/>
          <w:lang w:eastAsia="ko-KR"/>
        </w:rPr>
        <w:t>경로에 복사</w:t>
      </w:r>
      <w:r>
        <w:rPr>
          <w:rFonts w:asciiTheme="minorHAnsi" w:eastAsiaTheme="minorHAnsi" w:hAnsiTheme="minorHAnsi"/>
          <w:lang w:eastAsia="ko-KR"/>
        </w:rPr>
        <w:t>/</w:t>
      </w:r>
      <w:proofErr w:type="spellStart"/>
      <w:r>
        <w:rPr>
          <w:rFonts w:asciiTheme="minorHAnsi" w:eastAsiaTheme="minorHAnsi" w:hAnsiTheme="minorHAnsi" w:hint="eastAsia"/>
          <w:lang w:eastAsia="ko-KR"/>
        </w:rPr>
        <w:t>붙여넣는다</w:t>
      </w:r>
      <w:proofErr w:type="spellEnd"/>
      <w:r>
        <w:rPr>
          <w:rFonts w:asciiTheme="minorHAnsi" w:eastAsiaTheme="minorHAnsi" w:hAnsiTheme="minorHAnsi" w:hint="eastAsia"/>
          <w:lang w:eastAsia="ko-KR"/>
        </w:rPr>
        <w:t>.</w:t>
      </w:r>
      <w:r w:rsidRPr="00667DC2">
        <w:rPr>
          <w:rFonts w:asciiTheme="minorHAnsi" w:eastAsiaTheme="minorHAnsi" w:hAnsiTheme="minorHAnsi"/>
          <w:lang w:eastAsia="ko-KR"/>
        </w:rPr>
        <w:t xml:space="preserve"> </w:t>
      </w:r>
    </w:p>
    <w:p w14:paraId="3D8C9C66" w14:textId="77777777" w:rsidR="00877A5A" w:rsidRDefault="00877A5A" w:rsidP="00877A5A">
      <w:pPr>
        <w:rPr>
          <w:lang w:eastAsia="ko-KR"/>
        </w:rPr>
      </w:pPr>
      <w:r>
        <w:rPr>
          <w:lang w:eastAsia="ko-KR"/>
        </w:rPr>
        <w:t xml:space="preserve">setup </w:t>
      </w:r>
      <w:r>
        <w:rPr>
          <w:rFonts w:hint="eastAsia"/>
          <w:lang w:eastAsia="ko-KR"/>
        </w:rPr>
        <w:t>폴더로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658CAB2" w14:textId="79F44A86" w:rsidR="00877A5A" w:rsidRDefault="00877A5A" w:rsidP="00877A5A">
      <w:pPr>
        <w:rPr>
          <w:lang w:eastAsia="ko-KR"/>
        </w:rPr>
      </w:pPr>
      <w:r>
        <w:rPr>
          <w:rFonts w:asciiTheme="minorHAnsi" w:eastAsiaTheme="minorHAnsi" w:hAnsiTheme="minorHAnsi"/>
          <w:lang w:eastAsia="ko-KR"/>
        </w:rPr>
        <w:t>4</w:t>
      </w:r>
      <w:r w:rsidRPr="00667DC2">
        <w:rPr>
          <w:rFonts w:asciiTheme="minorHAnsi" w:eastAsiaTheme="minorHAnsi" w:hAnsiTheme="minorHAnsi"/>
          <w:lang w:eastAsia="ko-KR"/>
        </w:rPr>
        <w:t>)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ystem-update.sh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수정한다</w:t>
      </w:r>
      <w:r>
        <w:rPr>
          <w:lang w:eastAsia="ko-KR"/>
        </w:rPr>
        <w:t>.</w:t>
      </w:r>
      <w:r w:rsidR="00EC3BD1">
        <w:rPr>
          <w:lang w:eastAsia="ko-KR"/>
        </w:rPr>
        <w:t xml:space="preserve"> </w:t>
      </w:r>
      <w:r w:rsidR="00EC3BD1">
        <w:rPr>
          <w:rFonts w:hint="eastAsia"/>
          <w:lang w:eastAsia="ko-KR"/>
        </w:rPr>
        <w:t>경로는</w:t>
      </w:r>
      <w:r w:rsidR="00EC3BD1">
        <w:rPr>
          <w:rFonts w:hint="eastAsia"/>
          <w:lang w:eastAsia="ko-KR"/>
        </w:rPr>
        <w:t xml:space="preserve"> </w:t>
      </w:r>
      <w:r w:rsidR="00EC3BD1">
        <w:rPr>
          <w:rFonts w:hint="eastAsia"/>
          <w:lang w:eastAsia="ko-KR"/>
        </w:rPr>
        <w:t>서버와</w:t>
      </w:r>
      <w:r w:rsidR="00EC3BD1">
        <w:rPr>
          <w:rFonts w:hint="eastAsia"/>
          <w:lang w:eastAsia="ko-KR"/>
        </w:rPr>
        <w:t>,</w:t>
      </w:r>
      <w:r w:rsidR="00EC3BD1">
        <w:rPr>
          <w:lang w:eastAsia="ko-KR"/>
        </w:rPr>
        <w:t xml:space="preserve"> </w:t>
      </w:r>
      <w:r w:rsidR="00EC3BD1">
        <w:rPr>
          <w:rFonts w:hint="eastAsia"/>
          <w:lang w:eastAsia="ko-KR"/>
        </w:rPr>
        <w:t>파일</w:t>
      </w:r>
      <w:r w:rsidR="00EC3BD1">
        <w:rPr>
          <w:rFonts w:hint="eastAsia"/>
          <w:lang w:eastAsia="ko-KR"/>
        </w:rPr>
        <w:t xml:space="preserve"> </w:t>
      </w:r>
      <w:r w:rsidR="00EC3BD1">
        <w:rPr>
          <w:rFonts w:hint="eastAsia"/>
          <w:lang w:eastAsia="ko-KR"/>
        </w:rPr>
        <w:t>세팅</w:t>
      </w:r>
      <w:r w:rsidR="00EC3BD1">
        <w:rPr>
          <w:rFonts w:hint="eastAsia"/>
          <w:lang w:eastAsia="ko-KR"/>
        </w:rPr>
        <w:t xml:space="preserve"> </w:t>
      </w:r>
      <w:r w:rsidR="00EC3BD1">
        <w:rPr>
          <w:rFonts w:hint="eastAsia"/>
          <w:lang w:eastAsia="ko-KR"/>
        </w:rPr>
        <w:t>환경에</w:t>
      </w:r>
      <w:r w:rsidR="00EC3BD1">
        <w:rPr>
          <w:rFonts w:hint="eastAsia"/>
          <w:lang w:eastAsia="ko-KR"/>
        </w:rPr>
        <w:t xml:space="preserve"> </w:t>
      </w:r>
      <w:r w:rsidR="00EC3BD1">
        <w:rPr>
          <w:rFonts w:hint="eastAsia"/>
          <w:lang w:eastAsia="ko-KR"/>
        </w:rPr>
        <w:t>맞게</w:t>
      </w:r>
      <w:r w:rsidR="00EC3BD1">
        <w:rPr>
          <w:rFonts w:hint="eastAsia"/>
          <w:lang w:eastAsia="ko-KR"/>
        </w:rPr>
        <w:t xml:space="preserve"> </w:t>
      </w:r>
      <w:r w:rsidR="00EC3BD1">
        <w:rPr>
          <w:rFonts w:hint="eastAsia"/>
          <w:lang w:eastAsia="ko-KR"/>
        </w:rPr>
        <w:t>변경한다</w:t>
      </w:r>
    </w:p>
    <w:p w14:paraId="1A799E83" w14:textId="77777777" w:rsidR="00637976" w:rsidRDefault="00637976" w:rsidP="00637976">
      <w:pPr>
        <w:rPr>
          <w:lang w:eastAsia="ko-KR"/>
        </w:rPr>
      </w:pPr>
      <w:proofErr w:type="gramStart"/>
      <w:r>
        <w:rPr>
          <w:lang w:eastAsia="ko-KR"/>
        </w:rPr>
        <w:t>#!/</w:t>
      </w:r>
      <w:proofErr w:type="gramEnd"/>
      <w:r>
        <w:rPr>
          <w:lang w:eastAsia="ko-KR"/>
        </w:rPr>
        <w:t>bin/bash</w:t>
      </w:r>
    </w:p>
    <w:p w14:paraId="46C2C10F" w14:textId="77777777" w:rsidR="00637976" w:rsidRDefault="00637976" w:rsidP="00637976">
      <w:pPr>
        <w:rPr>
          <w:lang w:eastAsia="ko-KR"/>
        </w:rPr>
      </w:pPr>
    </w:p>
    <w:p w14:paraId="38754281" w14:textId="77777777" w:rsidR="00637976" w:rsidRDefault="00637976" w:rsidP="00637976">
      <w:pPr>
        <w:rPr>
          <w:lang w:eastAsia="ko-KR"/>
        </w:rPr>
      </w:pPr>
      <w:r>
        <w:rPr>
          <w:lang w:eastAsia="ko-KR"/>
        </w:rPr>
        <w:t>USER_ID=`</w:t>
      </w:r>
      <w:proofErr w:type="spellStart"/>
      <w:r>
        <w:rPr>
          <w:lang w:eastAsia="ko-KR"/>
        </w:rPr>
        <w:t>whoami</w:t>
      </w:r>
      <w:proofErr w:type="spellEnd"/>
      <w:r>
        <w:rPr>
          <w:lang w:eastAsia="ko-KR"/>
        </w:rPr>
        <w:t>`</w:t>
      </w:r>
    </w:p>
    <w:p w14:paraId="0585117A" w14:textId="77777777" w:rsidR="00637976" w:rsidRDefault="00637976" w:rsidP="00637976">
      <w:pPr>
        <w:rPr>
          <w:lang w:eastAsia="ko-KR"/>
        </w:rPr>
      </w:pPr>
      <w:r>
        <w:rPr>
          <w:lang w:eastAsia="ko-KR"/>
        </w:rPr>
        <w:t>INFINIA_HOME=/home/$USER_ID/</w:t>
      </w:r>
      <w:proofErr w:type="spellStart"/>
      <w:r>
        <w:rPr>
          <w:lang w:eastAsia="ko-KR"/>
        </w:rPr>
        <w:t>infinia</w:t>
      </w:r>
      <w:proofErr w:type="spellEnd"/>
    </w:p>
    <w:p w14:paraId="5CFC3B27" w14:textId="77777777" w:rsidR="00637976" w:rsidRDefault="00637976" w:rsidP="00637976">
      <w:pPr>
        <w:rPr>
          <w:lang w:eastAsia="ko-KR"/>
        </w:rPr>
      </w:pPr>
      <w:r>
        <w:rPr>
          <w:lang w:eastAsia="ko-KR"/>
        </w:rPr>
        <w:t>SYSTEM_DIR=/</w:t>
      </w:r>
      <w:proofErr w:type="spellStart"/>
      <w:r>
        <w:rPr>
          <w:lang w:eastAsia="ko-KR"/>
        </w:rPr>
        <w:t>usr</w:t>
      </w:r>
      <w:proofErr w:type="spellEnd"/>
      <w:r>
        <w:rPr>
          <w:lang w:eastAsia="ko-KR"/>
        </w:rPr>
        <w:t>/lib/</w:t>
      </w:r>
      <w:proofErr w:type="spellStart"/>
      <w:r>
        <w:rPr>
          <w:lang w:eastAsia="ko-KR"/>
        </w:rPr>
        <w:t>systemd</w:t>
      </w:r>
      <w:proofErr w:type="spellEnd"/>
      <w:r>
        <w:rPr>
          <w:lang w:eastAsia="ko-KR"/>
        </w:rPr>
        <w:t>/system</w:t>
      </w:r>
    </w:p>
    <w:p w14:paraId="53762C18" w14:textId="77777777" w:rsidR="00637976" w:rsidRDefault="00637976" w:rsidP="00637976">
      <w:pPr>
        <w:rPr>
          <w:lang w:eastAsia="ko-KR"/>
        </w:rPr>
      </w:pPr>
    </w:p>
    <w:p w14:paraId="77868841" w14:textId="77777777" w:rsidR="00637976" w:rsidRDefault="00637976" w:rsidP="00637976">
      <w:pPr>
        <w:rPr>
          <w:lang w:eastAsia="ko-KR"/>
        </w:rPr>
      </w:pPr>
    </w:p>
    <w:p w14:paraId="7F262942" w14:textId="77777777" w:rsidR="00637976" w:rsidRDefault="00637976" w:rsidP="00637976">
      <w:pPr>
        <w:rPr>
          <w:lang w:eastAsia="ko-KR"/>
        </w:rPr>
      </w:pPr>
      <w:r>
        <w:rPr>
          <w:lang w:eastAsia="ko-KR"/>
        </w:rPr>
        <w:t xml:space="preserve">echo "==&gt; </w:t>
      </w:r>
      <w:proofErr w:type="spellStart"/>
      <w:r>
        <w:rPr>
          <w:lang w:eastAsia="ko-KR"/>
        </w:rPr>
        <w:t>systemd</w:t>
      </w:r>
      <w:proofErr w:type="spellEnd"/>
      <w:r>
        <w:rPr>
          <w:lang w:eastAsia="ko-KR"/>
        </w:rPr>
        <w:t xml:space="preserve"> update start..."</w:t>
      </w:r>
    </w:p>
    <w:p w14:paraId="28AA5E1B" w14:textId="77777777" w:rsidR="00637976" w:rsidRDefault="00637976" w:rsidP="00877A5A">
      <w:pPr>
        <w:rPr>
          <w:lang w:eastAsia="ko-KR"/>
        </w:rPr>
      </w:pPr>
    </w:p>
    <w:p w14:paraId="2765001B" w14:textId="345A6603" w:rsidR="00877A5A" w:rsidRDefault="00877A5A" w:rsidP="00877A5A">
      <w:pPr>
        <w:rPr>
          <w:lang w:eastAsia="ko-KR"/>
        </w:rPr>
      </w:pPr>
      <w:proofErr w:type="spellStart"/>
      <w:r>
        <w:rPr>
          <w:lang w:eastAsia="ko-KR"/>
        </w:rPr>
        <w:t>sed</w:t>
      </w:r>
      <w:proofErr w:type="spellEnd"/>
      <w:r>
        <w:rPr>
          <w:lang w:eastAsia="ko-KR"/>
        </w:rPr>
        <w:t xml:space="preserve"> -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's/\/home\/test/\/home\/'"$USER_ID"'/g' $INFINIA_HOME/agent/</w:t>
      </w:r>
      <w:r w:rsidRPr="00877A5A"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agent.service</w:t>
      </w:r>
      <w:proofErr w:type="spellEnd"/>
      <w:proofErr w:type="gramEnd"/>
    </w:p>
    <w:p w14:paraId="68C1E5CC" w14:textId="6871E43D" w:rsidR="00877A5A" w:rsidRDefault="00877A5A" w:rsidP="00877A5A">
      <w:pPr>
        <w:rPr>
          <w:lang w:eastAsia="ko-KR"/>
        </w:rPr>
      </w:pPr>
      <w:proofErr w:type="spellStart"/>
      <w:r w:rsidRPr="00854456">
        <w:rPr>
          <w:lang w:eastAsia="ko-KR"/>
        </w:rPr>
        <w:t>sed</w:t>
      </w:r>
      <w:proofErr w:type="spellEnd"/>
      <w:r w:rsidRPr="00854456">
        <w:rPr>
          <w:lang w:eastAsia="ko-KR"/>
        </w:rPr>
        <w:t xml:space="preserve"> -</w:t>
      </w:r>
      <w:proofErr w:type="spellStart"/>
      <w:r w:rsidRPr="00854456">
        <w:rPr>
          <w:lang w:eastAsia="ko-KR"/>
        </w:rPr>
        <w:t>i</w:t>
      </w:r>
      <w:proofErr w:type="spellEnd"/>
      <w:r w:rsidRPr="00854456">
        <w:rPr>
          <w:lang w:eastAsia="ko-KR"/>
        </w:rPr>
        <w:t xml:space="preserve"> 's/User=test/User='"$USER_ID"'/g' $INFINIA_HOME/</w:t>
      </w:r>
      <w:r w:rsidRPr="00877A5A">
        <w:rPr>
          <w:lang w:eastAsia="ko-KR"/>
        </w:rPr>
        <w:t xml:space="preserve"> </w:t>
      </w:r>
      <w:r>
        <w:rPr>
          <w:lang w:eastAsia="ko-KR"/>
        </w:rPr>
        <w:t>agent</w:t>
      </w:r>
      <w:r w:rsidRPr="00854456">
        <w:rPr>
          <w:lang w:eastAsia="ko-KR"/>
        </w:rPr>
        <w:t xml:space="preserve"> /</w:t>
      </w:r>
      <w:r w:rsidRPr="00877A5A"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agent</w:t>
      </w:r>
      <w:r w:rsidRPr="00854456">
        <w:rPr>
          <w:lang w:eastAsia="ko-KR"/>
        </w:rPr>
        <w:t>.service</w:t>
      </w:r>
      <w:proofErr w:type="spellEnd"/>
      <w:proofErr w:type="gramEnd"/>
    </w:p>
    <w:p w14:paraId="7199A2B7" w14:textId="2DA4BB06" w:rsidR="00877A5A" w:rsidRDefault="00877A5A" w:rsidP="00877A5A">
      <w:pPr>
        <w:rPr>
          <w:lang w:eastAsia="ko-KR"/>
        </w:rPr>
      </w:pPr>
      <w:proofErr w:type="spellStart"/>
      <w:r w:rsidRPr="00854456">
        <w:rPr>
          <w:lang w:eastAsia="ko-KR"/>
        </w:rPr>
        <w:t>sed</w:t>
      </w:r>
      <w:proofErr w:type="spellEnd"/>
      <w:r w:rsidRPr="00854456">
        <w:rPr>
          <w:lang w:eastAsia="ko-KR"/>
        </w:rPr>
        <w:t xml:space="preserve"> -</w:t>
      </w:r>
      <w:proofErr w:type="spellStart"/>
      <w:r w:rsidRPr="00854456">
        <w:rPr>
          <w:lang w:eastAsia="ko-KR"/>
        </w:rPr>
        <w:t>i</w:t>
      </w:r>
      <w:proofErr w:type="spellEnd"/>
      <w:r w:rsidRPr="00854456">
        <w:rPr>
          <w:lang w:eastAsia="ko-KR"/>
        </w:rPr>
        <w:t xml:space="preserve"> 's/Group=test/Group='"$USER_ID"'/g' $INFINIA_HOME/</w:t>
      </w:r>
      <w:r w:rsidRPr="00877A5A">
        <w:rPr>
          <w:lang w:eastAsia="ko-KR"/>
        </w:rPr>
        <w:t xml:space="preserve"> </w:t>
      </w:r>
      <w:r>
        <w:rPr>
          <w:lang w:eastAsia="ko-KR"/>
        </w:rPr>
        <w:t>agent</w:t>
      </w:r>
      <w:r w:rsidRPr="00854456">
        <w:rPr>
          <w:lang w:eastAsia="ko-KR"/>
        </w:rPr>
        <w:t xml:space="preserve"> /</w:t>
      </w:r>
      <w:r w:rsidRPr="00877A5A"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agent</w:t>
      </w:r>
      <w:r w:rsidRPr="00854456">
        <w:rPr>
          <w:lang w:eastAsia="ko-KR"/>
        </w:rPr>
        <w:t>.service</w:t>
      </w:r>
      <w:proofErr w:type="spellEnd"/>
      <w:proofErr w:type="gramEnd"/>
    </w:p>
    <w:p w14:paraId="2E043DFE" w14:textId="312BCD99" w:rsidR="00877A5A" w:rsidRDefault="00877A5A" w:rsidP="00877A5A">
      <w:pPr>
        <w:rPr>
          <w:lang w:eastAsia="ko-KR"/>
        </w:rPr>
      </w:pPr>
      <w:proofErr w:type="spellStart"/>
      <w:r w:rsidRPr="00854456">
        <w:rPr>
          <w:lang w:eastAsia="ko-KR"/>
        </w:rPr>
        <w:t>sudo</w:t>
      </w:r>
      <w:proofErr w:type="spellEnd"/>
      <w:r w:rsidRPr="00854456">
        <w:rPr>
          <w:lang w:eastAsia="ko-KR"/>
        </w:rPr>
        <w:t xml:space="preserve"> </w:t>
      </w:r>
      <w:proofErr w:type="spellStart"/>
      <w:r w:rsidRPr="00854456">
        <w:rPr>
          <w:lang w:eastAsia="ko-KR"/>
        </w:rPr>
        <w:t>cp</w:t>
      </w:r>
      <w:proofErr w:type="spellEnd"/>
      <w:r w:rsidRPr="00854456">
        <w:rPr>
          <w:lang w:eastAsia="ko-KR"/>
        </w:rPr>
        <w:t xml:space="preserve"> $INFINIA_HOME/</w:t>
      </w:r>
      <w:r w:rsidRPr="00877A5A">
        <w:rPr>
          <w:lang w:eastAsia="ko-KR"/>
        </w:rPr>
        <w:t xml:space="preserve"> </w:t>
      </w:r>
      <w:r>
        <w:rPr>
          <w:lang w:eastAsia="ko-KR"/>
        </w:rPr>
        <w:t>agent</w:t>
      </w:r>
      <w:r w:rsidRPr="00854456">
        <w:rPr>
          <w:lang w:eastAsia="ko-KR"/>
        </w:rPr>
        <w:t xml:space="preserve"> /</w:t>
      </w:r>
      <w:r w:rsidRPr="00877A5A"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agent</w:t>
      </w:r>
      <w:r w:rsidRPr="00854456">
        <w:rPr>
          <w:lang w:eastAsia="ko-KR"/>
        </w:rPr>
        <w:t>.service</w:t>
      </w:r>
      <w:proofErr w:type="spellEnd"/>
      <w:proofErr w:type="gramEnd"/>
      <w:r w:rsidRPr="00854456">
        <w:rPr>
          <w:lang w:eastAsia="ko-KR"/>
        </w:rPr>
        <w:t xml:space="preserve"> $SYSTEM_DIR/.</w:t>
      </w:r>
    </w:p>
    <w:p w14:paraId="73CB0852" w14:textId="77777777" w:rsidR="00877A5A" w:rsidRDefault="00877A5A" w:rsidP="00877A5A">
      <w:pPr>
        <w:rPr>
          <w:lang w:eastAsia="ko-KR"/>
        </w:rPr>
      </w:pPr>
      <w:proofErr w:type="spellStart"/>
      <w:r w:rsidRPr="00854456">
        <w:rPr>
          <w:lang w:eastAsia="ko-KR"/>
        </w:rPr>
        <w:t>sudo</w:t>
      </w:r>
      <w:proofErr w:type="spellEnd"/>
      <w:r w:rsidRPr="00854456">
        <w:rPr>
          <w:lang w:eastAsia="ko-KR"/>
        </w:rPr>
        <w:t xml:space="preserve"> </w:t>
      </w:r>
      <w:proofErr w:type="spellStart"/>
      <w:r w:rsidRPr="00854456">
        <w:rPr>
          <w:lang w:eastAsia="ko-KR"/>
        </w:rPr>
        <w:t>systemctl</w:t>
      </w:r>
      <w:proofErr w:type="spellEnd"/>
      <w:r w:rsidRPr="00854456">
        <w:rPr>
          <w:lang w:eastAsia="ko-KR"/>
        </w:rPr>
        <w:t xml:space="preserve"> daemon-reload</w:t>
      </w:r>
    </w:p>
    <w:p w14:paraId="4F0B23D4" w14:textId="787270A4" w:rsidR="00877A5A" w:rsidRDefault="00877A5A" w:rsidP="00877A5A">
      <w:pPr>
        <w:rPr>
          <w:lang w:eastAsia="ko-KR"/>
        </w:rPr>
      </w:pPr>
      <w:proofErr w:type="spellStart"/>
      <w:r w:rsidRPr="00854456">
        <w:rPr>
          <w:lang w:eastAsia="ko-KR"/>
        </w:rPr>
        <w:t>sudo</w:t>
      </w:r>
      <w:proofErr w:type="spellEnd"/>
      <w:r w:rsidRPr="00854456">
        <w:rPr>
          <w:lang w:eastAsia="ko-KR"/>
        </w:rPr>
        <w:t xml:space="preserve"> </w:t>
      </w:r>
      <w:proofErr w:type="spellStart"/>
      <w:r w:rsidRPr="00854456">
        <w:rPr>
          <w:lang w:eastAsia="ko-KR"/>
        </w:rPr>
        <w:t>systemctl</w:t>
      </w:r>
      <w:proofErr w:type="spellEnd"/>
      <w:r w:rsidRPr="00854456">
        <w:rPr>
          <w:lang w:eastAsia="ko-KR"/>
        </w:rPr>
        <w:t xml:space="preserve"> enable </w:t>
      </w:r>
      <w:proofErr w:type="spellStart"/>
      <w:proofErr w:type="gramStart"/>
      <w:r>
        <w:rPr>
          <w:lang w:eastAsia="ko-KR"/>
        </w:rPr>
        <w:t>agent</w:t>
      </w:r>
      <w:r w:rsidRPr="00854456">
        <w:rPr>
          <w:lang w:eastAsia="ko-KR"/>
        </w:rPr>
        <w:t>.service</w:t>
      </w:r>
      <w:proofErr w:type="spellEnd"/>
      <w:proofErr w:type="gramEnd"/>
    </w:p>
    <w:p w14:paraId="796A6789" w14:textId="77777777" w:rsidR="00877A5A" w:rsidRDefault="00877A5A" w:rsidP="00877A5A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0212E5B7" w14:textId="5E35B45A" w:rsidR="00877A5A" w:rsidRDefault="00877A5A" w:rsidP="00877A5A">
      <w:pPr>
        <w:rPr>
          <w:lang w:eastAsia="ko-KR"/>
        </w:rPr>
      </w:pPr>
      <w:r>
        <w:rPr>
          <w:rFonts w:asciiTheme="minorHAnsi" w:eastAsiaTheme="minorHAnsi" w:hAnsiTheme="minorHAnsi"/>
          <w:lang w:eastAsia="ko-KR"/>
        </w:rPr>
        <w:t>5</w:t>
      </w:r>
      <w:r w:rsidRPr="00667DC2">
        <w:rPr>
          <w:rFonts w:asciiTheme="minorHAnsi" w:eastAsiaTheme="minorHAnsi" w:hAnsiTheme="minorHAnsi"/>
          <w:lang w:eastAsia="ko-KR"/>
        </w:rPr>
        <w:t>)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lang w:eastAsia="ko-KR"/>
        </w:rPr>
        <w:t xml:space="preserve">system-update.sh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lang w:eastAsia="ko-KR"/>
        </w:rPr>
        <w:t>.</w:t>
      </w:r>
    </w:p>
    <w:p w14:paraId="207DDD04" w14:textId="77777777" w:rsidR="00877A5A" w:rsidRPr="00877A5A" w:rsidRDefault="00877A5A" w:rsidP="00877A5A">
      <w:pPr>
        <w:rPr>
          <w:rFonts w:asciiTheme="minorHAnsi" w:eastAsiaTheme="minorHAnsi" w:hAnsiTheme="minorHAnsi"/>
          <w:lang w:eastAsia="ko-KR"/>
        </w:rPr>
      </w:pPr>
    </w:p>
    <w:p w14:paraId="3FB21D7F" w14:textId="01B3A36C" w:rsidR="008B22C6" w:rsidRPr="00667DC2" w:rsidRDefault="00877A5A" w:rsidP="00B8342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6</w:t>
      </w:r>
      <w:r w:rsidR="00B83428" w:rsidRPr="00667DC2">
        <w:rPr>
          <w:rFonts w:asciiTheme="minorHAnsi" w:eastAsiaTheme="minorHAnsi" w:hAnsiTheme="minorHAnsi"/>
          <w:lang w:eastAsia="ko-KR"/>
        </w:rPr>
        <w:t xml:space="preserve">) </w:t>
      </w:r>
      <w:proofErr w:type="spellStart"/>
      <w:r w:rsidR="005C71CA" w:rsidRPr="00667DC2">
        <w:rPr>
          <w:rFonts w:asciiTheme="minorHAnsi" w:eastAsiaTheme="minorHAnsi" w:hAnsiTheme="minorHAnsi" w:hint="eastAsia"/>
          <w:lang w:eastAsia="ko-KR"/>
        </w:rPr>
        <w:t>a</w:t>
      </w:r>
      <w:r w:rsidR="005C71CA" w:rsidRPr="00667DC2">
        <w:rPr>
          <w:rFonts w:asciiTheme="minorHAnsi" w:eastAsiaTheme="minorHAnsi" w:hAnsiTheme="minorHAnsi"/>
          <w:lang w:eastAsia="ko-KR"/>
        </w:rPr>
        <w:t>gent.service</w:t>
      </w:r>
      <w:proofErr w:type="spellEnd"/>
      <w:r w:rsidR="005C71CA">
        <w:rPr>
          <w:rFonts w:asciiTheme="minorHAnsi" w:eastAsiaTheme="minorHAnsi" w:hAnsiTheme="minorHAnsi" w:hint="eastAsia"/>
          <w:lang w:eastAsia="ko-KR"/>
        </w:rPr>
        <w:t>의</w:t>
      </w:r>
      <w:r w:rsidR="00B83428" w:rsidRPr="00667DC2">
        <w:rPr>
          <w:rFonts w:asciiTheme="minorHAnsi" w:eastAsiaTheme="minorHAnsi" w:hAnsiTheme="minorHAnsi" w:hint="eastAsia"/>
          <w:lang w:eastAsia="ko-KR"/>
        </w:rPr>
        <w:t xml:space="preserve"> 항목</w:t>
      </w:r>
      <w:proofErr w:type="spellStart"/>
      <w:r w:rsidR="00B83428" w:rsidRPr="00667DC2">
        <w:rPr>
          <w:rFonts w:asciiTheme="minorHAnsi" w:eastAsiaTheme="minorHAnsi" w:hAnsiTheme="minorHAnsi"/>
          <w:lang w:eastAsia="ko-KR"/>
        </w:rPr>
        <w:t>ExecStart</w:t>
      </w:r>
      <w:proofErr w:type="spellEnd"/>
      <w:r w:rsidR="00B83428" w:rsidRPr="00667DC2">
        <w:rPr>
          <w:rFonts w:asciiTheme="minorHAnsi" w:eastAsiaTheme="minorHAnsi" w:hAnsiTheme="minorHAnsi" w:hint="eastAsia"/>
          <w:lang w:eastAsia="ko-KR"/>
        </w:rPr>
        <w:t xml:space="preserve"> 경로</w:t>
      </w:r>
      <w:r w:rsidR="005C71CA">
        <w:rPr>
          <w:rFonts w:asciiTheme="minorHAnsi" w:eastAsiaTheme="minorHAnsi" w:hAnsiTheme="minorHAnsi" w:hint="eastAsia"/>
          <w:lang w:eastAsia="ko-KR"/>
        </w:rPr>
        <w:t>(</w:t>
      </w:r>
      <w:r w:rsidR="00B83428" w:rsidRPr="00667DC2">
        <w:rPr>
          <w:rFonts w:asciiTheme="minorHAnsi" w:eastAsiaTheme="minorHAnsi" w:hAnsiTheme="minorHAnsi"/>
          <w:lang w:eastAsia="ko-KR"/>
        </w:rPr>
        <w:t>/</w:t>
      </w:r>
      <w:proofErr w:type="spellStart"/>
      <w:r w:rsidR="00B83428" w:rsidRPr="00667DC2">
        <w:rPr>
          <w:rFonts w:asciiTheme="minorHAnsi" w:eastAsiaTheme="minorHAnsi" w:hAnsiTheme="minorHAnsi"/>
          <w:lang w:eastAsia="ko-KR"/>
        </w:rPr>
        <w:t>usr</w:t>
      </w:r>
      <w:proofErr w:type="spellEnd"/>
      <w:r w:rsidR="00B83428" w:rsidRPr="00667DC2">
        <w:rPr>
          <w:rFonts w:asciiTheme="minorHAnsi" w:eastAsiaTheme="minorHAnsi" w:hAnsiTheme="minorHAnsi"/>
          <w:lang w:eastAsia="ko-KR"/>
        </w:rPr>
        <w:t>/local/bin/</w:t>
      </w:r>
      <w:r w:rsidR="005C71CA">
        <w:rPr>
          <w:rFonts w:asciiTheme="minorHAnsi" w:eastAsiaTheme="minorHAnsi" w:hAnsiTheme="minorHAnsi"/>
          <w:lang w:eastAsia="ko-KR"/>
        </w:rPr>
        <w:t>)</w:t>
      </w:r>
      <w:r w:rsidR="00B83428" w:rsidRPr="00667DC2">
        <w:rPr>
          <w:rFonts w:asciiTheme="minorHAnsi" w:eastAsiaTheme="minorHAnsi" w:hAnsiTheme="minorHAnsi" w:hint="eastAsia"/>
          <w:lang w:eastAsia="ko-KR"/>
        </w:rPr>
        <w:t xml:space="preserve">에 </w:t>
      </w:r>
      <w:r w:rsidR="00B83428" w:rsidRPr="00667DC2">
        <w:rPr>
          <w:rFonts w:asciiTheme="minorHAnsi" w:eastAsiaTheme="minorHAnsi" w:hAnsiTheme="minorHAnsi"/>
          <w:lang w:eastAsia="ko-KR"/>
        </w:rPr>
        <w:t xml:space="preserve">start_agent.sh </w:t>
      </w:r>
      <w:r w:rsidR="00B83428" w:rsidRPr="00667DC2">
        <w:rPr>
          <w:rFonts w:asciiTheme="minorHAnsi" w:eastAsiaTheme="minorHAnsi" w:hAnsiTheme="minorHAnsi" w:hint="eastAsia"/>
          <w:lang w:eastAsia="ko-KR"/>
        </w:rPr>
        <w:t>파일을 생성 한다.</w:t>
      </w:r>
    </w:p>
    <w:p w14:paraId="7B4EE8F5" w14:textId="7A8A4690" w:rsidR="00B83428" w:rsidRPr="00667DC2" w:rsidRDefault="00B83428" w:rsidP="00B83428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 xml:space="preserve"> </w:t>
      </w:r>
      <w:r w:rsidRPr="00667DC2">
        <w:rPr>
          <w:rFonts w:asciiTheme="minorHAnsi" w:eastAsiaTheme="minorHAnsi" w:hAnsiTheme="minorHAnsi"/>
          <w:lang w:eastAsia="ko-KR"/>
        </w:rPr>
        <w:t xml:space="preserve">   </w:t>
      </w:r>
      <w:r w:rsidRPr="00667DC2">
        <w:rPr>
          <w:rFonts w:asciiTheme="minorHAnsi" w:eastAsiaTheme="minorHAnsi" w:hAnsiTheme="minorHAnsi" w:hint="eastAsia"/>
          <w:lang w:eastAsia="ko-KR"/>
        </w:rPr>
        <w:t>아래 내용을 입력하고 저장 한다.</w:t>
      </w:r>
    </w:p>
    <w:p w14:paraId="744B69D5" w14:textId="77777777" w:rsidR="00B83428" w:rsidRPr="00667DC2" w:rsidRDefault="00B83428" w:rsidP="00B83428">
      <w:pPr>
        <w:rPr>
          <w:rFonts w:asciiTheme="minorHAnsi" w:eastAsiaTheme="minorHAnsi" w:hAnsiTheme="minorHAnsi"/>
          <w:lang w:eastAsia="ko-KR"/>
        </w:rPr>
      </w:pPr>
    </w:p>
    <w:p w14:paraId="4BB9C773" w14:textId="77777777" w:rsidR="00B83428" w:rsidRPr="00667DC2" w:rsidRDefault="00B83428" w:rsidP="00B83428">
      <w:pPr>
        <w:ind w:firstLine="720"/>
        <w:rPr>
          <w:rFonts w:asciiTheme="minorHAnsi" w:eastAsiaTheme="minorHAnsi" w:hAnsiTheme="minorHAnsi"/>
          <w:lang w:eastAsia="ko-KR"/>
        </w:rPr>
      </w:pPr>
      <w:proofErr w:type="gramStart"/>
      <w:r w:rsidRPr="00667DC2">
        <w:rPr>
          <w:rFonts w:asciiTheme="minorHAnsi" w:eastAsiaTheme="minorHAnsi" w:hAnsiTheme="minorHAnsi"/>
          <w:lang w:eastAsia="ko-KR"/>
        </w:rPr>
        <w:t>#!/</w:t>
      </w:r>
      <w:proofErr w:type="gramEnd"/>
      <w:r w:rsidRPr="00667DC2">
        <w:rPr>
          <w:rFonts w:asciiTheme="minorHAnsi" w:eastAsiaTheme="minorHAnsi" w:hAnsiTheme="minorHAnsi"/>
          <w:lang w:eastAsia="ko-KR"/>
        </w:rPr>
        <w:t>bin/bash</w:t>
      </w:r>
    </w:p>
    <w:p w14:paraId="3125517C" w14:textId="77777777" w:rsidR="00B83428" w:rsidRPr="00667DC2" w:rsidRDefault="00B83428" w:rsidP="00B83428">
      <w:pPr>
        <w:ind w:firstLine="720"/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>echo "Agent SH start"</w:t>
      </w:r>
    </w:p>
    <w:p w14:paraId="7FB3D032" w14:textId="77777777" w:rsidR="00B83428" w:rsidRPr="00667DC2" w:rsidRDefault="00B83428" w:rsidP="00B83428">
      <w:pPr>
        <w:ind w:firstLine="720"/>
        <w:rPr>
          <w:rFonts w:asciiTheme="minorHAnsi" w:eastAsiaTheme="minorHAnsi" w:hAnsiTheme="minorHAnsi"/>
          <w:lang w:eastAsia="ko-KR"/>
        </w:rPr>
      </w:pPr>
    </w:p>
    <w:p w14:paraId="3046F950" w14:textId="6641C55D" w:rsidR="00B83428" w:rsidRPr="00667DC2" w:rsidRDefault="00B83428" w:rsidP="00B83428">
      <w:pPr>
        <w:ind w:firstLine="720"/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>cd /home/test/</w:t>
      </w:r>
      <w:proofErr w:type="spellStart"/>
      <w:r w:rsidR="002B4217">
        <w:rPr>
          <w:rFonts w:asciiTheme="minorHAnsi" w:eastAsiaTheme="minorHAnsi" w:hAnsiTheme="minorHAnsi" w:hint="eastAsia"/>
          <w:lang w:eastAsia="ko-KR"/>
        </w:rPr>
        <w:t>i</w:t>
      </w:r>
      <w:r w:rsidRPr="00667DC2">
        <w:rPr>
          <w:rFonts w:asciiTheme="minorHAnsi" w:eastAsiaTheme="minorHAnsi" w:hAnsiTheme="minorHAnsi"/>
          <w:lang w:eastAsia="ko-KR"/>
        </w:rPr>
        <w:t>nfiniA</w:t>
      </w:r>
      <w:proofErr w:type="spellEnd"/>
      <w:r w:rsidRPr="00667DC2">
        <w:rPr>
          <w:rFonts w:asciiTheme="minorHAnsi" w:eastAsiaTheme="minorHAnsi" w:hAnsiTheme="minorHAnsi"/>
          <w:lang w:eastAsia="ko-KR"/>
        </w:rPr>
        <w:t>/agent</w:t>
      </w:r>
    </w:p>
    <w:p w14:paraId="2DD74250" w14:textId="77777777" w:rsidR="00B83428" w:rsidRPr="00667DC2" w:rsidRDefault="00B83428" w:rsidP="00B83428">
      <w:pPr>
        <w:ind w:firstLine="720"/>
        <w:rPr>
          <w:rFonts w:asciiTheme="minorHAnsi" w:eastAsiaTheme="minorHAnsi" w:hAnsiTheme="minorHAnsi"/>
          <w:lang w:eastAsia="ko-KR"/>
        </w:rPr>
      </w:pPr>
    </w:p>
    <w:p w14:paraId="0B755A11" w14:textId="3B99CADD" w:rsidR="00B83428" w:rsidRPr="00667DC2" w:rsidRDefault="00B83428" w:rsidP="00B83428">
      <w:pPr>
        <w:ind w:firstLine="720"/>
        <w:rPr>
          <w:rFonts w:asciiTheme="minorHAnsi" w:eastAsiaTheme="minorHAnsi" w:hAnsiTheme="minorHAnsi"/>
          <w:lang w:eastAsia="ko-KR"/>
        </w:rPr>
      </w:pPr>
      <w:proofErr w:type="gramStart"/>
      <w:r w:rsidRPr="00667DC2">
        <w:rPr>
          <w:rFonts w:asciiTheme="minorHAnsi" w:eastAsiaTheme="minorHAnsi" w:hAnsiTheme="minorHAnsi"/>
          <w:lang w:eastAsia="ko-KR"/>
        </w:rPr>
        <w:t>./</w:t>
      </w:r>
      <w:proofErr w:type="gramEnd"/>
      <w:r w:rsidRPr="00667DC2">
        <w:rPr>
          <w:rFonts w:asciiTheme="minorHAnsi" w:eastAsiaTheme="minorHAnsi" w:hAnsiTheme="minorHAnsi"/>
          <w:lang w:eastAsia="ko-KR"/>
        </w:rPr>
        <w:t>agent</w:t>
      </w:r>
    </w:p>
    <w:p w14:paraId="44A2AD6A" w14:textId="77777777" w:rsidR="00A803E4" w:rsidRDefault="00A803E4" w:rsidP="00EF318C">
      <w:pPr>
        <w:ind w:firstLine="720"/>
        <w:rPr>
          <w:rFonts w:asciiTheme="minorHAnsi" w:eastAsiaTheme="minorHAnsi" w:hAnsiTheme="minorHAnsi"/>
          <w:lang w:eastAsia="ko-KR"/>
        </w:rPr>
      </w:pPr>
    </w:p>
    <w:p w14:paraId="673A2C55" w14:textId="77777777" w:rsidR="00A43ECC" w:rsidRDefault="00A43ECC" w:rsidP="00EF318C">
      <w:pPr>
        <w:ind w:firstLine="720"/>
        <w:rPr>
          <w:rFonts w:asciiTheme="minorHAnsi" w:eastAsiaTheme="minorHAnsi" w:hAnsiTheme="minorHAnsi"/>
          <w:lang w:eastAsia="ko-KR"/>
        </w:rPr>
      </w:pPr>
    </w:p>
    <w:p w14:paraId="0224417A" w14:textId="5C1DACDD" w:rsidR="00A43ECC" w:rsidRPr="00667DC2" w:rsidRDefault="00877A5A" w:rsidP="00A43ECC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7</w:t>
      </w:r>
      <w:r w:rsidR="00A43ECC" w:rsidRPr="00667DC2">
        <w:rPr>
          <w:rFonts w:asciiTheme="minorHAnsi" w:eastAsiaTheme="minorHAnsi" w:hAnsiTheme="minorHAnsi"/>
          <w:lang w:eastAsia="ko-KR"/>
        </w:rPr>
        <w:t xml:space="preserve">) </w:t>
      </w:r>
      <w:proofErr w:type="spellStart"/>
      <w:r w:rsidR="005C71CA" w:rsidRPr="00667DC2">
        <w:rPr>
          <w:rFonts w:asciiTheme="minorHAnsi" w:eastAsiaTheme="minorHAnsi" w:hAnsiTheme="minorHAnsi" w:hint="eastAsia"/>
          <w:lang w:eastAsia="ko-KR"/>
        </w:rPr>
        <w:t>a</w:t>
      </w:r>
      <w:r w:rsidR="005C71CA" w:rsidRPr="00667DC2">
        <w:rPr>
          <w:rFonts w:asciiTheme="minorHAnsi" w:eastAsiaTheme="minorHAnsi" w:hAnsiTheme="minorHAnsi"/>
          <w:lang w:eastAsia="ko-KR"/>
        </w:rPr>
        <w:t>gent.service</w:t>
      </w:r>
      <w:proofErr w:type="spellEnd"/>
      <w:r w:rsidR="005C71CA">
        <w:rPr>
          <w:rFonts w:asciiTheme="minorHAnsi" w:eastAsiaTheme="minorHAnsi" w:hAnsiTheme="minorHAnsi" w:hint="eastAsia"/>
          <w:lang w:eastAsia="ko-KR"/>
        </w:rPr>
        <w:t xml:space="preserve">의 </w:t>
      </w:r>
      <w:r w:rsidR="00A43ECC" w:rsidRPr="00667DC2">
        <w:rPr>
          <w:rFonts w:asciiTheme="minorHAnsi" w:eastAsiaTheme="minorHAnsi" w:hAnsiTheme="minorHAnsi" w:hint="eastAsia"/>
          <w:lang w:eastAsia="ko-KR"/>
        </w:rPr>
        <w:t>항목</w:t>
      </w:r>
      <w:r w:rsidR="00A43ECC" w:rsidRPr="00A43ECC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="00A43ECC" w:rsidRPr="00A43ECC">
        <w:rPr>
          <w:rFonts w:asciiTheme="minorHAnsi" w:eastAsiaTheme="minorHAnsi" w:hAnsiTheme="minorHAnsi"/>
          <w:lang w:eastAsia="ko-KR"/>
        </w:rPr>
        <w:t>ExecStop</w:t>
      </w:r>
      <w:proofErr w:type="spellEnd"/>
      <w:r w:rsidR="00A43ECC" w:rsidRPr="00667DC2">
        <w:rPr>
          <w:rFonts w:asciiTheme="minorHAnsi" w:eastAsiaTheme="minorHAnsi" w:hAnsiTheme="minorHAnsi" w:hint="eastAsia"/>
          <w:lang w:eastAsia="ko-KR"/>
        </w:rPr>
        <w:t xml:space="preserve"> 경로</w:t>
      </w:r>
      <w:r w:rsidR="005C71CA">
        <w:rPr>
          <w:rFonts w:asciiTheme="minorHAnsi" w:eastAsiaTheme="minorHAnsi" w:hAnsiTheme="minorHAnsi" w:hint="eastAsia"/>
          <w:lang w:eastAsia="ko-KR"/>
        </w:rPr>
        <w:t>(</w:t>
      </w:r>
      <w:r w:rsidR="00A43ECC" w:rsidRPr="00667DC2">
        <w:rPr>
          <w:rFonts w:asciiTheme="minorHAnsi" w:eastAsiaTheme="minorHAnsi" w:hAnsiTheme="minorHAnsi"/>
          <w:lang w:eastAsia="ko-KR"/>
        </w:rPr>
        <w:t>/</w:t>
      </w:r>
      <w:proofErr w:type="spellStart"/>
      <w:r w:rsidR="00A43ECC" w:rsidRPr="00667DC2">
        <w:rPr>
          <w:rFonts w:asciiTheme="minorHAnsi" w:eastAsiaTheme="minorHAnsi" w:hAnsiTheme="minorHAnsi"/>
          <w:lang w:eastAsia="ko-KR"/>
        </w:rPr>
        <w:t>usr</w:t>
      </w:r>
      <w:proofErr w:type="spellEnd"/>
      <w:r w:rsidR="00A43ECC" w:rsidRPr="00667DC2">
        <w:rPr>
          <w:rFonts w:asciiTheme="minorHAnsi" w:eastAsiaTheme="minorHAnsi" w:hAnsiTheme="minorHAnsi"/>
          <w:lang w:eastAsia="ko-KR"/>
        </w:rPr>
        <w:t>/local/bin/</w:t>
      </w:r>
      <w:r w:rsidR="005C71CA">
        <w:rPr>
          <w:rFonts w:asciiTheme="minorHAnsi" w:eastAsiaTheme="minorHAnsi" w:hAnsiTheme="minorHAnsi"/>
          <w:lang w:eastAsia="ko-KR"/>
        </w:rPr>
        <w:t>)</w:t>
      </w:r>
      <w:r w:rsidR="00A43ECC" w:rsidRPr="00667DC2">
        <w:rPr>
          <w:rFonts w:asciiTheme="minorHAnsi" w:eastAsiaTheme="minorHAnsi" w:hAnsiTheme="minorHAnsi" w:hint="eastAsia"/>
          <w:lang w:eastAsia="ko-KR"/>
        </w:rPr>
        <w:t xml:space="preserve">에 </w:t>
      </w:r>
      <w:r w:rsidR="00A43ECC">
        <w:rPr>
          <w:rFonts w:asciiTheme="minorHAnsi" w:eastAsiaTheme="minorHAnsi" w:hAnsiTheme="minorHAnsi" w:hint="eastAsia"/>
          <w:lang w:eastAsia="ko-KR"/>
        </w:rPr>
        <w:t>s</w:t>
      </w:r>
      <w:r w:rsidR="00A43ECC">
        <w:rPr>
          <w:rFonts w:asciiTheme="minorHAnsi" w:eastAsiaTheme="minorHAnsi" w:hAnsiTheme="minorHAnsi"/>
          <w:lang w:eastAsia="ko-KR"/>
        </w:rPr>
        <w:t>top</w:t>
      </w:r>
      <w:r w:rsidR="00A43ECC" w:rsidRPr="00667DC2">
        <w:rPr>
          <w:rFonts w:asciiTheme="minorHAnsi" w:eastAsiaTheme="minorHAnsi" w:hAnsiTheme="minorHAnsi"/>
          <w:lang w:eastAsia="ko-KR"/>
        </w:rPr>
        <w:t xml:space="preserve">_agent.sh </w:t>
      </w:r>
      <w:r w:rsidR="00A43ECC" w:rsidRPr="00667DC2">
        <w:rPr>
          <w:rFonts w:asciiTheme="minorHAnsi" w:eastAsiaTheme="minorHAnsi" w:hAnsiTheme="minorHAnsi" w:hint="eastAsia"/>
          <w:lang w:eastAsia="ko-KR"/>
        </w:rPr>
        <w:t>파일을 생성 한다.</w:t>
      </w:r>
    </w:p>
    <w:p w14:paraId="43F0A875" w14:textId="77777777" w:rsidR="00A43ECC" w:rsidRPr="00667DC2" w:rsidRDefault="00A43ECC" w:rsidP="00A43ECC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 xml:space="preserve"> </w:t>
      </w:r>
      <w:r w:rsidRPr="00667DC2">
        <w:rPr>
          <w:rFonts w:asciiTheme="minorHAnsi" w:eastAsiaTheme="minorHAnsi" w:hAnsiTheme="minorHAnsi"/>
          <w:lang w:eastAsia="ko-KR"/>
        </w:rPr>
        <w:t xml:space="preserve">   </w:t>
      </w:r>
      <w:r w:rsidRPr="00667DC2">
        <w:rPr>
          <w:rFonts w:asciiTheme="minorHAnsi" w:eastAsiaTheme="minorHAnsi" w:hAnsiTheme="minorHAnsi" w:hint="eastAsia"/>
          <w:lang w:eastAsia="ko-KR"/>
        </w:rPr>
        <w:t>아래 내용을 입력하고 저장 한다.</w:t>
      </w:r>
    </w:p>
    <w:p w14:paraId="223A93A1" w14:textId="77777777" w:rsidR="00A43ECC" w:rsidRPr="00A43ECC" w:rsidRDefault="00A43ECC" w:rsidP="00EF318C">
      <w:pPr>
        <w:ind w:firstLine="720"/>
        <w:rPr>
          <w:rFonts w:asciiTheme="minorHAnsi" w:eastAsiaTheme="minorHAnsi" w:hAnsiTheme="minorHAnsi"/>
          <w:lang w:eastAsia="ko-KR"/>
        </w:rPr>
      </w:pPr>
    </w:p>
    <w:p w14:paraId="19988121" w14:textId="77777777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  <w:proofErr w:type="gramStart"/>
      <w:r w:rsidRPr="00A43ECC">
        <w:rPr>
          <w:rFonts w:asciiTheme="minorHAnsi" w:eastAsiaTheme="minorHAnsi" w:hAnsiTheme="minorHAnsi"/>
          <w:lang w:eastAsia="ko-KR"/>
        </w:rPr>
        <w:t>#!/</w:t>
      </w:r>
      <w:proofErr w:type="gramEnd"/>
      <w:r w:rsidRPr="00A43ECC">
        <w:rPr>
          <w:rFonts w:asciiTheme="minorHAnsi" w:eastAsiaTheme="minorHAnsi" w:hAnsiTheme="minorHAnsi"/>
          <w:lang w:eastAsia="ko-KR"/>
        </w:rPr>
        <w:t>bin/bash</w:t>
      </w:r>
    </w:p>
    <w:p w14:paraId="0A9E9FB1" w14:textId="204123BE" w:rsidR="00A43ECC" w:rsidRPr="00A43ECC" w:rsidRDefault="00373BB9" w:rsidP="00A43ECC">
      <w:pPr>
        <w:ind w:firstLine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lastRenderedPageBreak/>
        <w:t>#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하기</w:t>
      </w:r>
      <w:r>
        <w:rPr>
          <w:rFonts w:asciiTheme="minorHAnsi" w:eastAsiaTheme="minorHAnsi" w:hAnsiTheme="minorHAnsi"/>
          <w:lang w:eastAsia="ko-KR"/>
        </w:rPr>
        <w:t xml:space="preserve"> agent</w:t>
      </w:r>
      <w:r>
        <w:rPr>
          <w:rFonts w:asciiTheme="minorHAnsi" w:eastAsiaTheme="minorHAnsi" w:hAnsiTheme="minorHAnsi" w:hint="eastAsia"/>
          <w:lang w:eastAsia="ko-KR"/>
        </w:rPr>
        <w:t xml:space="preserve">는 실제 </w:t>
      </w:r>
      <w:r>
        <w:rPr>
          <w:rFonts w:asciiTheme="minorHAnsi" w:eastAsiaTheme="minorHAnsi" w:hAnsiTheme="minorHAnsi"/>
          <w:lang w:eastAsia="ko-KR"/>
        </w:rPr>
        <w:t>agent</w:t>
      </w:r>
      <w:r>
        <w:rPr>
          <w:rFonts w:asciiTheme="minorHAnsi" w:eastAsiaTheme="minorHAnsi" w:hAnsiTheme="minorHAnsi" w:hint="eastAsia"/>
          <w:lang w:eastAsia="ko-KR"/>
        </w:rPr>
        <w:t>셋업 환경에 따라 경로를 맞춰줘야 한다.</w:t>
      </w:r>
    </w:p>
    <w:p w14:paraId="0260EE78" w14:textId="1DA70925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  <w:proofErr w:type="spellStart"/>
      <w:r w:rsidRPr="00A43ECC">
        <w:rPr>
          <w:rFonts w:asciiTheme="minorHAnsi" w:eastAsiaTheme="minorHAnsi" w:hAnsiTheme="minorHAnsi"/>
          <w:lang w:eastAsia="ko-KR"/>
        </w:rPr>
        <w:t>var</w:t>
      </w:r>
      <w:proofErr w:type="spellEnd"/>
      <w:r w:rsidRPr="00A43ECC">
        <w:rPr>
          <w:rFonts w:asciiTheme="minorHAnsi" w:eastAsiaTheme="minorHAnsi" w:hAnsiTheme="minorHAnsi"/>
          <w:lang w:eastAsia="ko-KR"/>
        </w:rPr>
        <w:t>=</w:t>
      </w:r>
      <w:proofErr w:type="gramStart"/>
      <w:r w:rsidRPr="00A43ECC">
        <w:rPr>
          <w:rFonts w:asciiTheme="minorHAnsi" w:eastAsiaTheme="minorHAnsi" w:hAnsiTheme="minorHAnsi"/>
          <w:lang w:eastAsia="ko-KR"/>
        </w:rPr>
        <w:t xml:space="preserve">$( </w:t>
      </w:r>
      <w:proofErr w:type="spellStart"/>
      <w:r w:rsidRPr="00A43ECC">
        <w:rPr>
          <w:rFonts w:asciiTheme="minorHAnsi" w:eastAsiaTheme="minorHAnsi" w:hAnsiTheme="minorHAnsi"/>
          <w:lang w:eastAsia="ko-KR"/>
        </w:rPr>
        <w:t>ps</w:t>
      </w:r>
      <w:proofErr w:type="spellEnd"/>
      <w:proofErr w:type="gramEnd"/>
      <w:r w:rsidRPr="00A43ECC">
        <w:rPr>
          <w:rFonts w:asciiTheme="minorHAnsi" w:eastAsiaTheme="minorHAnsi" w:hAnsiTheme="minorHAnsi"/>
          <w:lang w:eastAsia="ko-KR"/>
        </w:rPr>
        <w:t xml:space="preserve"> -</w:t>
      </w:r>
      <w:proofErr w:type="spellStart"/>
      <w:r w:rsidRPr="00A43ECC">
        <w:rPr>
          <w:rFonts w:asciiTheme="minorHAnsi" w:eastAsiaTheme="minorHAnsi" w:hAnsiTheme="minorHAnsi"/>
          <w:lang w:eastAsia="ko-KR"/>
        </w:rPr>
        <w:t>ef</w:t>
      </w:r>
      <w:proofErr w:type="spellEnd"/>
      <w:r w:rsidRPr="00A43ECC">
        <w:rPr>
          <w:rFonts w:asciiTheme="minorHAnsi" w:eastAsiaTheme="minorHAnsi" w:hAnsiTheme="minorHAnsi"/>
          <w:lang w:eastAsia="ko-KR"/>
        </w:rPr>
        <w:t xml:space="preserve"> | </w:t>
      </w:r>
      <w:proofErr w:type="spellStart"/>
      <w:r w:rsidRPr="00A43ECC">
        <w:rPr>
          <w:rFonts w:asciiTheme="minorHAnsi" w:eastAsiaTheme="minorHAnsi" w:hAnsiTheme="minorHAnsi"/>
          <w:lang w:eastAsia="ko-KR"/>
        </w:rPr>
        <w:t>grep</w:t>
      </w:r>
      <w:proofErr w:type="spellEnd"/>
      <w:r w:rsidRPr="00A43ECC">
        <w:rPr>
          <w:rFonts w:asciiTheme="minorHAnsi" w:eastAsiaTheme="minorHAnsi" w:hAnsiTheme="minorHAnsi"/>
          <w:lang w:eastAsia="ko-KR"/>
        </w:rPr>
        <w:t xml:space="preserve"> -w </w:t>
      </w:r>
      <w:r w:rsidR="001D33E0">
        <w:rPr>
          <w:rFonts w:asciiTheme="minorHAnsi" w:eastAsiaTheme="minorHAnsi" w:hAnsiTheme="minorHAnsi"/>
          <w:lang w:eastAsia="ko-KR"/>
        </w:rPr>
        <w:t>.</w:t>
      </w:r>
      <w:r w:rsidR="001D33E0">
        <w:rPr>
          <w:rFonts w:asciiTheme="minorHAnsi" w:eastAsiaTheme="minorHAnsi" w:hAnsiTheme="minorHAnsi" w:hint="eastAsia"/>
          <w:lang w:eastAsia="ko-KR"/>
        </w:rPr>
        <w:t>/</w:t>
      </w:r>
      <w:r w:rsidRPr="00A43ECC">
        <w:rPr>
          <w:rFonts w:asciiTheme="minorHAnsi" w:eastAsiaTheme="minorHAnsi" w:hAnsiTheme="minorHAnsi"/>
          <w:lang w:eastAsia="ko-KR"/>
        </w:rPr>
        <w:t>agent |grep -v 'grep')</w:t>
      </w:r>
    </w:p>
    <w:p w14:paraId="5BA928AA" w14:textId="77777777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  <w:proofErr w:type="spellStart"/>
      <w:r w:rsidRPr="00A43ECC">
        <w:rPr>
          <w:rFonts w:asciiTheme="minorHAnsi" w:eastAsiaTheme="minorHAnsi" w:hAnsiTheme="minorHAnsi"/>
          <w:lang w:eastAsia="ko-KR"/>
        </w:rPr>
        <w:t>pid</w:t>
      </w:r>
      <w:proofErr w:type="spellEnd"/>
      <w:r w:rsidRPr="00A43ECC">
        <w:rPr>
          <w:rFonts w:asciiTheme="minorHAnsi" w:eastAsiaTheme="minorHAnsi" w:hAnsiTheme="minorHAnsi"/>
          <w:lang w:eastAsia="ko-KR"/>
        </w:rPr>
        <w:t>=$(echo ${</w:t>
      </w:r>
      <w:proofErr w:type="spellStart"/>
      <w:r w:rsidRPr="00A43ECC">
        <w:rPr>
          <w:rFonts w:asciiTheme="minorHAnsi" w:eastAsiaTheme="minorHAnsi" w:hAnsiTheme="minorHAnsi"/>
          <w:lang w:eastAsia="ko-KR"/>
        </w:rPr>
        <w:t>var</w:t>
      </w:r>
      <w:proofErr w:type="spellEnd"/>
      <w:r w:rsidRPr="00A43ECC">
        <w:rPr>
          <w:rFonts w:asciiTheme="minorHAnsi" w:eastAsiaTheme="minorHAnsi" w:hAnsiTheme="minorHAnsi"/>
          <w:lang w:eastAsia="ko-KR"/>
        </w:rPr>
        <w:t>} | cut -d " " -f2)</w:t>
      </w:r>
    </w:p>
    <w:p w14:paraId="0389EF02" w14:textId="77777777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</w:p>
    <w:p w14:paraId="5DA2E3C3" w14:textId="77777777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  <w:r w:rsidRPr="00A43ECC">
        <w:rPr>
          <w:rFonts w:asciiTheme="minorHAnsi" w:eastAsiaTheme="minorHAnsi" w:hAnsiTheme="minorHAnsi"/>
          <w:lang w:eastAsia="ko-KR"/>
        </w:rPr>
        <w:t>if [ -n "${</w:t>
      </w:r>
      <w:proofErr w:type="spellStart"/>
      <w:r w:rsidRPr="00A43ECC">
        <w:rPr>
          <w:rFonts w:asciiTheme="minorHAnsi" w:eastAsiaTheme="minorHAnsi" w:hAnsiTheme="minorHAnsi"/>
          <w:lang w:eastAsia="ko-KR"/>
        </w:rPr>
        <w:t>pid</w:t>
      </w:r>
      <w:proofErr w:type="spellEnd"/>
      <w:r w:rsidRPr="00A43ECC">
        <w:rPr>
          <w:rFonts w:asciiTheme="minorHAnsi" w:eastAsiaTheme="minorHAnsi" w:hAnsiTheme="minorHAnsi"/>
          <w:lang w:eastAsia="ko-KR"/>
        </w:rPr>
        <w:t>}</w:t>
      </w:r>
      <w:proofErr w:type="gramStart"/>
      <w:r w:rsidRPr="00A43ECC">
        <w:rPr>
          <w:rFonts w:asciiTheme="minorHAnsi" w:eastAsiaTheme="minorHAnsi" w:hAnsiTheme="minorHAnsi"/>
          <w:lang w:eastAsia="ko-KR"/>
        </w:rPr>
        <w:t>" ]</w:t>
      </w:r>
      <w:proofErr w:type="gramEnd"/>
    </w:p>
    <w:p w14:paraId="4D0886FB" w14:textId="77777777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  <w:r w:rsidRPr="00A43ECC">
        <w:rPr>
          <w:rFonts w:asciiTheme="minorHAnsi" w:eastAsiaTheme="minorHAnsi" w:hAnsiTheme="minorHAnsi"/>
          <w:lang w:eastAsia="ko-KR"/>
        </w:rPr>
        <w:t>then</w:t>
      </w:r>
    </w:p>
    <w:p w14:paraId="5B2F2E8A" w14:textId="77777777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  <w:r w:rsidRPr="00A43ECC">
        <w:rPr>
          <w:rFonts w:asciiTheme="minorHAnsi" w:eastAsiaTheme="minorHAnsi" w:hAnsiTheme="minorHAnsi"/>
          <w:lang w:eastAsia="ko-KR"/>
        </w:rPr>
        <w:t xml:space="preserve">    kill -9 ${</w:t>
      </w:r>
      <w:proofErr w:type="spellStart"/>
      <w:r w:rsidRPr="00A43ECC">
        <w:rPr>
          <w:rFonts w:asciiTheme="minorHAnsi" w:eastAsiaTheme="minorHAnsi" w:hAnsiTheme="minorHAnsi"/>
          <w:lang w:eastAsia="ko-KR"/>
        </w:rPr>
        <w:t>pid</w:t>
      </w:r>
      <w:proofErr w:type="spellEnd"/>
      <w:r w:rsidRPr="00A43ECC">
        <w:rPr>
          <w:rFonts w:asciiTheme="minorHAnsi" w:eastAsiaTheme="minorHAnsi" w:hAnsiTheme="minorHAnsi"/>
          <w:lang w:eastAsia="ko-KR"/>
        </w:rPr>
        <w:t>}</w:t>
      </w:r>
    </w:p>
    <w:p w14:paraId="3C19386D" w14:textId="77777777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  <w:r w:rsidRPr="00A43ECC">
        <w:rPr>
          <w:rFonts w:asciiTheme="minorHAnsi" w:eastAsiaTheme="minorHAnsi" w:hAnsiTheme="minorHAnsi"/>
          <w:lang w:eastAsia="ko-KR"/>
        </w:rPr>
        <w:t xml:space="preserve">    echo $* is terminated.</w:t>
      </w:r>
    </w:p>
    <w:p w14:paraId="2E9694B3" w14:textId="77777777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</w:p>
    <w:p w14:paraId="61D36E78" w14:textId="77777777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  <w:r w:rsidRPr="00A43ECC">
        <w:rPr>
          <w:rFonts w:asciiTheme="minorHAnsi" w:eastAsiaTheme="minorHAnsi" w:hAnsiTheme="minorHAnsi"/>
          <w:lang w:eastAsia="ko-KR"/>
        </w:rPr>
        <w:t>else</w:t>
      </w:r>
    </w:p>
    <w:p w14:paraId="0741CA76" w14:textId="77777777" w:rsidR="00A43ECC" w:rsidRP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  <w:r w:rsidRPr="00A43ECC">
        <w:rPr>
          <w:rFonts w:asciiTheme="minorHAnsi" w:eastAsiaTheme="minorHAnsi" w:hAnsiTheme="minorHAnsi"/>
          <w:lang w:eastAsia="ko-KR"/>
        </w:rPr>
        <w:t xml:space="preserve">    echo $* is not running.</w:t>
      </w:r>
    </w:p>
    <w:p w14:paraId="5E914234" w14:textId="51B22611" w:rsidR="00A43ECC" w:rsidRDefault="00A43ECC" w:rsidP="00A43ECC">
      <w:pPr>
        <w:ind w:firstLine="720"/>
        <w:rPr>
          <w:rFonts w:asciiTheme="minorHAnsi" w:eastAsiaTheme="minorHAnsi" w:hAnsiTheme="minorHAnsi"/>
          <w:lang w:eastAsia="ko-KR"/>
        </w:rPr>
      </w:pPr>
      <w:r w:rsidRPr="00A43ECC">
        <w:rPr>
          <w:rFonts w:asciiTheme="minorHAnsi" w:eastAsiaTheme="minorHAnsi" w:hAnsiTheme="minorHAnsi"/>
          <w:lang w:eastAsia="ko-KR"/>
        </w:rPr>
        <w:t>Fi</w:t>
      </w:r>
    </w:p>
    <w:p w14:paraId="573241B2" w14:textId="5E68279E" w:rsidR="008B22C6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bookmarkStart w:id="6" w:name="_Hlk138786550"/>
      <w:r w:rsidRPr="00667DC2">
        <w:rPr>
          <w:rFonts w:asciiTheme="minorHAnsi" w:eastAsiaTheme="minorHAnsi" w:hAnsiTheme="minorHAnsi"/>
          <w:lang w:eastAsia="ko-KR"/>
        </w:rPr>
        <w:t xml:space="preserve">2.2.2 </w:t>
      </w:r>
      <w:r w:rsidR="008B22C6" w:rsidRPr="00667DC2">
        <w:rPr>
          <w:rFonts w:asciiTheme="minorHAnsi" w:eastAsiaTheme="minorHAnsi" w:hAnsiTheme="minorHAnsi" w:hint="eastAsia"/>
          <w:lang w:eastAsia="ko-KR"/>
        </w:rPr>
        <w:t>a</w:t>
      </w:r>
      <w:r w:rsidR="008B22C6" w:rsidRPr="00667DC2">
        <w:rPr>
          <w:rFonts w:asciiTheme="minorHAnsi" w:eastAsiaTheme="minorHAnsi" w:hAnsiTheme="minorHAnsi"/>
          <w:lang w:eastAsia="ko-KR"/>
        </w:rPr>
        <w:t xml:space="preserve">gent </w:t>
      </w:r>
      <w:r w:rsidR="008B22C6" w:rsidRPr="00667DC2">
        <w:rPr>
          <w:rFonts w:asciiTheme="minorHAnsi" w:eastAsiaTheme="minorHAnsi" w:hAnsiTheme="minorHAnsi" w:hint="eastAsia"/>
          <w:lang w:eastAsia="ko-KR"/>
        </w:rPr>
        <w:t xml:space="preserve">서비스 실행 </w:t>
      </w:r>
    </w:p>
    <w:p w14:paraId="40AFC565" w14:textId="627F8B1C" w:rsidR="00A803E4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>1</w:t>
      </w:r>
      <w:r w:rsidRPr="00667DC2">
        <w:rPr>
          <w:rFonts w:asciiTheme="minorHAnsi" w:eastAsiaTheme="minorHAnsi" w:hAnsiTheme="minorHAnsi"/>
          <w:lang w:eastAsia="ko-KR"/>
        </w:rPr>
        <w:t xml:space="preserve">) </w:t>
      </w:r>
      <w:r w:rsidR="008B22C6" w:rsidRPr="00667DC2">
        <w:rPr>
          <w:rFonts w:asciiTheme="minorHAnsi" w:eastAsiaTheme="minorHAnsi" w:hAnsiTheme="minorHAnsi" w:hint="eastAsia"/>
          <w:lang w:eastAsia="ko-KR"/>
        </w:rPr>
        <w:t>서비스 실행 명령을 입력</w:t>
      </w:r>
      <w:r w:rsidR="00735303" w:rsidRPr="00667DC2">
        <w:rPr>
          <w:rFonts w:asciiTheme="minorHAnsi" w:eastAsiaTheme="minorHAnsi" w:hAnsiTheme="minorHAnsi" w:hint="eastAsia"/>
          <w:lang w:eastAsia="ko-KR"/>
        </w:rPr>
        <w:t xml:space="preserve"> </w:t>
      </w:r>
      <w:r w:rsidR="008B22C6" w:rsidRPr="00667DC2">
        <w:rPr>
          <w:rFonts w:asciiTheme="minorHAnsi" w:eastAsiaTheme="minorHAnsi" w:hAnsiTheme="minorHAnsi" w:hint="eastAsia"/>
          <w:lang w:eastAsia="ko-KR"/>
        </w:rPr>
        <w:t xml:space="preserve">후 실행 한다 </w:t>
      </w:r>
    </w:p>
    <w:p w14:paraId="46E2D9C9" w14:textId="0F781F35" w:rsidR="008B22C6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>2</w:t>
      </w:r>
      <w:r w:rsidRPr="00667DC2">
        <w:rPr>
          <w:rFonts w:asciiTheme="minorHAnsi" w:eastAsiaTheme="minorHAnsi" w:hAnsiTheme="minorHAnsi"/>
          <w:lang w:eastAsia="ko-KR"/>
        </w:rPr>
        <w:t xml:space="preserve">) </w:t>
      </w:r>
      <w:proofErr w:type="gramStart"/>
      <w:r w:rsidR="00BE09CB" w:rsidRPr="00667DC2">
        <w:rPr>
          <w:rFonts w:asciiTheme="minorHAnsi" w:eastAsiaTheme="minorHAnsi" w:hAnsiTheme="minorHAnsi" w:hint="eastAsia"/>
          <w:lang w:eastAsia="ko-KR"/>
        </w:rPr>
        <w:t xml:space="preserve">명령어 </w:t>
      </w:r>
      <w:r w:rsidR="00BE09CB" w:rsidRPr="00667DC2">
        <w:rPr>
          <w:rFonts w:asciiTheme="minorHAnsi" w:eastAsiaTheme="minorHAnsi" w:hAnsiTheme="minorHAnsi"/>
          <w:lang w:eastAsia="ko-KR"/>
        </w:rPr>
        <w:t>:</w:t>
      </w:r>
      <w:proofErr w:type="gramEnd"/>
      <w:r w:rsidR="00BE09CB" w:rsidRPr="00667DC2">
        <w:rPr>
          <w:rFonts w:asciiTheme="minorHAnsi" w:eastAsiaTheme="minorHAnsi" w:hAnsiTheme="minorHAnsi"/>
          <w:lang w:eastAsia="ko-KR"/>
        </w:rPr>
        <w:t xml:space="preserve"> </w:t>
      </w:r>
      <w:r w:rsidR="008B22C6" w:rsidRPr="00667DC2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="008B22C6" w:rsidRPr="00667DC2">
        <w:rPr>
          <w:rFonts w:asciiTheme="minorHAnsi" w:eastAsiaTheme="minorHAnsi" w:hAnsiTheme="minorHAnsi"/>
          <w:lang w:eastAsia="ko-KR"/>
        </w:rPr>
        <w:t>systemctl</w:t>
      </w:r>
      <w:proofErr w:type="spellEnd"/>
      <w:r w:rsidR="008B22C6" w:rsidRPr="00667DC2">
        <w:rPr>
          <w:rFonts w:asciiTheme="minorHAnsi" w:eastAsiaTheme="minorHAnsi" w:hAnsiTheme="minorHAnsi"/>
          <w:lang w:eastAsia="ko-KR"/>
        </w:rPr>
        <w:t xml:space="preserve"> start agent</w:t>
      </w:r>
    </w:p>
    <w:p w14:paraId="6278B3F6" w14:textId="74F2AD57" w:rsidR="00BE09CB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>3</w:t>
      </w:r>
      <w:r w:rsidRPr="00667DC2">
        <w:rPr>
          <w:rFonts w:asciiTheme="minorHAnsi" w:eastAsiaTheme="minorHAnsi" w:hAnsiTheme="minorHAnsi"/>
          <w:lang w:eastAsia="ko-KR"/>
        </w:rPr>
        <w:t xml:space="preserve">) </w:t>
      </w:r>
      <w:r w:rsidR="00BE09CB" w:rsidRPr="00667DC2">
        <w:rPr>
          <w:rFonts w:asciiTheme="minorHAnsi" w:eastAsiaTheme="minorHAnsi" w:hAnsiTheme="minorHAnsi" w:hint="eastAsia"/>
          <w:lang w:eastAsia="ko-KR"/>
        </w:rPr>
        <w:t>서버 계정의 패스워드를 입력한다.</w:t>
      </w:r>
    </w:p>
    <w:p w14:paraId="113D3614" w14:textId="77777777" w:rsidR="00BE09CB" w:rsidRPr="00667DC2" w:rsidRDefault="00BE09CB" w:rsidP="00BE09CB">
      <w:pPr>
        <w:rPr>
          <w:rFonts w:asciiTheme="minorHAnsi" w:eastAsiaTheme="minorHAnsi" w:hAnsiTheme="minorHAnsi"/>
          <w:lang w:eastAsia="ko-KR"/>
        </w:rPr>
      </w:pPr>
    </w:p>
    <w:p w14:paraId="174DC11E" w14:textId="35C899B9" w:rsidR="00BE09CB" w:rsidRPr="00667DC2" w:rsidRDefault="00BE09CB" w:rsidP="00BE09CB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BE184F" wp14:editId="1DDFEE35">
                <wp:simplePos x="0" y="0"/>
                <wp:positionH relativeFrom="margin">
                  <wp:posOffset>7884</wp:posOffset>
                </wp:positionH>
                <wp:positionV relativeFrom="paragraph">
                  <wp:posOffset>618490</wp:posOffset>
                </wp:positionV>
                <wp:extent cx="1138687" cy="189781"/>
                <wp:effectExtent l="0" t="0" r="23495" b="20320"/>
                <wp:wrapNone/>
                <wp:docPr id="97029245" name="직사각형 97029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18978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66B7BD5" id="직사각형 97029245" o:spid="_x0000_s1026" style="position:absolute;left:0;text-align:left;margin-left:.6pt;margin-top:48.7pt;width:89.65pt;height:14.9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" filled="f" strokecolor="red" strokeweight="1pt">
                <v:stroke dashstyle="1 1"/>
                <w10:wrap anchorx="margin"/>
              </v:rect>
            </w:pict>
          </mc:Fallback>
        </mc:AlternateContent>
      </w:r>
      <w:r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172F1BA2" wp14:editId="62976DF2">
            <wp:extent cx="5011947" cy="840599"/>
            <wp:effectExtent l="0" t="0" r="0" b="0"/>
            <wp:docPr id="13878540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5405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9" cy="8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F045" w14:textId="77777777" w:rsidR="008B22C6" w:rsidRPr="00667DC2" w:rsidRDefault="008B22C6" w:rsidP="00BE09CB">
      <w:pPr>
        <w:rPr>
          <w:rFonts w:asciiTheme="minorHAnsi" w:eastAsiaTheme="minorHAnsi" w:hAnsiTheme="minorHAnsi"/>
          <w:lang w:eastAsia="ko-KR"/>
        </w:rPr>
      </w:pPr>
    </w:p>
    <w:p w14:paraId="1AE2A1B2" w14:textId="6FB74F09" w:rsidR="00BE09CB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 xml:space="preserve">2.2.3 </w:t>
      </w:r>
      <w:r w:rsidR="00BE09CB" w:rsidRPr="00667DC2">
        <w:rPr>
          <w:rFonts w:asciiTheme="minorHAnsi" w:eastAsiaTheme="minorHAnsi" w:hAnsiTheme="minorHAnsi" w:hint="eastAsia"/>
          <w:lang w:eastAsia="ko-KR"/>
        </w:rPr>
        <w:t>a</w:t>
      </w:r>
      <w:r w:rsidR="00BE09CB" w:rsidRPr="00667DC2">
        <w:rPr>
          <w:rFonts w:asciiTheme="minorHAnsi" w:eastAsiaTheme="minorHAnsi" w:hAnsiTheme="minorHAnsi"/>
          <w:lang w:eastAsia="ko-KR"/>
        </w:rPr>
        <w:t>gent</w:t>
      </w:r>
      <w:r w:rsidR="00BE09CB" w:rsidRPr="00667DC2">
        <w:rPr>
          <w:rFonts w:asciiTheme="minorHAnsi" w:eastAsiaTheme="minorHAnsi" w:hAnsiTheme="minorHAnsi" w:hint="eastAsia"/>
          <w:lang w:eastAsia="ko-KR"/>
        </w:rPr>
        <w:t>서비스 실행 상태를 확인 한다.</w:t>
      </w:r>
    </w:p>
    <w:p w14:paraId="297F3FDC" w14:textId="685922A3" w:rsidR="00A95B04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>1</w:t>
      </w:r>
      <w:r w:rsidRPr="00667DC2">
        <w:rPr>
          <w:rFonts w:asciiTheme="minorHAnsi" w:eastAsiaTheme="minorHAnsi" w:hAnsiTheme="minorHAnsi"/>
          <w:lang w:eastAsia="ko-KR"/>
        </w:rPr>
        <w:t xml:space="preserve">) </w:t>
      </w:r>
      <w:r w:rsidR="00BE09CB" w:rsidRPr="00667DC2">
        <w:rPr>
          <w:rFonts w:asciiTheme="minorHAnsi" w:eastAsiaTheme="minorHAnsi" w:hAnsiTheme="minorHAnsi" w:hint="eastAsia"/>
          <w:lang w:eastAsia="ko-KR"/>
        </w:rPr>
        <w:t xml:space="preserve">명령어 </w:t>
      </w:r>
      <w:proofErr w:type="spellStart"/>
      <w:r w:rsidR="00BE09CB" w:rsidRPr="00667DC2">
        <w:rPr>
          <w:rFonts w:asciiTheme="minorHAnsi" w:eastAsiaTheme="minorHAnsi" w:hAnsiTheme="minorHAnsi"/>
          <w:lang w:eastAsia="ko-KR"/>
        </w:rPr>
        <w:t>systemctl</w:t>
      </w:r>
      <w:proofErr w:type="spellEnd"/>
      <w:r w:rsidR="00BE09CB" w:rsidRPr="00667DC2">
        <w:rPr>
          <w:rFonts w:asciiTheme="minorHAnsi" w:eastAsiaTheme="minorHAnsi" w:hAnsiTheme="minorHAnsi"/>
          <w:lang w:eastAsia="ko-KR"/>
        </w:rPr>
        <w:t xml:space="preserve"> status agent</w:t>
      </w:r>
    </w:p>
    <w:p w14:paraId="4A836516" w14:textId="12958B2B" w:rsidR="00A95B04" w:rsidRPr="00667DC2" w:rsidRDefault="00BE09CB" w:rsidP="00A95B0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0E08A5F9" wp14:editId="51C696D8">
            <wp:extent cx="5089585" cy="1353163"/>
            <wp:effectExtent l="0" t="0" r="0" b="0"/>
            <wp:docPr id="11901440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44036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889" cy="13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7BEC" w14:textId="3E7FA15B" w:rsidR="00A95B04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 xml:space="preserve">2.2.4 </w:t>
      </w:r>
      <w:r w:rsidR="00BE09CB" w:rsidRPr="00667DC2">
        <w:rPr>
          <w:rFonts w:asciiTheme="minorHAnsi" w:eastAsiaTheme="minorHAnsi" w:hAnsiTheme="minorHAnsi" w:hint="eastAsia"/>
          <w:lang w:eastAsia="ko-KR"/>
        </w:rPr>
        <w:t>a</w:t>
      </w:r>
      <w:r w:rsidR="00BE09CB" w:rsidRPr="00667DC2">
        <w:rPr>
          <w:rFonts w:asciiTheme="minorHAnsi" w:eastAsiaTheme="minorHAnsi" w:hAnsiTheme="minorHAnsi"/>
          <w:lang w:eastAsia="ko-KR"/>
        </w:rPr>
        <w:t>gent</w:t>
      </w:r>
      <w:r w:rsidR="00BE09CB" w:rsidRPr="00667DC2">
        <w:rPr>
          <w:rFonts w:asciiTheme="minorHAnsi" w:eastAsiaTheme="minorHAnsi" w:hAnsiTheme="minorHAnsi" w:hint="eastAsia"/>
          <w:lang w:eastAsia="ko-KR"/>
        </w:rPr>
        <w:t>서비스 종료 방법</w:t>
      </w:r>
    </w:p>
    <w:p w14:paraId="385A63AE" w14:textId="0CBA09FA" w:rsidR="00735303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>1</w:t>
      </w:r>
      <w:r w:rsidRPr="00667DC2">
        <w:rPr>
          <w:rFonts w:asciiTheme="minorHAnsi" w:eastAsiaTheme="minorHAnsi" w:hAnsiTheme="minorHAnsi"/>
          <w:lang w:eastAsia="ko-KR"/>
        </w:rPr>
        <w:t xml:space="preserve">) </w:t>
      </w:r>
      <w:r w:rsidR="00735303" w:rsidRPr="00667DC2">
        <w:rPr>
          <w:rFonts w:asciiTheme="minorHAnsi" w:eastAsiaTheme="minorHAnsi" w:hAnsiTheme="minorHAnsi" w:hint="eastAsia"/>
          <w:lang w:eastAsia="ko-KR"/>
        </w:rPr>
        <w:t xml:space="preserve">서비스 종료 명령을 입력 후 실행 한다 </w:t>
      </w:r>
    </w:p>
    <w:p w14:paraId="7EAEEADD" w14:textId="10E9C9C6" w:rsidR="00735303" w:rsidRPr="00667DC2" w:rsidRDefault="00735303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>2</w:t>
      </w:r>
      <w:r w:rsidRPr="00667DC2">
        <w:rPr>
          <w:rFonts w:asciiTheme="minorHAnsi" w:eastAsiaTheme="minorHAnsi" w:hAnsiTheme="minorHAnsi"/>
          <w:lang w:eastAsia="ko-KR"/>
        </w:rPr>
        <w:t xml:space="preserve">) </w:t>
      </w:r>
      <w:proofErr w:type="gramStart"/>
      <w:r w:rsidRPr="00667DC2">
        <w:rPr>
          <w:rFonts w:asciiTheme="minorHAnsi" w:eastAsiaTheme="minorHAnsi" w:hAnsiTheme="minorHAnsi" w:hint="eastAsia"/>
          <w:lang w:eastAsia="ko-KR"/>
        </w:rPr>
        <w:t xml:space="preserve">명령어 </w:t>
      </w:r>
      <w:r w:rsidRPr="00667DC2">
        <w:rPr>
          <w:rFonts w:asciiTheme="minorHAnsi" w:eastAsiaTheme="minorHAnsi" w:hAnsiTheme="minorHAnsi"/>
          <w:lang w:eastAsia="ko-KR"/>
        </w:rPr>
        <w:t>:</w:t>
      </w:r>
      <w:proofErr w:type="gramEnd"/>
      <w:r w:rsidRPr="00667DC2">
        <w:rPr>
          <w:rFonts w:asciiTheme="minorHAnsi" w:eastAsiaTheme="minorHAnsi" w:hAnsiTheme="minorHAnsi"/>
          <w:lang w:eastAsia="ko-KR"/>
        </w:rPr>
        <w:t xml:space="preserve">  </w:t>
      </w:r>
      <w:proofErr w:type="spellStart"/>
      <w:r w:rsidRPr="00667DC2">
        <w:rPr>
          <w:rFonts w:asciiTheme="minorHAnsi" w:eastAsiaTheme="minorHAnsi" w:hAnsiTheme="minorHAnsi"/>
          <w:lang w:eastAsia="ko-KR"/>
        </w:rPr>
        <w:t>systemctl</w:t>
      </w:r>
      <w:proofErr w:type="spellEnd"/>
      <w:r w:rsidRPr="00667DC2">
        <w:rPr>
          <w:rFonts w:asciiTheme="minorHAnsi" w:eastAsiaTheme="minorHAnsi" w:hAnsiTheme="minorHAnsi"/>
          <w:lang w:eastAsia="ko-KR"/>
        </w:rPr>
        <w:t xml:space="preserve"> </w:t>
      </w:r>
      <w:r w:rsidRPr="00667DC2">
        <w:rPr>
          <w:rFonts w:asciiTheme="minorHAnsi" w:eastAsiaTheme="minorHAnsi" w:hAnsiTheme="minorHAnsi" w:hint="eastAsia"/>
          <w:lang w:eastAsia="ko-KR"/>
        </w:rPr>
        <w:t>s</w:t>
      </w:r>
      <w:r w:rsidRPr="00667DC2">
        <w:rPr>
          <w:rFonts w:asciiTheme="minorHAnsi" w:eastAsiaTheme="minorHAnsi" w:hAnsiTheme="minorHAnsi"/>
          <w:lang w:eastAsia="ko-KR"/>
        </w:rPr>
        <w:t>top agent</w:t>
      </w:r>
    </w:p>
    <w:p w14:paraId="0D21C9E5" w14:textId="55266DD6" w:rsidR="00BE09CB" w:rsidRPr="00667DC2" w:rsidRDefault="00735303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 w:hint="eastAsia"/>
          <w:lang w:eastAsia="ko-KR"/>
        </w:rPr>
        <w:t>3</w:t>
      </w:r>
      <w:r w:rsidRPr="00667DC2">
        <w:rPr>
          <w:rFonts w:asciiTheme="minorHAnsi" w:eastAsiaTheme="minorHAnsi" w:hAnsiTheme="minorHAnsi"/>
          <w:lang w:eastAsia="ko-KR"/>
        </w:rPr>
        <w:t xml:space="preserve">) </w:t>
      </w:r>
      <w:r w:rsidRPr="00667DC2">
        <w:rPr>
          <w:rFonts w:asciiTheme="minorHAnsi" w:eastAsiaTheme="minorHAnsi" w:hAnsiTheme="minorHAnsi" w:hint="eastAsia"/>
          <w:lang w:eastAsia="ko-KR"/>
        </w:rPr>
        <w:t>서버 계정의 패스워드를 입력한다.</w:t>
      </w:r>
    </w:p>
    <w:p w14:paraId="5B46607D" w14:textId="10A90E35" w:rsidR="00BE09CB" w:rsidRPr="00667DC2" w:rsidRDefault="00BE09CB" w:rsidP="00BE09CB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noProof/>
          <w:lang w:eastAsia="ko-KR"/>
        </w:rPr>
        <w:lastRenderedPageBreak/>
        <w:drawing>
          <wp:inline distT="0" distB="0" distL="0" distR="0" wp14:anchorId="4092CB37" wp14:editId="448CDCCF">
            <wp:extent cx="5089525" cy="840079"/>
            <wp:effectExtent l="0" t="0" r="0" b="0"/>
            <wp:docPr id="17121854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8543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797" cy="8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4840" w14:textId="34DFE5D8" w:rsidR="00BE09CB" w:rsidRPr="00667DC2" w:rsidRDefault="00BE09CB" w:rsidP="00735303">
      <w:pPr>
        <w:ind w:left="800"/>
        <w:rPr>
          <w:rFonts w:asciiTheme="minorHAnsi" w:eastAsiaTheme="minorHAnsi" w:hAnsiTheme="minorHAnsi"/>
          <w:lang w:eastAsia="ko-KR"/>
        </w:rPr>
      </w:pPr>
    </w:p>
    <w:p w14:paraId="717786F0" w14:textId="10D27F5F" w:rsidR="00735303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 xml:space="preserve">4) </w:t>
      </w:r>
      <w:proofErr w:type="spellStart"/>
      <w:r w:rsidR="00735303" w:rsidRPr="00667DC2">
        <w:rPr>
          <w:rFonts w:asciiTheme="minorHAnsi" w:eastAsiaTheme="minorHAnsi" w:hAnsiTheme="minorHAnsi"/>
          <w:lang w:eastAsia="ko-KR"/>
        </w:rPr>
        <w:t>systemctl</w:t>
      </w:r>
      <w:proofErr w:type="spellEnd"/>
      <w:r w:rsidR="00735303" w:rsidRPr="00667DC2">
        <w:rPr>
          <w:rFonts w:asciiTheme="minorHAnsi" w:eastAsiaTheme="minorHAnsi" w:hAnsiTheme="minorHAnsi"/>
          <w:lang w:eastAsia="ko-KR"/>
        </w:rPr>
        <w:t xml:space="preserve"> </w:t>
      </w:r>
      <w:r w:rsidRPr="00667DC2">
        <w:rPr>
          <w:rFonts w:asciiTheme="minorHAnsi" w:eastAsiaTheme="minorHAnsi" w:hAnsiTheme="minorHAnsi"/>
          <w:lang w:eastAsia="ko-KR"/>
        </w:rPr>
        <w:t>status</w:t>
      </w:r>
      <w:r w:rsidR="00735303" w:rsidRPr="00667DC2">
        <w:rPr>
          <w:rFonts w:asciiTheme="minorHAnsi" w:eastAsiaTheme="minorHAnsi" w:hAnsiTheme="minorHAnsi"/>
          <w:lang w:eastAsia="ko-KR"/>
        </w:rPr>
        <w:t xml:space="preserve"> agent </w:t>
      </w:r>
      <w:r w:rsidR="00735303" w:rsidRPr="00667DC2">
        <w:rPr>
          <w:rFonts w:asciiTheme="minorHAnsi" w:eastAsiaTheme="minorHAnsi" w:hAnsiTheme="minorHAnsi" w:hint="eastAsia"/>
          <w:lang w:eastAsia="ko-KR"/>
        </w:rPr>
        <w:t>명령어로 서비스 종료 확인 종료 확인</w:t>
      </w:r>
    </w:p>
    <w:p w14:paraId="0DD808CC" w14:textId="2972C8FA" w:rsidR="00A147F1" w:rsidRPr="00667DC2" w:rsidRDefault="00735303" w:rsidP="00A95B04">
      <w:pPr>
        <w:rPr>
          <w:rFonts w:asciiTheme="minorHAnsi" w:eastAsiaTheme="minorHAnsi" w:hAnsiTheme="minorHAnsi" w:hint="eastAsia"/>
          <w:lang w:eastAsia="ko-KR"/>
        </w:rPr>
      </w:pPr>
      <w:r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788A43DD" wp14:editId="60EAB566">
            <wp:extent cx="5106838" cy="1347567"/>
            <wp:effectExtent l="0" t="0" r="0" b="5080"/>
            <wp:docPr id="17074761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76100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619" cy="1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7E74" w14:textId="08C99385" w:rsidR="00ED732A" w:rsidRPr="00667DC2" w:rsidRDefault="00ED732A" w:rsidP="00ED732A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>2.2.</w:t>
      </w:r>
      <w:r w:rsidR="00725ECE" w:rsidRPr="00667DC2">
        <w:rPr>
          <w:rFonts w:asciiTheme="minorHAnsi" w:eastAsiaTheme="minorHAnsi" w:hAnsiTheme="minorHAnsi"/>
          <w:lang w:eastAsia="ko-KR"/>
        </w:rPr>
        <w:t>5</w:t>
      </w:r>
      <w:r w:rsidRPr="00667DC2">
        <w:rPr>
          <w:rFonts w:asciiTheme="minorHAnsi" w:eastAsiaTheme="minorHAnsi" w:hAnsiTheme="minorHAnsi"/>
          <w:lang w:eastAsia="ko-KR"/>
        </w:rPr>
        <w:t xml:space="preserve"> </w:t>
      </w:r>
      <w:r w:rsidRPr="00667DC2">
        <w:rPr>
          <w:rFonts w:asciiTheme="minorHAnsi" w:eastAsiaTheme="minorHAnsi" w:hAnsiTheme="minorHAnsi" w:hint="eastAsia"/>
          <w:lang w:eastAsia="ko-KR"/>
        </w:rPr>
        <w:t>L</w:t>
      </w:r>
      <w:r w:rsidRPr="00667DC2">
        <w:rPr>
          <w:rFonts w:asciiTheme="minorHAnsi" w:eastAsiaTheme="minorHAnsi" w:hAnsiTheme="minorHAnsi"/>
          <w:lang w:eastAsia="ko-KR"/>
        </w:rPr>
        <w:t xml:space="preserve">inux </w:t>
      </w:r>
      <w:proofErr w:type="spellStart"/>
      <w:r w:rsidRPr="00667DC2">
        <w:rPr>
          <w:rFonts w:asciiTheme="minorHAnsi" w:eastAsiaTheme="minorHAnsi" w:hAnsiTheme="minorHAnsi"/>
          <w:lang w:eastAsia="ko-KR"/>
        </w:rPr>
        <w:t>Datmon</w:t>
      </w:r>
      <w:proofErr w:type="spellEnd"/>
      <w:r w:rsidRPr="00667DC2">
        <w:rPr>
          <w:rFonts w:asciiTheme="minorHAnsi" w:eastAsiaTheme="minorHAnsi" w:hAnsiTheme="minorHAnsi"/>
          <w:lang w:eastAsia="ko-KR"/>
        </w:rPr>
        <w:t xml:space="preserve"> Service </w:t>
      </w:r>
      <w:r w:rsidRPr="00667DC2">
        <w:rPr>
          <w:rFonts w:asciiTheme="minorHAnsi" w:eastAsiaTheme="minorHAnsi" w:hAnsiTheme="minorHAnsi" w:hint="eastAsia"/>
          <w:lang w:eastAsia="ko-KR"/>
        </w:rPr>
        <w:t xml:space="preserve">동작 </w:t>
      </w:r>
      <w:r w:rsidRPr="00667DC2">
        <w:rPr>
          <w:rFonts w:asciiTheme="minorHAnsi" w:eastAsiaTheme="minorHAnsi" w:hAnsiTheme="minorHAnsi"/>
          <w:lang w:eastAsia="ko-KR"/>
        </w:rPr>
        <w:t>Command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3"/>
        <w:gridCol w:w="4344"/>
      </w:tblGrid>
      <w:tr w:rsidR="00ED732A" w:rsidRPr="00667DC2" w14:paraId="4058FDA9" w14:textId="77777777" w:rsidTr="00413596">
        <w:tc>
          <w:tcPr>
            <w:tcW w:w="4673" w:type="dxa"/>
          </w:tcPr>
          <w:p w14:paraId="085F16BD" w14:textId="6AD3ABEA" w:rsidR="00ED732A" w:rsidRPr="00667DC2" w:rsidRDefault="00ED732A" w:rsidP="00ED732A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/>
                <w:lang w:eastAsia="ko-KR"/>
              </w:rPr>
              <w:t>systemctl</w:t>
            </w:r>
            <w:proofErr w:type="spellEnd"/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 w:rsidR="005E3D2C" w:rsidRPr="00667DC2"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 w:rsidR="005E3D2C" w:rsidRPr="00667DC2">
              <w:rPr>
                <w:rFonts w:asciiTheme="minorHAnsi" w:eastAsiaTheme="minorHAnsi" w:hAnsiTheme="minorHAnsi"/>
                <w:lang w:eastAsia="ko-KR"/>
              </w:rPr>
              <w:t xml:space="preserve">tart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agent</w:t>
            </w:r>
          </w:p>
        </w:tc>
        <w:tc>
          <w:tcPr>
            <w:tcW w:w="4344" w:type="dxa"/>
          </w:tcPr>
          <w:p w14:paraId="42F80808" w14:textId="193418E5" w:rsidR="00ED732A" w:rsidRPr="00667DC2" w:rsidRDefault="00ED732A" w:rsidP="00413596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ervice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생성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/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시</w:t>
            </w:r>
            <w:r w:rsidR="00D90D5B" w:rsidRPr="00667DC2">
              <w:rPr>
                <w:rFonts w:asciiTheme="minorHAnsi" w:eastAsiaTheme="minorHAnsi" w:hAnsiTheme="minorHAnsi" w:hint="eastAsia"/>
                <w:lang w:eastAsia="ko-KR"/>
              </w:rPr>
              <w:t>작</w:t>
            </w:r>
          </w:p>
        </w:tc>
      </w:tr>
      <w:tr w:rsidR="00ED732A" w:rsidRPr="00667DC2" w14:paraId="4D058376" w14:textId="77777777" w:rsidTr="00413596">
        <w:tc>
          <w:tcPr>
            <w:tcW w:w="4673" w:type="dxa"/>
          </w:tcPr>
          <w:p w14:paraId="310825AC" w14:textId="62842F30" w:rsidR="00ED732A" w:rsidRPr="00667DC2" w:rsidRDefault="00ED732A" w:rsidP="00ED732A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/>
                <w:lang w:eastAsia="ko-KR"/>
              </w:rPr>
              <w:t>systemctl</w:t>
            </w:r>
            <w:proofErr w:type="spellEnd"/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top agent</w:t>
            </w:r>
          </w:p>
        </w:tc>
        <w:tc>
          <w:tcPr>
            <w:tcW w:w="4344" w:type="dxa"/>
          </w:tcPr>
          <w:p w14:paraId="2099F2D4" w14:textId="28D3DAF8" w:rsidR="00ED732A" w:rsidRPr="00667DC2" w:rsidRDefault="00ED732A" w:rsidP="00413596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ervice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중지</w:t>
            </w:r>
          </w:p>
        </w:tc>
      </w:tr>
      <w:tr w:rsidR="00ED732A" w:rsidRPr="00667DC2" w14:paraId="4D3E7147" w14:textId="77777777" w:rsidTr="00413596">
        <w:tc>
          <w:tcPr>
            <w:tcW w:w="4673" w:type="dxa"/>
          </w:tcPr>
          <w:p w14:paraId="6791148A" w14:textId="73ED02DF" w:rsidR="00ED732A" w:rsidRPr="00667DC2" w:rsidRDefault="00ED732A" w:rsidP="00413596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/>
                <w:lang w:eastAsia="ko-KR"/>
              </w:rPr>
              <w:t>systemctl</w:t>
            </w:r>
            <w:proofErr w:type="spellEnd"/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 status agent</w:t>
            </w:r>
          </w:p>
        </w:tc>
        <w:tc>
          <w:tcPr>
            <w:tcW w:w="4344" w:type="dxa"/>
          </w:tcPr>
          <w:p w14:paraId="43CDE7B2" w14:textId="1132B024" w:rsidR="00ED732A" w:rsidRPr="00667DC2" w:rsidRDefault="00ED732A" w:rsidP="00413596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ervice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상태 모니터링</w:t>
            </w:r>
          </w:p>
        </w:tc>
      </w:tr>
    </w:tbl>
    <w:p w14:paraId="47930252" w14:textId="7E4C9FB8" w:rsidR="00A147F1" w:rsidRPr="00667DC2" w:rsidRDefault="00A147F1" w:rsidP="00A95B04">
      <w:pPr>
        <w:rPr>
          <w:rFonts w:asciiTheme="minorHAnsi" w:eastAsiaTheme="minorHAnsi" w:hAnsiTheme="minorHAnsi" w:hint="eastAsia"/>
          <w:lang w:eastAsia="ko-KR"/>
        </w:rPr>
      </w:pPr>
    </w:p>
    <w:p w14:paraId="2ED7DFA5" w14:textId="0E4C6EF6" w:rsidR="00C56F07" w:rsidRDefault="00911BE6" w:rsidP="00C56F07">
      <w:pPr>
        <w:pStyle w:val="1"/>
        <w:rPr>
          <w:lang w:eastAsia="ko-KR"/>
        </w:rPr>
      </w:pPr>
      <w:bookmarkStart w:id="7" w:name="_Toc185594955"/>
      <w:bookmarkEnd w:id="1"/>
      <w:bookmarkEnd w:id="6"/>
      <w:r w:rsidRPr="00667DC2">
        <w:rPr>
          <w:rFonts w:hint="eastAsia"/>
          <w:lang w:eastAsia="ko-KR"/>
        </w:rPr>
        <w:t>A</w:t>
      </w:r>
      <w:r w:rsidRPr="00667DC2">
        <w:rPr>
          <w:lang w:eastAsia="ko-KR"/>
        </w:rPr>
        <w:t xml:space="preserve">PPSETTINGS </w:t>
      </w:r>
      <w:r w:rsidRPr="00667DC2">
        <w:rPr>
          <w:rFonts w:hint="eastAsia"/>
          <w:lang w:eastAsia="ko-KR"/>
        </w:rPr>
        <w:t>설정</w:t>
      </w:r>
      <w:bookmarkEnd w:id="7"/>
    </w:p>
    <w:p w14:paraId="4F2945D7" w14:textId="15B5E444" w:rsidR="00BB7919" w:rsidRPr="00C56F07" w:rsidRDefault="00DB65C9" w:rsidP="00C56F07">
      <w:pPr>
        <w:pStyle w:val="2"/>
        <w:rPr>
          <w:rFonts w:asciiTheme="minorHAnsi" w:eastAsiaTheme="minorHAnsi" w:hAnsiTheme="minorHAnsi"/>
          <w:lang w:eastAsia="ko-KR"/>
        </w:rPr>
      </w:pPr>
      <w:bookmarkStart w:id="8" w:name="_Toc185594956"/>
      <w:r w:rsidRPr="00667DC2">
        <w:rPr>
          <w:rFonts w:hint="eastAsia"/>
          <w:lang w:eastAsia="ko-KR"/>
        </w:rPr>
        <w:t>R</w:t>
      </w:r>
      <w:r w:rsidRPr="00667DC2">
        <w:rPr>
          <w:lang w:eastAsia="ko-KR"/>
        </w:rPr>
        <w:t xml:space="preserve">edis Service Connect </w:t>
      </w:r>
      <w:r w:rsidRPr="00667DC2">
        <w:rPr>
          <w:rFonts w:hint="eastAsia"/>
          <w:lang w:eastAsia="ko-KR"/>
        </w:rPr>
        <w:t>설정</w:t>
      </w:r>
      <w:bookmarkEnd w:id="8"/>
    </w:p>
    <w:p w14:paraId="43B83772" w14:textId="23C60E79" w:rsidR="00C56F07" w:rsidRPr="00667DC2" w:rsidRDefault="00B717FA" w:rsidP="00AE3D2F">
      <w:pPr>
        <w:rPr>
          <w:rFonts w:asciiTheme="minorHAnsi" w:eastAsiaTheme="minorHAnsi" w:hAnsiTheme="minorHAnsi" w:hint="eastAsia"/>
          <w:lang w:eastAsia="ko-KR"/>
        </w:rPr>
      </w:pPr>
      <w:r w:rsidRPr="00B717FA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3DB347C4" wp14:editId="7FB3B5EA">
            <wp:extent cx="5732145" cy="450850"/>
            <wp:effectExtent l="0" t="0" r="190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704369" w:rsidRPr="00667DC2" w14:paraId="10406932" w14:textId="77777777" w:rsidTr="00704369">
        <w:tc>
          <w:tcPr>
            <w:tcW w:w="1980" w:type="dxa"/>
          </w:tcPr>
          <w:p w14:paraId="205DFD4A" w14:textId="40D135B5" w:rsidR="00704369" w:rsidRPr="00667DC2" w:rsidRDefault="002B4217" w:rsidP="00704369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cs="돋움체"/>
                <w:sz w:val="19"/>
                <w:szCs w:val="19"/>
                <w:lang w:eastAsia="ko-KR"/>
              </w:rPr>
              <w:t>InternalRedisHost</w:t>
            </w:r>
            <w:proofErr w:type="spellEnd"/>
            <w:r w:rsidRPr="00667DC2">
              <w:rPr>
                <w:rFonts w:asciiTheme="minorHAnsi" w:eastAsiaTheme="minorHAnsi" w:hAnsiTheme="minorHAnsi" w:cs="돋움체"/>
                <w:sz w:val="19"/>
                <w:szCs w:val="19"/>
                <w:lang w:eastAsia="ko-KR"/>
              </w:rPr>
              <w:t xml:space="preserve"> </w:t>
            </w:r>
          </w:p>
        </w:tc>
        <w:tc>
          <w:tcPr>
            <w:tcW w:w="7037" w:type="dxa"/>
          </w:tcPr>
          <w:p w14:paraId="50CAD454" w14:textId="39C315D4" w:rsidR="00704369" w:rsidRPr="00667DC2" w:rsidRDefault="002B4217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로컬 서버의 </w:t>
            </w:r>
            <w:proofErr w:type="spellStart"/>
            <w:r w:rsidRPr="00667DC2">
              <w:rPr>
                <w:rFonts w:asciiTheme="minorHAnsi" w:eastAsiaTheme="minorHAnsi" w:hAnsiTheme="minorHAnsi"/>
                <w:lang w:eastAsia="ko-KR"/>
              </w:rPr>
              <w:t>Redis</w:t>
            </w:r>
            <w:proofErr w:type="spellEnd"/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 Service </w:t>
            </w: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커넥트</w:t>
            </w:r>
            <w:proofErr w:type="spellEnd"/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 설정</w:t>
            </w:r>
          </w:p>
        </w:tc>
      </w:tr>
      <w:tr w:rsidR="00704369" w:rsidRPr="00667DC2" w14:paraId="41ECEB2A" w14:textId="77777777" w:rsidTr="00704369">
        <w:tc>
          <w:tcPr>
            <w:tcW w:w="1980" w:type="dxa"/>
          </w:tcPr>
          <w:p w14:paraId="12104C01" w14:textId="23DBBE9E" w:rsidR="00704369" w:rsidRPr="00667DC2" w:rsidRDefault="001C4300" w:rsidP="00704369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cs="돋움체" w:hint="eastAsia"/>
                <w:sz w:val="19"/>
                <w:szCs w:val="19"/>
                <w:lang w:eastAsia="ko-KR"/>
              </w:rPr>
              <w:t>MultiRedisHost</w:t>
            </w:r>
            <w:proofErr w:type="spellEnd"/>
          </w:p>
        </w:tc>
        <w:tc>
          <w:tcPr>
            <w:tcW w:w="7037" w:type="dxa"/>
          </w:tcPr>
          <w:p w14:paraId="1640759E" w14:textId="3D6D128F" w:rsidR="00704369" w:rsidRPr="00667DC2" w:rsidRDefault="002B4217" w:rsidP="00704369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외부 서버의 </w:t>
            </w:r>
            <w:proofErr w:type="spellStart"/>
            <w:r w:rsidRPr="00667DC2">
              <w:rPr>
                <w:rFonts w:asciiTheme="minorHAnsi" w:eastAsiaTheme="minorHAnsi" w:hAnsiTheme="minorHAnsi"/>
                <w:lang w:eastAsia="ko-KR"/>
              </w:rPr>
              <w:t>Redis</w:t>
            </w:r>
            <w:proofErr w:type="spellEnd"/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 Service </w:t>
            </w: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커넥트</w:t>
            </w:r>
            <w:proofErr w:type="spellEnd"/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 설정</w:t>
            </w:r>
          </w:p>
        </w:tc>
      </w:tr>
    </w:tbl>
    <w:p w14:paraId="09F31EC8" w14:textId="77777777" w:rsidR="00BB7919" w:rsidRDefault="00BB7919" w:rsidP="00974374">
      <w:pPr>
        <w:rPr>
          <w:rFonts w:asciiTheme="minorHAnsi" w:eastAsiaTheme="minorHAnsi" w:hAnsiTheme="minorHAnsi" w:hint="eastAsia"/>
          <w:lang w:eastAsia="ko-KR"/>
        </w:rPr>
      </w:pPr>
    </w:p>
    <w:p w14:paraId="098E5238" w14:textId="2A22F0C5" w:rsidR="001C4300" w:rsidRDefault="001C4300" w:rsidP="00C56F07">
      <w:pPr>
        <w:pStyle w:val="2"/>
        <w:rPr>
          <w:lang w:eastAsia="ko-KR"/>
        </w:rPr>
      </w:pPr>
      <w:bookmarkStart w:id="9" w:name="_Toc185594957"/>
      <w:proofErr w:type="spellStart"/>
      <w:r w:rsidRPr="001C4300">
        <w:rPr>
          <w:lang w:eastAsia="ko-KR"/>
        </w:rPr>
        <w:t>ConfigPath</w:t>
      </w:r>
      <w:proofErr w:type="spellEnd"/>
      <w:r w:rsidRPr="00667DC2">
        <w:rPr>
          <w:rFonts w:hint="eastAsia"/>
          <w:lang w:eastAsia="ko-KR"/>
        </w:rPr>
        <w:t>설정</w:t>
      </w:r>
      <w:bookmarkEnd w:id="9"/>
    </w:p>
    <w:p w14:paraId="0F5BFD0B" w14:textId="3F9D0EA1" w:rsidR="001C4300" w:rsidRDefault="00C56F07" w:rsidP="001C430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746FE33" wp14:editId="4992977C">
            <wp:extent cx="4048125" cy="266700"/>
            <wp:effectExtent l="0" t="0" r="9525" b="0"/>
            <wp:docPr id="546115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15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66C4" w14:textId="77777777" w:rsidR="00C56F07" w:rsidRPr="001C4300" w:rsidRDefault="00C56F07" w:rsidP="001C4300">
      <w:pPr>
        <w:rPr>
          <w:lang w:eastAsia="ko-KR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1C4300" w:rsidRPr="00667DC2" w14:paraId="6B352158" w14:textId="77777777" w:rsidTr="00EC0DFA">
        <w:tc>
          <w:tcPr>
            <w:tcW w:w="1980" w:type="dxa"/>
          </w:tcPr>
          <w:p w14:paraId="63E9EECD" w14:textId="32848E24" w:rsidR="001C4300" w:rsidRPr="00667DC2" w:rsidRDefault="00C56F07" w:rsidP="00EC0DFA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  <w:lang w:eastAsia="ko-KR"/>
              </w:rPr>
              <w:t>ConfigPath</w:t>
            </w:r>
            <w:proofErr w:type="spellEnd"/>
          </w:p>
        </w:tc>
        <w:tc>
          <w:tcPr>
            <w:tcW w:w="7037" w:type="dxa"/>
          </w:tcPr>
          <w:p w14:paraId="2BA16F3C" w14:textId="418BCDE2" w:rsidR="001C4300" w:rsidRPr="00667DC2" w:rsidRDefault="00C56F07" w:rsidP="00EC0DFA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Consumer, Has 의 Config 파일이 저장된 경로를 설정한다.</w:t>
            </w:r>
          </w:p>
        </w:tc>
      </w:tr>
    </w:tbl>
    <w:p w14:paraId="71A00485" w14:textId="77777777" w:rsidR="001C4300" w:rsidRPr="001C4300" w:rsidRDefault="001C4300" w:rsidP="00974374">
      <w:pPr>
        <w:rPr>
          <w:rFonts w:asciiTheme="minorHAnsi" w:eastAsiaTheme="minorHAnsi" w:hAnsiTheme="minorHAnsi" w:hint="eastAsia"/>
          <w:lang w:eastAsia="ko-KR"/>
        </w:rPr>
      </w:pPr>
    </w:p>
    <w:p w14:paraId="13B06D58" w14:textId="7C149665" w:rsidR="00153744" w:rsidRPr="00667DC2" w:rsidRDefault="009C6E2B" w:rsidP="00C56F07">
      <w:pPr>
        <w:pStyle w:val="2"/>
        <w:rPr>
          <w:lang w:eastAsia="ko-KR"/>
        </w:rPr>
      </w:pPr>
      <w:bookmarkStart w:id="10" w:name="_Toc185594958"/>
      <w:proofErr w:type="spellStart"/>
      <w:r w:rsidRPr="00667DC2">
        <w:rPr>
          <w:lang w:eastAsia="ko-KR"/>
        </w:rPr>
        <w:t>ExcuteShellPath</w:t>
      </w:r>
      <w:proofErr w:type="spellEnd"/>
      <w:r w:rsidRPr="00667DC2">
        <w:rPr>
          <w:rFonts w:hint="eastAsia"/>
          <w:lang w:eastAsia="ko-KR"/>
        </w:rPr>
        <w:t>설정</w:t>
      </w:r>
      <w:bookmarkEnd w:id="10"/>
    </w:p>
    <w:p w14:paraId="1C4CB837" w14:textId="0079A608" w:rsidR="00547FAE" w:rsidRPr="00667DC2" w:rsidRDefault="00181BA8" w:rsidP="0097437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55E3314F" wp14:editId="07E78A95">
            <wp:extent cx="3152775" cy="304800"/>
            <wp:effectExtent l="0" t="0" r="9525" b="0"/>
            <wp:docPr id="1088815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54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88EC" w14:textId="77777777" w:rsidR="00181BA8" w:rsidRPr="00667DC2" w:rsidRDefault="00181BA8" w:rsidP="00974374">
      <w:pPr>
        <w:rPr>
          <w:rFonts w:asciiTheme="minorHAnsi" w:eastAsiaTheme="minorHAnsi" w:hAnsiTheme="minorHAnsi"/>
          <w:lang w:eastAsia="ko-KR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7037"/>
      </w:tblGrid>
      <w:tr w:rsidR="00181BA8" w:rsidRPr="00667DC2" w14:paraId="31AF4868" w14:textId="77777777" w:rsidTr="00CF5DE3">
        <w:tc>
          <w:tcPr>
            <w:tcW w:w="1980" w:type="dxa"/>
          </w:tcPr>
          <w:p w14:paraId="4B3120E6" w14:textId="681CE70B" w:rsidR="00181BA8" w:rsidRPr="00667DC2" w:rsidRDefault="00181BA8" w:rsidP="00CF5DE3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/>
                <w:sz w:val="19"/>
                <w:szCs w:val="19"/>
                <w:lang w:eastAsia="ko-KR"/>
              </w:rPr>
              <w:t>ExcuteShellPath</w:t>
            </w:r>
            <w:proofErr w:type="spellEnd"/>
          </w:p>
        </w:tc>
        <w:tc>
          <w:tcPr>
            <w:tcW w:w="7037" w:type="dxa"/>
          </w:tcPr>
          <w:p w14:paraId="607C52A0" w14:textId="2F80D9B5" w:rsidR="00181BA8" w:rsidRPr="00667DC2" w:rsidRDefault="00504249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pplication(Consumer)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종료.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실행,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프로세스 상태 확인 할 때 사용하는</w:t>
            </w:r>
          </w:p>
          <w:p w14:paraId="36C7FFDB" w14:textId="36FA586F" w:rsidR="00504249" w:rsidRPr="00667DC2" w:rsidRDefault="00504249" w:rsidP="00CF5DE3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hellScript</w:t>
            </w:r>
            <w:proofErr w:type="spellEnd"/>
            <w:r w:rsidRPr="00667DC2">
              <w:rPr>
                <w:rFonts w:asciiTheme="minorHAnsi" w:eastAsiaTheme="minorHAnsi" w:hAnsiTheme="minorHAnsi" w:hint="eastAsia"/>
                <w:lang w:eastAsia="ko-KR"/>
              </w:rPr>
              <w:t>가 저장되어 있는 경로를 설정한다.</w:t>
            </w:r>
          </w:p>
        </w:tc>
      </w:tr>
    </w:tbl>
    <w:p w14:paraId="2631F08D" w14:textId="77777777" w:rsidR="00BB7919" w:rsidRPr="00667DC2" w:rsidRDefault="00BB7919" w:rsidP="00974374">
      <w:pPr>
        <w:rPr>
          <w:rFonts w:asciiTheme="minorHAnsi" w:eastAsiaTheme="minorHAnsi" w:hAnsiTheme="minorHAnsi" w:hint="eastAsia"/>
          <w:lang w:eastAsia="ko-KR"/>
        </w:rPr>
      </w:pPr>
    </w:p>
    <w:p w14:paraId="6F642892" w14:textId="45C4657A" w:rsidR="00174FE0" w:rsidRPr="00667DC2" w:rsidRDefault="00174FE0" w:rsidP="00C56F07">
      <w:pPr>
        <w:pStyle w:val="2"/>
        <w:rPr>
          <w:lang w:eastAsia="ko-KR"/>
        </w:rPr>
      </w:pPr>
      <w:r w:rsidRPr="00667DC2">
        <w:rPr>
          <w:lang w:eastAsia="ko-KR"/>
        </w:rPr>
        <w:t xml:space="preserve"> </w:t>
      </w:r>
      <w:bookmarkStart w:id="11" w:name="_Toc185594959"/>
      <w:r w:rsidR="00403799">
        <w:rPr>
          <w:rFonts w:hint="eastAsia"/>
          <w:lang w:eastAsia="ko-KR"/>
        </w:rPr>
        <w:t xml:space="preserve">Linux </w:t>
      </w:r>
      <w:r w:rsidR="00403799">
        <w:rPr>
          <w:rFonts w:hint="eastAsia"/>
          <w:lang w:eastAsia="ko-KR"/>
        </w:rPr>
        <w:t>계정</w:t>
      </w:r>
      <w:r w:rsidR="00403799">
        <w:rPr>
          <w:rFonts w:hint="eastAsia"/>
          <w:lang w:eastAsia="ko-KR"/>
        </w:rPr>
        <w:t xml:space="preserve"> Password</w:t>
      </w:r>
      <w:r w:rsidRPr="00667DC2">
        <w:rPr>
          <w:lang w:eastAsia="ko-KR"/>
        </w:rPr>
        <w:t xml:space="preserve"> </w:t>
      </w:r>
      <w:r w:rsidRPr="00667DC2">
        <w:rPr>
          <w:rFonts w:hint="eastAsia"/>
          <w:lang w:eastAsia="ko-KR"/>
        </w:rPr>
        <w:t>정보</w:t>
      </w:r>
      <w:r w:rsidRPr="00667DC2">
        <w:rPr>
          <w:rFonts w:hint="eastAsia"/>
          <w:lang w:eastAsia="ko-KR"/>
        </w:rPr>
        <w:t xml:space="preserve"> </w:t>
      </w:r>
      <w:r w:rsidRPr="00667DC2">
        <w:rPr>
          <w:rFonts w:hint="eastAsia"/>
          <w:lang w:eastAsia="ko-KR"/>
        </w:rPr>
        <w:t>설정</w:t>
      </w:r>
      <w:bookmarkEnd w:id="11"/>
    </w:p>
    <w:p w14:paraId="0B8FF871" w14:textId="6F1E49CE" w:rsidR="00174FE0" w:rsidRPr="00667DC2" w:rsidRDefault="00403799" w:rsidP="00974374">
      <w:pPr>
        <w:rPr>
          <w:rFonts w:asciiTheme="minorHAnsi" w:eastAsiaTheme="minorHAnsi" w:hAnsiTheme="minorHAnsi"/>
          <w:lang w:eastAsia="ko-KR"/>
        </w:rPr>
      </w:pPr>
      <w:r>
        <w:rPr>
          <w:noProof/>
          <w:lang w:eastAsia="ko-KR"/>
        </w:rPr>
        <w:drawing>
          <wp:inline distT="0" distB="0" distL="0" distR="0" wp14:anchorId="780264EF" wp14:editId="64D8C899">
            <wp:extent cx="2695575" cy="476250"/>
            <wp:effectExtent l="0" t="0" r="9525" b="0"/>
            <wp:docPr id="132269273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92735" name="그림 1" descr="텍스트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4DC" w14:textId="3B5BE2FA" w:rsidR="00403799" w:rsidRDefault="00403799" w:rsidP="00974374">
      <w:pPr>
        <w:rPr>
          <w:rFonts w:asciiTheme="minorHAnsi" w:eastAsiaTheme="minorHAnsi" w:hAnsiTheme="minorHAnsi"/>
          <w:lang w:eastAsia="ko-KR"/>
        </w:rPr>
      </w:pPr>
      <w:proofErr w:type="spellStart"/>
      <w:r>
        <w:rPr>
          <w:rFonts w:asciiTheme="minorHAnsi" w:eastAsiaTheme="minorHAnsi" w:hAnsiTheme="minorHAnsi" w:hint="eastAsia"/>
          <w:lang w:eastAsia="ko-KR"/>
        </w:rPr>
        <w:t>Src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에 Linux 계정의 Password를 입력 후 Agent를 재실행하면 </w:t>
      </w:r>
      <w:proofErr w:type="spellStart"/>
      <w:r>
        <w:rPr>
          <w:rFonts w:asciiTheme="minorHAnsi" w:eastAsiaTheme="minorHAnsi" w:hAnsiTheme="minorHAnsi" w:hint="eastAsia"/>
          <w:lang w:eastAsia="ko-KR"/>
        </w:rPr>
        <w:t>Src</w:t>
      </w:r>
      <w:proofErr w:type="spellEnd"/>
      <w:r>
        <w:rPr>
          <w:rFonts w:asciiTheme="minorHAnsi" w:eastAsiaTheme="minorHAnsi" w:hAnsiTheme="minorHAnsi" w:hint="eastAsia"/>
          <w:lang w:eastAsia="ko-KR"/>
        </w:rPr>
        <w:t>에 입력한 Password 정보 삭제 후</w:t>
      </w:r>
    </w:p>
    <w:p w14:paraId="028B0FBC" w14:textId="610300AF" w:rsidR="00403799" w:rsidRPr="00667DC2" w:rsidRDefault="00403799" w:rsidP="00974374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Pw에 암호화된</w:t>
      </w:r>
      <w:r w:rsidR="00B61F34">
        <w:rPr>
          <w:rFonts w:asciiTheme="minorHAnsi" w:eastAsiaTheme="minorHAnsi" w:hAnsiTheme="minorHAnsi" w:hint="eastAsia"/>
          <w:lang w:eastAsia="ko-KR"/>
        </w:rPr>
        <w:t xml:space="preserve"> Password를 자동으로 입력된다.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174FE0" w:rsidRPr="00667DC2" w14:paraId="0F77AA8C" w14:textId="77777777" w:rsidTr="00CF5DE3">
        <w:tc>
          <w:tcPr>
            <w:tcW w:w="2405" w:type="dxa"/>
          </w:tcPr>
          <w:p w14:paraId="72DED0AA" w14:textId="5D3D0588" w:rsidR="00174FE0" w:rsidRPr="00667DC2" w:rsidRDefault="00403799" w:rsidP="00CF5DE3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Src</w:t>
            </w:r>
            <w:proofErr w:type="spellEnd"/>
          </w:p>
        </w:tc>
        <w:tc>
          <w:tcPr>
            <w:tcW w:w="6612" w:type="dxa"/>
          </w:tcPr>
          <w:p w14:paraId="68F80F81" w14:textId="2EBC90C3" w:rsidR="00174FE0" w:rsidRPr="00667DC2" w:rsidRDefault="00403799" w:rsidP="00CF5DE3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Password </w:t>
            </w: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평문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 입력</w:t>
            </w:r>
          </w:p>
        </w:tc>
      </w:tr>
      <w:tr w:rsidR="00174FE0" w:rsidRPr="00667DC2" w14:paraId="5660FC1E" w14:textId="77777777" w:rsidTr="00CF5DE3">
        <w:tc>
          <w:tcPr>
            <w:tcW w:w="2405" w:type="dxa"/>
          </w:tcPr>
          <w:p w14:paraId="7CD678CC" w14:textId="69D5CB71" w:rsidR="00174FE0" w:rsidRPr="00667DC2" w:rsidRDefault="00403799" w:rsidP="00CF5DE3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Pw</w:t>
            </w:r>
          </w:p>
        </w:tc>
        <w:tc>
          <w:tcPr>
            <w:tcW w:w="6612" w:type="dxa"/>
          </w:tcPr>
          <w:p w14:paraId="4AE5364D" w14:textId="6AD2E43C" w:rsidR="00174FE0" w:rsidRPr="00667DC2" w:rsidRDefault="00403799" w:rsidP="00CF5DE3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lang w:eastAsia="ko-KR"/>
              </w:rPr>
              <w:t>a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ssword 암호화</w:t>
            </w:r>
          </w:p>
        </w:tc>
      </w:tr>
    </w:tbl>
    <w:p w14:paraId="79FB9369" w14:textId="084466B4" w:rsidR="00174FE0" w:rsidRPr="00667DC2" w:rsidRDefault="00367F4D" w:rsidP="00B61F34">
      <w:pPr>
        <w:pStyle w:val="2"/>
        <w:rPr>
          <w:lang w:eastAsia="ko-KR"/>
        </w:rPr>
      </w:pPr>
      <w:bookmarkStart w:id="12" w:name="_Toc185594960"/>
      <w:r>
        <w:rPr>
          <w:rFonts w:hint="eastAsia"/>
          <w:lang w:eastAsia="ko-KR"/>
        </w:rPr>
        <w:t xml:space="preserve">Agent </w:t>
      </w:r>
      <w:r>
        <w:rPr>
          <w:rFonts w:hint="eastAsia"/>
          <w:lang w:eastAsia="ko-KR"/>
        </w:rPr>
        <w:t>실행모드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bookmarkEnd w:id="12"/>
    </w:p>
    <w:p w14:paraId="50618B57" w14:textId="40393DDD" w:rsidR="00174FE0" w:rsidRDefault="00B17277" w:rsidP="00974374">
      <w:pPr>
        <w:rPr>
          <w:rFonts w:asciiTheme="minorHAnsi" w:eastAsiaTheme="minorHAnsi" w:hAnsiTheme="minorHAnsi"/>
          <w:lang w:eastAsia="ko-KR"/>
        </w:rPr>
      </w:pPr>
      <w:r>
        <w:rPr>
          <w:noProof/>
          <w:lang w:eastAsia="ko-KR"/>
        </w:rPr>
        <w:drawing>
          <wp:inline distT="0" distB="0" distL="0" distR="0" wp14:anchorId="6F072E89" wp14:editId="748FBAA6">
            <wp:extent cx="2028825" cy="800100"/>
            <wp:effectExtent l="0" t="0" r="9525" b="0"/>
            <wp:docPr id="27323752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37529" name="그림 1" descr="텍스트, 폰트, 스크린샷, 디자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D309" w14:textId="77777777" w:rsidR="00B17277" w:rsidRDefault="00B17277" w:rsidP="00974374">
      <w:pPr>
        <w:rPr>
          <w:rFonts w:asciiTheme="minorHAnsi" w:eastAsiaTheme="minorHAnsi" w:hAnsiTheme="minorHAnsi"/>
          <w:lang w:eastAsia="ko-KR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DA4B69" w:rsidRPr="00667DC2" w14:paraId="6AABBCF6" w14:textId="77777777" w:rsidTr="00DA4B69">
        <w:tc>
          <w:tcPr>
            <w:tcW w:w="2405" w:type="dxa"/>
            <w:vMerge w:val="restart"/>
            <w:vAlign w:val="center"/>
          </w:tcPr>
          <w:p w14:paraId="32B6D632" w14:textId="293C893D" w:rsidR="00DA4B69" w:rsidRPr="00667DC2" w:rsidRDefault="00DA4B69" w:rsidP="00DA4B69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AgentMode</w:t>
            </w:r>
            <w:proofErr w:type="spellEnd"/>
          </w:p>
        </w:tc>
        <w:tc>
          <w:tcPr>
            <w:tcW w:w="6612" w:type="dxa"/>
          </w:tcPr>
          <w:p w14:paraId="2B43FF74" w14:textId="753534C0" w:rsidR="00DA4B69" w:rsidRPr="00667DC2" w:rsidRDefault="00DA4B69" w:rsidP="00EC0DFA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APP_SERVER  - MAS/HAS 제어하는 서버에 </w:t>
            </w: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세팅시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 설정</w:t>
            </w:r>
          </w:p>
        </w:tc>
      </w:tr>
      <w:tr w:rsidR="00DA4B69" w:rsidRPr="00667DC2" w14:paraId="65477272" w14:textId="77777777" w:rsidTr="00EC0DFA">
        <w:tc>
          <w:tcPr>
            <w:tcW w:w="2405" w:type="dxa"/>
            <w:vMerge/>
          </w:tcPr>
          <w:p w14:paraId="597D0F91" w14:textId="589E30B5" w:rsidR="00DA4B69" w:rsidRPr="00667DC2" w:rsidRDefault="00DA4B69" w:rsidP="00DA4B69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6612" w:type="dxa"/>
          </w:tcPr>
          <w:p w14:paraId="2DCB2497" w14:textId="4D692930" w:rsidR="00DA4B69" w:rsidRPr="00667DC2" w:rsidRDefault="00DA4B69" w:rsidP="00EC0DFA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BK_CONSUMER </w:t>
            </w:r>
            <w:r>
              <w:rPr>
                <w:rFonts w:asciiTheme="minorHAnsi" w:eastAsiaTheme="minorHAnsi" w:hAnsiTheme="minorHAnsi"/>
                <w:lang w:eastAsia="ko-KR"/>
              </w:rPr>
              <w:t>–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CONSUMER 제어하는 서버에 </w:t>
            </w: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세팅시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 설정</w:t>
            </w:r>
          </w:p>
        </w:tc>
      </w:tr>
      <w:tr w:rsidR="00DA4B69" w:rsidRPr="00667DC2" w14:paraId="6DEB6385" w14:textId="77777777" w:rsidTr="00DA4B69">
        <w:tc>
          <w:tcPr>
            <w:tcW w:w="2405" w:type="dxa"/>
            <w:vMerge/>
            <w:tcBorders>
              <w:bottom w:val="single" w:sz="4" w:space="0" w:color="auto"/>
            </w:tcBorders>
          </w:tcPr>
          <w:p w14:paraId="7F097F2F" w14:textId="77777777" w:rsidR="00DA4B69" w:rsidRPr="00667DC2" w:rsidRDefault="00DA4B69" w:rsidP="00DA4B69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6612" w:type="dxa"/>
          </w:tcPr>
          <w:p w14:paraId="2A6132EC" w14:textId="25F9C3F7" w:rsidR="00DA4B69" w:rsidRDefault="00DA4B69" w:rsidP="00EC0DFA">
            <w:pPr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ROXY_SERVER – Proxy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서버에 </w:t>
            </w: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세팅시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 설정</w:t>
            </w:r>
          </w:p>
        </w:tc>
      </w:tr>
    </w:tbl>
    <w:p w14:paraId="5C0AB34C" w14:textId="759E76A1" w:rsidR="00416BF8" w:rsidRDefault="00416BF8" w:rsidP="00416BF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A</w:t>
      </w:r>
      <w:r>
        <w:rPr>
          <w:rFonts w:asciiTheme="minorHAnsi" w:eastAsiaTheme="minorHAnsi" w:hAnsiTheme="minorHAnsi"/>
          <w:lang w:eastAsia="ko-KR"/>
        </w:rPr>
        <w:t xml:space="preserve">PP_SERVER </w:t>
      </w:r>
      <w:r>
        <w:rPr>
          <w:rFonts w:asciiTheme="minorHAnsi" w:eastAsiaTheme="minorHAnsi" w:hAnsiTheme="minorHAnsi" w:hint="eastAsia"/>
          <w:lang w:eastAsia="ko-KR"/>
        </w:rPr>
        <w:t xml:space="preserve">인 경우 </w:t>
      </w:r>
    </w:p>
    <w:p w14:paraId="5B39FF5D" w14:textId="727C1A97" w:rsidR="00DA4B69" w:rsidRDefault="00DA4B69" w:rsidP="00416BF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“</w:t>
      </w:r>
      <w:proofErr w:type="spellStart"/>
      <w:r>
        <w:rPr>
          <w:rFonts w:asciiTheme="minorHAnsi" w:eastAsiaTheme="minorHAnsi" w:hAnsiTheme="minorHAnsi"/>
          <w:lang w:eastAsia="ko-KR"/>
        </w:rPr>
        <w:t>MASInstanceName</w:t>
      </w:r>
      <w:proofErr w:type="spellEnd"/>
      <w:r>
        <w:rPr>
          <w:rFonts w:asciiTheme="minorHAnsi" w:eastAsiaTheme="minorHAnsi" w:hAnsiTheme="minorHAnsi"/>
          <w:lang w:eastAsia="ko-KR"/>
        </w:rPr>
        <w:t>”: “MAS-01”</w:t>
      </w:r>
      <w:r w:rsidR="00AE02B2">
        <w:rPr>
          <w:rFonts w:asciiTheme="minorHAnsi" w:eastAsiaTheme="minorHAnsi" w:hAnsiTheme="minorHAnsi"/>
          <w:lang w:eastAsia="ko-KR"/>
        </w:rPr>
        <w:t xml:space="preserve"> -&gt; </w:t>
      </w:r>
      <w:r w:rsidR="00AE02B2">
        <w:rPr>
          <w:rFonts w:asciiTheme="minorHAnsi" w:eastAsiaTheme="minorHAnsi" w:hAnsiTheme="minorHAnsi" w:hint="eastAsia"/>
          <w:lang w:eastAsia="ko-KR"/>
        </w:rPr>
        <w:t>인스턴스 명</w:t>
      </w:r>
    </w:p>
    <w:p w14:paraId="64024DEA" w14:textId="67E9D789" w:rsidR="00DA4B69" w:rsidRDefault="00DA4B69" w:rsidP="00416BF8">
      <w:pPr>
        <w:rPr>
          <w:rFonts w:asciiTheme="minorHAnsi" w:eastAsiaTheme="minorHAnsi" w:hAnsiTheme="minorHAnsi" w:hint="eastAsia"/>
          <w:lang w:eastAsia="ko-KR"/>
        </w:rPr>
      </w:pPr>
      <w:r>
        <w:rPr>
          <w:rFonts w:asciiTheme="minorHAnsi" w:eastAsiaTheme="minorHAnsi" w:hAnsiTheme="minorHAnsi"/>
          <w:lang w:eastAsia="ko-KR"/>
        </w:rPr>
        <w:t>“</w:t>
      </w:r>
      <w:proofErr w:type="spellStart"/>
      <w:r>
        <w:rPr>
          <w:rFonts w:asciiTheme="minorHAnsi" w:eastAsiaTheme="minorHAnsi" w:hAnsiTheme="minorHAnsi"/>
          <w:lang w:eastAsia="ko-KR"/>
        </w:rPr>
        <w:t>H</w:t>
      </w:r>
      <w:r>
        <w:rPr>
          <w:rFonts w:asciiTheme="minorHAnsi" w:eastAsiaTheme="minorHAnsi" w:hAnsiTheme="minorHAnsi"/>
          <w:lang w:eastAsia="ko-KR"/>
        </w:rPr>
        <w:t>ASInstanceName</w:t>
      </w:r>
      <w:proofErr w:type="spellEnd"/>
      <w:r>
        <w:rPr>
          <w:rFonts w:asciiTheme="minorHAnsi" w:eastAsiaTheme="minorHAnsi" w:hAnsiTheme="minorHAnsi"/>
          <w:lang w:eastAsia="ko-KR"/>
        </w:rPr>
        <w:t>”: “</w:t>
      </w:r>
      <w:r>
        <w:rPr>
          <w:rFonts w:asciiTheme="minorHAnsi" w:eastAsiaTheme="minorHAnsi" w:hAnsiTheme="minorHAnsi"/>
          <w:lang w:eastAsia="ko-KR"/>
        </w:rPr>
        <w:t>H</w:t>
      </w:r>
      <w:r>
        <w:rPr>
          <w:rFonts w:asciiTheme="minorHAnsi" w:eastAsiaTheme="minorHAnsi" w:hAnsiTheme="minorHAnsi"/>
          <w:lang w:eastAsia="ko-KR"/>
        </w:rPr>
        <w:t>AS-01”</w:t>
      </w:r>
      <w:r w:rsidR="00AE02B2">
        <w:rPr>
          <w:rFonts w:asciiTheme="minorHAnsi" w:eastAsiaTheme="minorHAnsi" w:hAnsiTheme="minorHAnsi"/>
          <w:lang w:eastAsia="ko-KR"/>
        </w:rPr>
        <w:t xml:space="preserve">  </w:t>
      </w:r>
      <w:r w:rsidR="00AE02B2">
        <w:rPr>
          <w:rFonts w:asciiTheme="minorHAnsi" w:eastAsiaTheme="minorHAnsi" w:hAnsiTheme="minorHAnsi"/>
          <w:lang w:eastAsia="ko-KR"/>
        </w:rPr>
        <w:t xml:space="preserve">-&gt; </w:t>
      </w:r>
      <w:r w:rsidR="00AE02B2">
        <w:rPr>
          <w:rFonts w:asciiTheme="minorHAnsi" w:eastAsiaTheme="minorHAnsi" w:hAnsiTheme="minorHAnsi" w:hint="eastAsia"/>
          <w:lang w:eastAsia="ko-KR"/>
        </w:rPr>
        <w:t>인스턴스 명</w:t>
      </w:r>
    </w:p>
    <w:p w14:paraId="17D5D2DE" w14:textId="4B0D81C2" w:rsidR="00DA4B69" w:rsidRPr="00DA4B69" w:rsidRDefault="00DA4B69" w:rsidP="00416BF8">
      <w:pPr>
        <w:rPr>
          <w:rFonts w:asciiTheme="minorHAnsi" w:eastAsiaTheme="minorHAnsi" w:hAnsiTheme="minorHAnsi" w:hint="eastAsia"/>
          <w:lang w:eastAsia="ko-KR"/>
        </w:rPr>
      </w:pPr>
      <w:r>
        <w:rPr>
          <w:rFonts w:asciiTheme="minorHAnsi" w:eastAsiaTheme="minorHAnsi" w:hAnsiTheme="minorHAnsi"/>
          <w:lang w:eastAsia="ko-KR"/>
        </w:rPr>
        <w:t>“</w:t>
      </w:r>
      <w:proofErr w:type="spellStart"/>
      <w:r>
        <w:rPr>
          <w:rFonts w:asciiTheme="minorHAnsi" w:eastAsiaTheme="minorHAnsi" w:hAnsiTheme="minorHAnsi"/>
          <w:lang w:eastAsia="ko-KR"/>
        </w:rPr>
        <w:t>Bridge</w:t>
      </w:r>
      <w:r>
        <w:rPr>
          <w:rFonts w:asciiTheme="minorHAnsi" w:eastAsiaTheme="minorHAnsi" w:hAnsiTheme="minorHAnsi"/>
          <w:lang w:eastAsia="ko-KR"/>
        </w:rPr>
        <w:t>InstanceName</w:t>
      </w:r>
      <w:proofErr w:type="spellEnd"/>
      <w:r>
        <w:rPr>
          <w:rFonts w:asciiTheme="minorHAnsi" w:eastAsiaTheme="minorHAnsi" w:hAnsiTheme="minorHAnsi"/>
          <w:lang w:eastAsia="ko-KR"/>
        </w:rPr>
        <w:t>”: “</w:t>
      </w:r>
      <w:r>
        <w:rPr>
          <w:rFonts w:asciiTheme="minorHAnsi" w:eastAsiaTheme="minorHAnsi" w:hAnsiTheme="minorHAnsi"/>
          <w:lang w:eastAsia="ko-KR"/>
        </w:rPr>
        <w:t>Bridge</w:t>
      </w:r>
      <w:r>
        <w:rPr>
          <w:rFonts w:asciiTheme="minorHAnsi" w:eastAsiaTheme="minorHAnsi" w:hAnsiTheme="minorHAnsi"/>
          <w:lang w:eastAsia="ko-KR"/>
        </w:rPr>
        <w:t>-01”</w:t>
      </w:r>
      <w:r w:rsidR="00AE02B2">
        <w:rPr>
          <w:rFonts w:asciiTheme="minorHAnsi" w:eastAsiaTheme="minorHAnsi" w:hAnsiTheme="minorHAnsi"/>
          <w:lang w:eastAsia="ko-KR"/>
        </w:rPr>
        <w:t xml:space="preserve">  </w:t>
      </w:r>
      <w:r w:rsidR="00AE02B2">
        <w:rPr>
          <w:rFonts w:asciiTheme="minorHAnsi" w:eastAsiaTheme="minorHAnsi" w:hAnsiTheme="minorHAnsi"/>
          <w:lang w:eastAsia="ko-KR"/>
        </w:rPr>
        <w:t xml:space="preserve">-&gt; </w:t>
      </w:r>
      <w:r w:rsidR="00AE02B2">
        <w:rPr>
          <w:rFonts w:asciiTheme="minorHAnsi" w:eastAsiaTheme="minorHAnsi" w:hAnsiTheme="minorHAnsi" w:hint="eastAsia"/>
          <w:lang w:eastAsia="ko-KR"/>
        </w:rPr>
        <w:t>인스턴스 명</w:t>
      </w:r>
      <w:bookmarkStart w:id="13" w:name="_GoBack"/>
      <w:bookmarkEnd w:id="13"/>
    </w:p>
    <w:p w14:paraId="40245941" w14:textId="50672977" w:rsidR="00367F4D" w:rsidRDefault="00416BF8" w:rsidP="00DA4B69">
      <w:pPr>
        <w:rPr>
          <w:rFonts w:asciiTheme="minorHAnsi" w:eastAsiaTheme="minorHAnsi" w:hAnsiTheme="minorHAnsi"/>
          <w:lang w:eastAsia="ko-KR"/>
        </w:rPr>
      </w:pPr>
      <w:r w:rsidRPr="00416BF8">
        <w:rPr>
          <w:rFonts w:asciiTheme="minorHAnsi" w:eastAsiaTheme="minorHAnsi" w:hAnsiTheme="minorHAnsi"/>
          <w:lang w:eastAsia="ko-KR"/>
        </w:rPr>
        <w:t>"</w:t>
      </w:r>
      <w:proofErr w:type="spellStart"/>
      <w:r w:rsidRPr="00416BF8">
        <w:rPr>
          <w:rFonts w:asciiTheme="minorHAnsi" w:eastAsiaTheme="minorHAnsi" w:hAnsiTheme="minorHAnsi"/>
          <w:lang w:eastAsia="ko-KR"/>
        </w:rPr>
        <w:t>VipServerIP</w:t>
      </w:r>
      <w:proofErr w:type="spellEnd"/>
      <w:r w:rsidRPr="00416BF8">
        <w:rPr>
          <w:rFonts w:asciiTheme="minorHAnsi" w:eastAsiaTheme="minorHAnsi" w:hAnsiTheme="minorHAnsi"/>
          <w:lang w:eastAsia="ko-KR"/>
        </w:rPr>
        <w:t>": "192.168.0.219",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가 필요하다</w:t>
      </w:r>
      <w:r>
        <w:rPr>
          <w:rFonts w:asciiTheme="minorHAnsi" w:eastAsiaTheme="minorHAnsi" w:hAnsiTheme="minorHAnsi"/>
          <w:lang w:eastAsia="ko-KR"/>
        </w:rPr>
        <w:t xml:space="preserve"> (</w:t>
      </w:r>
      <w:proofErr w:type="spellStart"/>
      <w:r>
        <w:rPr>
          <w:rFonts w:asciiTheme="minorHAnsi" w:eastAsiaTheme="minorHAnsi" w:hAnsiTheme="minorHAnsi"/>
          <w:lang w:eastAsia="ko-KR"/>
        </w:rPr>
        <w:t>APIGateWay</w:t>
      </w:r>
      <w:proofErr w:type="spellEnd"/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주소</w:t>
      </w:r>
      <w:r>
        <w:rPr>
          <w:rFonts w:asciiTheme="minorHAnsi" w:eastAsiaTheme="minorHAnsi" w:hAnsiTheme="minorHAnsi"/>
          <w:lang w:eastAsia="ko-KR"/>
        </w:rPr>
        <w:t>)</w:t>
      </w:r>
    </w:p>
    <w:p w14:paraId="20AE8995" w14:textId="77777777" w:rsidR="008F379B" w:rsidRDefault="008F379B" w:rsidP="00DA4B69">
      <w:pPr>
        <w:rPr>
          <w:rFonts w:asciiTheme="minorHAnsi" w:eastAsiaTheme="minorHAnsi" w:hAnsiTheme="minorHAnsi"/>
          <w:lang w:eastAsia="ko-KR"/>
        </w:rPr>
      </w:pPr>
    </w:p>
    <w:p w14:paraId="6568F80D" w14:textId="30682CAB" w:rsidR="00DA4B69" w:rsidRDefault="00DA4B69" w:rsidP="00416BF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B</w:t>
      </w:r>
      <w:r>
        <w:rPr>
          <w:rFonts w:asciiTheme="minorHAnsi" w:eastAsiaTheme="minorHAnsi" w:hAnsiTheme="minorHAnsi"/>
          <w:lang w:eastAsia="ko-KR"/>
        </w:rPr>
        <w:t xml:space="preserve">K_CONSUMER </w:t>
      </w:r>
      <w:r>
        <w:rPr>
          <w:rFonts w:asciiTheme="minorHAnsi" w:eastAsiaTheme="minorHAnsi" w:hAnsiTheme="minorHAnsi" w:hint="eastAsia"/>
          <w:lang w:eastAsia="ko-KR"/>
        </w:rPr>
        <w:t>인 경우</w:t>
      </w:r>
    </w:p>
    <w:p w14:paraId="27865D9C" w14:textId="69E3F5FD" w:rsidR="00DA4B69" w:rsidRDefault="00DA4B69" w:rsidP="00416BF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“</w:t>
      </w:r>
      <w:proofErr w:type="spellStart"/>
      <w:r>
        <w:rPr>
          <w:rFonts w:asciiTheme="minorHAnsi" w:eastAsiaTheme="minorHAnsi" w:hAnsiTheme="minorHAnsi"/>
          <w:lang w:eastAsia="ko-KR"/>
        </w:rPr>
        <w:t>ConsumerLogPath</w:t>
      </w:r>
      <w:proofErr w:type="spellEnd"/>
      <w:r>
        <w:rPr>
          <w:rFonts w:asciiTheme="minorHAnsi" w:eastAsiaTheme="minorHAnsi" w:hAnsiTheme="minorHAnsi"/>
          <w:lang w:eastAsia="ko-KR"/>
        </w:rPr>
        <w:t>”: “Log</w:t>
      </w:r>
      <w:r>
        <w:rPr>
          <w:rFonts w:asciiTheme="minorHAnsi" w:eastAsiaTheme="minorHAnsi" w:hAnsiTheme="minorHAnsi" w:hint="eastAsia"/>
          <w:lang w:eastAsia="ko-KR"/>
        </w:rPr>
        <w:t>경로</w:t>
      </w:r>
      <w:r>
        <w:rPr>
          <w:rFonts w:asciiTheme="minorHAnsi" w:eastAsiaTheme="minorHAnsi" w:hAnsiTheme="minorHAnsi"/>
          <w:lang w:eastAsia="ko-KR"/>
        </w:rPr>
        <w:t xml:space="preserve">” </w:t>
      </w:r>
      <w:r>
        <w:rPr>
          <w:rFonts w:asciiTheme="minorHAnsi" w:eastAsiaTheme="minorHAnsi" w:hAnsiTheme="minorHAnsi" w:hint="eastAsia"/>
          <w:lang w:eastAsia="ko-KR"/>
        </w:rPr>
        <w:t>가 필요하다</w:t>
      </w:r>
      <w:r>
        <w:rPr>
          <w:rFonts w:asciiTheme="minorHAnsi" w:eastAsiaTheme="minorHAnsi" w:hAnsiTheme="minorHAnsi"/>
          <w:lang w:eastAsia="ko-KR"/>
        </w:rPr>
        <w:t>(Consumer</w:t>
      </w:r>
      <w:r>
        <w:rPr>
          <w:rFonts w:asciiTheme="minorHAnsi" w:eastAsiaTheme="minorHAnsi" w:hAnsiTheme="minorHAnsi" w:hint="eastAsia"/>
          <w:lang w:eastAsia="ko-KR"/>
        </w:rPr>
        <w:t xml:space="preserve">가 </w:t>
      </w:r>
      <w:r>
        <w:rPr>
          <w:rFonts w:asciiTheme="minorHAnsi" w:eastAsiaTheme="minorHAnsi" w:hAnsiTheme="minorHAnsi"/>
          <w:lang w:eastAsia="ko-KR"/>
        </w:rPr>
        <w:t>Log</w:t>
      </w:r>
      <w:r>
        <w:rPr>
          <w:rFonts w:asciiTheme="minorHAnsi" w:eastAsiaTheme="minorHAnsi" w:hAnsiTheme="minorHAnsi" w:hint="eastAsia"/>
          <w:lang w:eastAsia="ko-KR"/>
        </w:rPr>
        <w:t>를 남기는 경로</w:t>
      </w:r>
      <w:r>
        <w:rPr>
          <w:rFonts w:asciiTheme="minorHAnsi" w:eastAsiaTheme="minorHAnsi" w:hAnsiTheme="minorHAnsi"/>
          <w:lang w:eastAsia="ko-KR"/>
        </w:rPr>
        <w:t>)</w:t>
      </w:r>
    </w:p>
    <w:p w14:paraId="6960DFF2" w14:textId="31954BCE" w:rsidR="00DA4B69" w:rsidRDefault="00DA4B69" w:rsidP="00416BF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 xml:space="preserve">-&gt; </w:t>
      </w:r>
      <w:proofErr w:type="spellStart"/>
      <w:r>
        <w:rPr>
          <w:rFonts w:asciiTheme="minorHAnsi" w:eastAsiaTheme="minorHAnsi" w:hAnsiTheme="minorHAnsi"/>
          <w:lang w:eastAsia="ko-KR"/>
        </w:rPr>
        <w:t>ExcuteShellPath</w:t>
      </w:r>
      <w:proofErr w:type="spellEnd"/>
      <w:r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>
        <w:rPr>
          <w:rFonts w:asciiTheme="minorHAnsi" w:eastAsiaTheme="minorHAnsi" w:hAnsiTheme="minorHAnsi"/>
          <w:lang w:eastAsia="ko-KR"/>
        </w:rPr>
        <w:t>ConsumerLogPath</w:t>
      </w:r>
      <w:proofErr w:type="spellEnd"/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가 실제 </w:t>
      </w:r>
      <w:r>
        <w:rPr>
          <w:rFonts w:asciiTheme="minorHAnsi" w:eastAsiaTheme="minorHAnsi" w:hAnsiTheme="minorHAnsi"/>
          <w:lang w:eastAsia="ko-KR"/>
        </w:rPr>
        <w:t xml:space="preserve">Consumer </w:t>
      </w:r>
      <w:r>
        <w:rPr>
          <w:rFonts w:asciiTheme="minorHAnsi" w:eastAsiaTheme="minorHAnsi" w:hAnsiTheme="minorHAnsi" w:hint="eastAsia"/>
          <w:lang w:eastAsia="ko-KR"/>
        </w:rPr>
        <w:t xml:space="preserve">가 </w:t>
      </w:r>
      <w:r>
        <w:rPr>
          <w:rFonts w:asciiTheme="minorHAnsi" w:eastAsiaTheme="minorHAnsi" w:hAnsiTheme="minorHAnsi"/>
          <w:lang w:eastAsia="ko-KR"/>
        </w:rPr>
        <w:t>Log</w:t>
      </w:r>
      <w:r>
        <w:rPr>
          <w:rFonts w:asciiTheme="minorHAnsi" w:eastAsiaTheme="minorHAnsi" w:hAnsiTheme="minorHAnsi" w:hint="eastAsia"/>
          <w:lang w:eastAsia="ko-KR"/>
        </w:rPr>
        <w:t>를 남기는 경로</w:t>
      </w:r>
    </w:p>
    <w:p w14:paraId="4789DC67" w14:textId="77777777" w:rsidR="008F379B" w:rsidRDefault="008F379B" w:rsidP="00416BF8">
      <w:pPr>
        <w:rPr>
          <w:rFonts w:asciiTheme="minorHAnsi" w:eastAsiaTheme="minorHAnsi" w:hAnsiTheme="minorHAnsi" w:hint="eastAsia"/>
          <w:lang w:eastAsia="ko-KR"/>
        </w:rPr>
      </w:pPr>
    </w:p>
    <w:p w14:paraId="3EC38C3E" w14:textId="364C2CEF" w:rsidR="008F379B" w:rsidRDefault="008F379B" w:rsidP="00416BF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P</w:t>
      </w:r>
      <w:r>
        <w:rPr>
          <w:rFonts w:asciiTheme="minorHAnsi" w:eastAsiaTheme="minorHAnsi" w:hAnsiTheme="minorHAnsi"/>
          <w:lang w:eastAsia="ko-KR"/>
        </w:rPr>
        <w:t xml:space="preserve">ROXY_SERVER </w:t>
      </w:r>
      <w:r>
        <w:rPr>
          <w:rFonts w:asciiTheme="minorHAnsi" w:eastAsiaTheme="minorHAnsi" w:hAnsiTheme="minorHAnsi" w:hint="eastAsia"/>
          <w:lang w:eastAsia="ko-KR"/>
        </w:rPr>
        <w:t>인 경우</w:t>
      </w:r>
    </w:p>
    <w:p w14:paraId="2364A385" w14:textId="20846337" w:rsidR="008F379B" w:rsidRDefault="008F379B" w:rsidP="00416BF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“</w:t>
      </w:r>
      <w:proofErr w:type="spellStart"/>
      <w:r>
        <w:rPr>
          <w:rFonts w:asciiTheme="minorHAnsi" w:eastAsiaTheme="minorHAnsi" w:hAnsiTheme="minorHAnsi" w:hint="eastAsia"/>
          <w:lang w:eastAsia="ko-KR"/>
        </w:rPr>
        <w:t>P</w:t>
      </w:r>
      <w:r>
        <w:rPr>
          <w:rFonts w:asciiTheme="minorHAnsi" w:eastAsiaTheme="minorHAnsi" w:hAnsiTheme="minorHAnsi"/>
          <w:lang w:eastAsia="ko-KR"/>
        </w:rPr>
        <w:t>roxyLogPath</w:t>
      </w:r>
      <w:proofErr w:type="spellEnd"/>
      <w:proofErr w:type="gramStart"/>
      <w:r>
        <w:rPr>
          <w:rFonts w:asciiTheme="minorHAnsi" w:eastAsiaTheme="minorHAnsi" w:hAnsiTheme="minorHAnsi"/>
          <w:lang w:eastAsia="ko-KR"/>
        </w:rPr>
        <w:t>” :</w:t>
      </w:r>
      <w:proofErr w:type="gramEnd"/>
      <w:r>
        <w:rPr>
          <w:rFonts w:asciiTheme="minorHAnsi" w:eastAsiaTheme="minorHAnsi" w:hAnsiTheme="minorHAnsi"/>
          <w:lang w:eastAsia="ko-KR"/>
        </w:rPr>
        <w:t xml:space="preserve"> “/home/test/</w:t>
      </w:r>
      <w:proofErr w:type="spellStart"/>
      <w:r>
        <w:rPr>
          <w:rFonts w:asciiTheme="minorHAnsi" w:eastAsiaTheme="minorHAnsi" w:hAnsiTheme="minorHAnsi"/>
          <w:lang w:eastAsia="ko-KR"/>
        </w:rPr>
        <w:t>infinia</w:t>
      </w:r>
      <w:proofErr w:type="spellEnd"/>
      <w:r>
        <w:rPr>
          <w:rFonts w:asciiTheme="minorHAnsi" w:eastAsiaTheme="minorHAnsi" w:hAnsiTheme="minorHAnsi"/>
          <w:lang w:eastAsia="ko-KR"/>
        </w:rPr>
        <w:t>/</w:t>
      </w:r>
      <w:proofErr w:type="spellStart"/>
      <w:r>
        <w:rPr>
          <w:rFonts w:asciiTheme="minorHAnsi" w:eastAsiaTheme="minorHAnsi" w:hAnsiTheme="minorHAnsi"/>
          <w:lang w:eastAsia="ko-KR"/>
        </w:rPr>
        <w:t>haproxy</w:t>
      </w:r>
      <w:proofErr w:type="spellEnd"/>
      <w:r>
        <w:rPr>
          <w:rFonts w:asciiTheme="minorHAnsi" w:eastAsiaTheme="minorHAnsi" w:hAnsiTheme="minorHAnsi"/>
          <w:lang w:eastAsia="ko-KR"/>
        </w:rPr>
        <w:t xml:space="preserve">/log” </w:t>
      </w:r>
      <w:r>
        <w:rPr>
          <w:rFonts w:asciiTheme="minorHAnsi" w:eastAsiaTheme="minorHAnsi" w:hAnsiTheme="minorHAnsi" w:hint="eastAsia"/>
          <w:lang w:eastAsia="ko-KR"/>
        </w:rPr>
        <w:t>가 필요하다</w:t>
      </w:r>
    </w:p>
    <w:p w14:paraId="11DEF5CC" w14:textId="15D885A1" w:rsidR="008F379B" w:rsidRPr="00416BF8" w:rsidRDefault="008F379B" w:rsidP="00416BF8">
      <w:pPr>
        <w:rPr>
          <w:rFonts w:asciiTheme="minorHAnsi" w:eastAsiaTheme="minorHAnsi" w:hAnsiTheme="minorHAnsi" w:hint="eastAsia"/>
          <w:lang w:eastAsia="ko-KR"/>
        </w:rPr>
      </w:pPr>
      <w:r>
        <w:rPr>
          <w:rFonts w:asciiTheme="minorHAnsi" w:eastAsiaTheme="minorHAnsi" w:hAnsiTheme="minorHAnsi"/>
          <w:lang w:eastAsia="ko-KR"/>
        </w:rPr>
        <w:t>-&gt; Proxy</w:t>
      </w:r>
      <w:r>
        <w:rPr>
          <w:rFonts w:asciiTheme="minorHAnsi" w:eastAsiaTheme="minorHAnsi" w:hAnsiTheme="minorHAnsi" w:hint="eastAsia"/>
          <w:lang w:eastAsia="ko-KR"/>
        </w:rPr>
        <w:t>서버에서 h</w:t>
      </w:r>
      <w:r>
        <w:rPr>
          <w:rFonts w:asciiTheme="minorHAnsi" w:eastAsiaTheme="minorHAnsi" w:hAnsiTheme="minorHAnsi"/>
          <w:lang w:eastAsia="ko-KR"/>
        </w:rPr>
        <w:t xml:space="preserve">aproxy-info.log </w:t>
      </w:r>
      <w:r>
        <w:rPr>
          <w:rFonts w:asciiTheme="minorHAnsi" w:eastAsiaTheme="minorHAnsi" w:hAnsiTheme="minorHAnsi" w:hint="eastAsia"/>
          <w:lang w:eastAsia="ko-KR"/>
        </w:rPr>
        <w:t>를 남기는 경로</w:t>
      </w:r>
    </w:p>
    <w:p w14:paraId="3160A181" w14:textId="3D6F9BF2" w:rsidR="00547FAE" w:rsidRPr="00667DC2" w:rsidRDefault="004D199D" w:rsidP="00416BF8">
      <w:pPr>
        <w:pStyle w:val="2"/>
        <w:numPr>
          <w:ilvl w:val="0"/>
          <w:numId w:val="0"/>
        </w:numPr>
        <w:rPr>
          <w:rFonts w:asciiTheme="minorHAnsi" w:eastAsiaTheme="minorHAnsi" w:hAnsiTheme="minorHAnsi"/>
          <w:lang w:eastAsia="ko-KR"/>
        </w:rPr>
      </w:pPr>
      <w:bookmarkStart w:id="14" w:name="_Toc185594961"/>
      <w:r w:rsidRPr="00416BF8">
        <w:rPr>
          <w:rFonts w:asciiTheme="minorHAnsi" w:eastAsiaTheme="minorHAnsi" w:hAnsiTheme="minorHAnsi"/>
          <w:lang w:eastAsia="ko-KR"/>
        </w:rPr>
        <w:lastRenderedPageBreak/>
        <w:t>2</w:t>
      </w:r>
      <w:r w:rsidR="00547FAE" w:rsidRPr="00667DC2">
        <w:rPr>
          <w:rFonts w:asciiTheme="minorHAnsi" w:eastAsiaTheme="minorHAnsi" w:hAnsiTheme="minorHAnsi"/>
          <w:lang w:eastAsia="ko-KR"/>
        </w:rPr>
        <w:t>.</w:t>
      </w:r>
      <w:r w:rsidRPr="00667DC2">
        <w:rPr>
          <w:rFonts w:asciiTheme="minorHAnsi" w:eastAsiaTheme="minorHAnsi" w:hAnsiTheme="minorHAnsi"/>
          <w:lang w:eastAsia="ko-KR"/>
        </w:rPr>
        <w:t>4</w:t>
      </w:r>
      <w:r w:rsidR="00547FAE" w:rsidRPr="00667DC2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="00547FAE" w:rsidRPr="00667DC2">
        <w:rPr>
          <w:rFonts w:asciiTheme="minorHAnsi" w:eastAsiaTheme="minorHAnsi" w:hAnsiTheme="minorHAnsi"/>
          <w:lang w:eastAsia="ko-KR"/>
        </w:rPr>
        <w:t>Serilog</w:t>
      </w:r>
      <w:bookmarkEnd w:id="14"/>
      <w:proofErr w:type="spellEnd"/>
    </w:p>
    <w:p w14:paraId="5D6EE128" w14:textId="36877901" w:rsidR="008B67B4" w:rsidRPr="00667DC2" w:rsidRDefault="00FE29AE" w:rsidP="0097437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7D186F" wp14:editId="14240BE8">
                <wp:simplePos x="0" y="0"/>
                <wp:positionH relativeFrom="margin">
                  <wp:posOffset>290513</wp:posOffset>
                </wp:positionH>
                <wp:positionV relativeFrom="paragraph">
                  <wp:posOffset>514985</wp:posOffset>
                </wp:positionV>
                <wp:extent cx="1081087" cy="366713"/>
                <wp:effectExtent l="0" t="0" r="24130" b="14605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7" cy="3667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05054D4" id="직사각형 66" o:spid="_x0000_s1026" style="position:absolute;left:0;text-align:left;margin-left:22.9pt;margin-top:40.55pt;width:85.1pt;height:28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" filled="f" strokecolor="red" strokeweight="1pt">
                <v:stroke dashstyle="1 1"/>
                <w10:wrap anchorx="margin"/>
              </v:rect>
            </w:pict>
          </mc:Fallback>
        </mc:AlternateContent>
      </w:r>
      <w:r w:rsidR="00B57980" w:rsidRPr="00667DC2">
        <w:rPr>
          <w:rFonts w:asciiTheme="minorHAnsi" w:eastAsiaTheme="minorHAnsi" w:hAnsiTheme="minorHAnsi"/>
          <w:noProof/>
          <w:lang w:eastAsia="ko-KR"/>
        </w:rPr>
        <w:drawing>
          <wp:anchor distT="0" distB="0" distL="114300" distR="114300" simplePos="0" relativeHeight="251713536" behindDoc="0" locked="0" layoutInCell="1" allowOverlap="1" wp14:anchorId="3F3AA3EB" wp14:editId="116CB94D">
            <wp:simplePos x="0" y="0"/>
            <wp:positionH relativeFrom="margin">
              <wp:posOffset>313690</wp:posOffset>
            </wp:positionH>
            <wp:positionV relativeFrom="paragraph">
              <wp:posOffset>929005</wp:posOffset>
            </wp:positionV>
            <wp:extent cx="140255" cy="147637"/>
            <wp:effectExtent l="0" t="0" r="0" b="5080"/>
            <wp:wrapNone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5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980" w:rsidRPr="00667DC2">
        <w:rPr>
          <w:rFonts w:asciiTheme="minorHAnsi" w:eastAsiaTheme="minorHAnsi" w:hAnsi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34A11F" wp14:editId="68B08570">
                <wp:simplePos x="0" y="0"/>
                <wp:positionH relativeFrom="margin">
                  <wp:posOffset>490538</wp:posOffset>
                </wp:positionH>
                <wp:positionV relativeFrom="paragraph">
                  <wp:posOffset>905510</wp:posOffset>
                </wp:positionV>
                <wp:extent cx="5272087" cy="619125"/>
                <wp:effectExtent l="0" t="0" r="24130" b="28575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087" cy="619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5665B855" id="직사각형 69" o:spid="_x0000_s1026" style="position:absolute;left:0;text-align:left;margin-left:38.65pt;margin-top:71.3pt;width:415.1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" filled="f" strokecolor="red" strokeweight="1pt">
                <v:stroke dashstyle="1 1"/>
                <w10:wrap anchorx="margin"/>
              </v:rect>
            </w:pict>
          </mc:Fallback>
        </mc:AlternateContent>
      </w:r>
      <w:r w:rsidR="00B57980" w:rsidRPr="00667DC2">
        <w:rPr>
          <w:rFonts w:asciiTheme="minorHAnsi" w:eastAsiaTheme="minorHAnsi" w:hAnsiTheme="minorHAnsi"/>
          <w:noProof/>
          <w:lang w:eastAsia="ko-KR"/>
        </w:rPr>
        <w:drawing>
          <wp:anchor distT="0" distB="0" distL="114300" distR="114300" simplePos="0" relativeHeight="251709440" behindDoc="0" locked="0" layoutInCell="1" allowOverlap="1" wp14:anchorId="12CDF054" wp14:editId="4E82F7E4">
            <wp:simplePos x="0" y="0"/>
            <wp:positionH relativeFrom="column">
              <wp:posOffset>117793</wp:posOffset>
            </wp:positionH>
            <wp:positionV relativeFrom="paragraph">
              <wp:posOffset>500380</wp:posOffset>
            </wp:positionV>
            <wp:extent cx="144288" cy="144882"/>
            <wp:effectExtent l="0" t="0" r="8255" b="7620"/>
            <wp:wrapNone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8" cy="14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9DC" w:rsidRPr="00667DC2">
        <w:rPr>
          <w:rFonts w:asciiTheme="minorHAnsi" w:eastAsiaTheme="minorHAnsi" w:hAnsiTheme="minorHAnsi"/>
          <w:noProof/>
          <w:lang w:eastAsia="ko-KR"/>
        </w:rPr>
        <w:drawing>
          <wp:anchor distT="0" distB="0" distL="114300" distR="114300" simplePos="0" relativeHeight="251707392" behindDoc="0" locked="0" layoutInCell="1" allowOverlap="1" wp14:anchorId="78D68369" wp14:editId="245791D9">
            <wp:simplePos x="0" y="0"/>
            <wp:positionH relativeFrom="leftMargin">
              <wp:posOffset>842963</wp:posOffset>
            </wp:positionH>
            <wp:positionV relativeFrom="paragraph">
              <wp:posOffset>130969</wp:posOffset>
            </wp:positionV>
            <wp:extent cx="140331" cy="153194"/>
            <wp:effectExtent l="0" t="0" r="0" b="0"/>
            <wp:wrapNone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" cy="159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9DC" w:rsidRPr="00667DC2">
        <w:rPr>
          <w:rFonts w:asciiTheme="minorHAnsi" w:eastAsiaTheme="minorHAnsi" w:hAnsiTheme="min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AE341D" wp14:editId="48FB4676">
                <wp:simplePos x="0" y="0"/>
                <wp:positionH relativeFrom="margin">
                  <wp:posOffset>85725</wp:posOffset>
                </wp:positionH>
                <wp:positionV relativeFrom="paragraph">
                  <wp:posOffset>143510</wp:posOffset>
                </wp:positionV>
                <wp:extent cx="5614988" cy="120333"/>
                <wp:effectExtent l="0" t="0" r="24130" b="13335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988" cy="12033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19E23FFB" id="직사각형 46" o:spid="_x0000_s1026" style="position:absolute;left:0;text-align:left;margin-left:6.75pt;margin-top:11.3pt;width:442.15pt;height: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" filled="f" strokecolor="red" strokeweight="1pt">
                <v:stroke dashstyle="1 1"/>
                <w10:wrap anchorx="margin"/>
              </v:rect>
            </w:pict>
          </mc:Fallback>
        </mc:AlternateContent>
      </w:r>
      <w:r w:rsidR="008B67B4"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2B66983C" wp14:editId="318C690C">
            <wp:extent cx="5732145" cy="1924050"/>
            <wp:effectExtent l="0" t="0" r="190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A731" w14:textId="2A99B689" w:rsidR="008B67B4" w:rsidRPr="00667DC2" w:rsidRDefault="00DA4B69" w:rsidP="00974374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</w:rPr>
        <w:pict w14:anchorId="26851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70" o:spid="_x0000_i1025" type="#_x0000_t75" style="width:11.5pt;height:12.1pt;visibility:visible;mso-wrap-style:square">
            <v:imagedata r:id="rId25" o:title=""/>
          </v:shape>
        </w:pict>
      </w:r>
      <w:r w:rsidR="00FE29AE" w:rsidRPr="00667DC2"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 w:rsidR="00FE29AE" w:rsidRPr="00667DC2">
        <w:rPr>
          <w:rFonts w:asciiTheme="minorHAnsi" w:eastAsiaTheme="minorHAnsi" w:hAnsiTheme="minorHAnsi" w:hint="eastAsia"/>
          <w:lang w:eastAsia="ko-KR"/>
        </w:rPr>
        <w:t>S</w:t>
      </w:r>
      <w:r w:rsidR="00FE29AE" w:rsidRPr="00667DC2">
        <w:rPr>
          <w:rFonts w:asciiTheme="minorHAnsi" w:eastAsiaTheme="minorHAnsi" w:hAnsiTheme="minorHAnsi"/>
          <w:lang w:eastAsia="ko-KR"/>
        </w:rPr>
        <w:t>erilog</w:t>
      </w:r>
      <w:proofErr w:type="spellEnd"/>
      <w:r w:rsidR="00FE29AE" w:rsidRPr="00667DC2">
        <w:rPr>
          <w:rFonts w:asciiTheme="minorHAnsi" w:eastAsiaTheme="minorHAnsi" w:hAnsiTheme="minorHAnsi"/>
          <w:lang w:eastAsia="ko-KR"/>
        </w:rPr>
        <w:t xml:space="preserve"> </w:t>
      </w:r>
      <w:r w:rsidR="00FE29AE" w:rsidRPr="00667DC2">
        <w:rPr>
          <w:rFonts w:asciiTheme="minorHAnsi" w:eastAsiaTheme="minorHAnsi" w:hAnsiTheme="minorHAnsi" w:hint="eastAsia"/>
          <w:lang w:eastAsia="ko-KR"/>
        </w:rPr>
        <w:t xml:space="preserve">사용에 필요한 </w:t>
      </w:r>
      <w:r w:rsidR="00FE29AE" w:rsidRPr="00667DC2">
        <w:rPr>
          <w:rFonts w:asciiTheme="minorHAnsi" w:eastAsiaTheme="minorHAnsi" w:hAnsiTheme="minorHAnsi"/>
          <w:lang w:eastAsia="ko-KR"/>
        </w:rPr>
        <w:t>Package</w:t>
      </w:r>
      <w:r w:rsidR="00FE29AE" w:rsidRPr="00667DC2">
        <w:rPr>
          <w:rFonts w:asciiTheme="minorHAnsi" w:eastAsiaTheme="minorHAnsi" w:hAnsiTheme="minorHAnsi" w:hint="eastAsia"/>
          <w:lang w:eastAsia="ko-KR"/>
        </w:rPr>
        <w:t>를 입력</w:t>
      </w:r>
    </w:p>
    <w:p w14:paraId="42DC2B8B" w14:textId="48D53C7C" w:rsidR="00FE29AE" w:rsidRPr="00667DC2" w:rsidRDefault="00FE29AE" w:rsidP="0097437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2E278D5A" wp14:editId="7AB8F337">
            <wp:extent cx="144288" cy="144882"/>
            <wp:effectExtent l="0" t="0" r="8255" b="762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88" cy="1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FE29AE" w:rsidRPr="00667DC2" w14:paraId="2BEDB1AF" w14:textId="77777777" w:rsidTr="00FE29AE">
        <w:tc>
          <w:tcPr>
            <w:tcW w:w="1838" w:type="dxa"/>
          </w:tcPr>
          <w:p w14:paraId="2FBB1294" w14:textId="79BA436F" w:rsidR="00FE29AE" w:rsidRPr="00667DC2" w:rsidRDefault="00FE29AE" w:rsidP="00FE29AE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N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ame</w:t>
            </w:r>
          </w:p>
        </w:tc>
        <w:tc>
          <w:tcPr>
            <w:tcW w:w="7179" w:type="dxa"/>
          </w:tcPr>
          <w:p w14:paraId="36C4834B" w14:textId="1BBEF0D5" w:rsidR="00FE29AE" w:rsidRPr="00667DC2" w:rsidRDefault="0038490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og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명 </w:t>
            </w:r>
            <w:r w:rsidR="003A17E7" w:rsidRPr="00667DC2"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</w:tr>
      <w:tr w:rsidR="00FE29AE" w:rsidRPr="00667DC2" w14:paraId="0443DBC4" w14:textId="77777777" w:rsidTr="00FE29AE">
        <w:tc>
          <w:tcPr>
            <w:tcW w:w="1838" w:type="dxa"/>
          </w:tcPr>
          <w:p w14:paraId="58C64D75" w14:textId="6BF93607" w:rsidR="00FE29AE" w:rsidRPr="00667DC2" w:rsidRDefault="00FE29AE" w:rsidP="00FE29AE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rgs</w:t>
            </w:r>
            <w:proofErr w:type="spellEnd"/>
          </w:p>
        </w:tc>
        <w:tc>
          <w:tcPr>
            <w:tcW w:w="7179" w:type="dxa"/>
          </w:tcPr>
          <w:p w14:paraId="4A9654E6" w14:textId="217D5433" w:rsidR="00FE29AE" w:rsidRPr="00667DC2" w:rsidRDefault="0038490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og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에서 사용할 인수들을 입력</w:t>
            </w:r>
          </w:p>
        </w:tc>
      </w:tr>
      <w:tr w:rsidR="00FE29AE" w:rsidRPr="00667DC2" w14:paraId="20CCEFCF" w14:textId="77777777" w:rsidTr="00FE29AE">
        <w:tc>
          <w:tcPr>
            <w:tcW w:w="1838" w:type="dxa"/>
          </w:tcPr>
          <w:p w14:paraId="3A52AA5F" w14:textId="68EE19E4" w:rsidR="00FE29AE" w:rsidRPr="00667DC2" w:rsidRDefault="00FE29AE" w:rsidP="00FE29AE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c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onfigureLogger</w:t>
            </w:r>
            <w:proofErr w:type="spellEnd"/>
          </w:p>
        </w:tc>
        <w:tc>
          <w:tcPr>
            <w:tcW w:w="7179" w:type="dxa"/>
          </w:tcPr>
          <w:p w14:paraId="105ED2E2" w14:textId="71C655EF" w:rsidR="00FE29AE" w:rsidRPr="00667DC2" w:rsidRDefault="00011547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og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구성 입력</w:t>
            </w:r>
          </w:p>
        </w:tc>
      </w:tr>
    </w:tbl>
    <w:p w14:paraId="707DC101" w14:textId="104DA2CD" w:rsidR="00FE29AE" w:rsidRPr="00667DC2" w:rsidRDefault="00DA4B69" w:rsidP="00974374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</w:rPr>
        <w:pict w14:anchorId="0EB89DF5">
          <v:shape id="그림 72" o:spid="_x0000_i1026" type="#_x0000_t75" style="width:11.5pt;height:12.1pt;visibility:visible;mso-wrap-style:square">
            <v:imagedata r:id="rId26" o:title=""/>
          </v:shape>
        </w:pict>
      </w:r>
      <w:proofErr w:type="gramStart"/>
      <w:r w:rsidR="00841E49" w:rsidRPr="00667DC2">
        <w:rPr>
          <w:rFonts w:asciiTheme="minorHAnsi" w:eastAsiaTheme="minorHAnsi" w:hAnsiTheme="minorHAnsi" w:hint="eastAsia"/>
          <w:lang w:eastAsia="ko-KR"/>
        </w:rPr>
        <w:t>F</w:t>
      </w:r>
      <w:r w:rsidR="00841E49" w:rsidRPr="00667DC2">
        <w:rPr>
          <w:rFonts w:asciiTheme="minorHAnsi" w:eastAsiaTheme="minorHAnsi" w:hAnsiTheme="minorHAnsi"/>
          <w:lang w:eastAsia="ko-KR"/>
        </w:rPr>
        <w:t>ilter :</w:t>
      </w:r>
      <w:proofErr w:type="gramEnd"/>
      <w:r w:rsidR="00841E49" w:rsidRPr="00667DC2">
        <w:rPr>
          <w:rFonts w:asciiTheme="minorHAnsi" w:eastAsiaTheme="minorHAnsi" w:hAnsiTheme="minorHAnsi"/>
          <w:lang w:eastAsia="ko-KR"/>
        </w:rPr>
        <w:t xml:space="preserve"> Log </w:t>
      </w:r>
      <w:r w:rsidR="00841E49" w:rsidRPr="00667DC2">
        <w:rPr>
          <w:rFonts w:asciiTheme="minorHAnsi" w:eastAsiaTheme="minorHAnsi" w:hAnsiTheme="minorHAnsi" w:hint="eastAsia"/>
          <w:lang w:eastAsia="ko-KR"/>
        </w:rPr>
        <w:t>내용 필터링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841E49" w:rsidRPr="00667DC2" w14:paraId="6E7E80FF" w14:textId="77777777" w:rsidTr="00841E49">
        <w:tc>
          <w:tcPr>
            <w:tcW w:w="1838" w:type="dxa"/>
          </w:tcPr>
          <w:p w14:paraId="6C4D51F6" w14:textId="3BF2AFB4" w:rsidR="00841E49" w:rsidRPr="00667DC2" w:rsidRDefault="00AA16A8" w:rsidP="00AA16A8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N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ame</w:t>
            </w:r>
          </w:p>
        </w:tc>
        <w:tc>
          <w:tcPr>
            <w:tcW w:w="7179" w:type="dxa"/>
          </w:tcPr>
          <w:p w14:paraId="6D4E4373" w14:textId="14CC25B8" w:rsidR="00841E49" w:rsidRPr="00667DC2" w:rsidRDefault="00932D34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사용할 F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ilter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명</w:t>
            </w:r>
            <w:r w:rsidR="00954DC8" w:rsidRPr="00667DC2">
              <w:rPr>
                <w:rFonts w:asciiTheme="minorHAnsi" w:eastAsiaTheme="minorHAnsi" w:hAnsiTheme="minorHAnsi" w:hint="eastAsia"/>
                <w:lang w:eastAsia="ko-KR"/>
              </w:rPr>
              <w:t>(</w:t>
            </w:r>
            <w:proofErr w:type="spellStart"/>
            <w:r w:rsidR="00954DC8" w:rsidRPr="00667DC2">
              <w:rPr>
                <w:rFonts w:asciiTheme="minorHAnsi" w:eastAsiaTheme="minorHAnsi" w:hAnsiTheme="minorHAnsi" w:hint="eastAsia"/>
                <w:lang w:eastAsia="ko-KR"/>
              </w:rPr>
              <w:t>B</w:t>
            </w:r>
            <w:r w:rsidR="00954DC8" w:rsidRPr="00667DC2">
              <w:rPr>
                <w:rFonts w:asciiTheme="minorHAnsi" w:eastAsiaTheme="minorHAnsi" w:hAnsiTheme="minorHAnsi"/>
                <w:lang w:eastAsia="ko-KR"/>
              </w:rPr>
              <w:t>yExcluding</w:t>
            </w:r>
            <w:proofErr w:type="spellEnd"/>
            <w:r w:rsidR="00954DC8" w:rsidRPr="00667DC2">
              <w:rPr>
                <w:rFonts w:asciiTheme="minorHAnsi" w:eastAsiaTheme="minorHAnsi" w:hAnsiTheme="minorHAnsi"/>
                <w:lang w:eastAsia="ko-KR"/>
              </w:rPr>
              <w:t xml:space="preserve"> or </w:t>
            </w:r>
            <w:proofErr w:type="spellStart"/>
            <w:r w:rsidR="00954DC8" w:rsidRPr="00667DC2">
              <w:rPr>
                <w:rFonts w:asciiTheme="minorHAnsi" w:eastAsiaTheme="minorHAnsi" w:hAnsiTheme="minorHAnsi"/>
                <w:lang w:eastAsia="ko-KR"/>
              </w:rPr>
              <w:t>ByIncludinOnly</w:t>
            </w:r>
            <w:proofErr w:type="spellEnd"/>
            <w:r w:rsidR="00954DC8" w:rsidRPr="00667DC2">
              <w:rPr>
                <w:rFonts w:asciiTheme="minorHAnsi" w:eastAsiaTheme="minorHAnsi" w:hAnsiTheme="minorHAnsi"/>
                <w:lang w:eastAsia="ko-KR"/>
              </w:rPr>
              <w:t>)</w:t>
            </w:r>
          </w:p>
        </w:tc>
      </w:tr>
      <w:tr w:rsidR="00841E49" w:rsidRPr="00667DC2" w14:paraId="21194B9A" w14:textId="77777777" w:rsidTr="00841E49">
        <w:tc>
          <w:tcPr>
            <w:tcW w:w="1838" w:type="dxa"/>
          </w:tcPr>
          <w:p w14:paraId="062797F9" w14:textId="7AE60D1C" w:rsidR="00841E49" w:rsidRPr="00667DC2" w:rsidRDefault="00AA16A8" w:rsidP="00AA16A8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rgs</w:t>
            </w:r>
            <w:proofErr w:type="spellEnd"/>
          </w:p>
        </w:tc>
        <w:tc>
          <w:tcPr>
            <w:tcW w:w="7179" w:type="dxa"/>
          </w:tcPr>
          <w:p w14:paraId="37FDDD23" w14:textId="472C84B7" w:rsidR="00841E49" w:rsidRPr="00667DC2" w:rsidRDefault="00FC34B4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ilter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에서 사용할 인수들을 입력</w:t>
            </w:r>
          </w:p>
        </w:tc>
      </w:tr>
      <w:tr w:rsidR="00841E49" w:rsidRPr="00667DC2" w14:paraId="199547F7" w14:textId="77777777" w:rsidTr="00841E49">
        <w:tc>
          <w:tcPr>
            <w:tcW w:w="1838" w:type="dxa"/>
          </w:tcPr>
          <w:p w14:paraId="62761C26" w14:textId="72632722" w:rsidR="00841E49" w:rsidRPr="00667DC2" w:rsidRDefault="00AA16A8" w:rsidP="00AA16A8">
            <w:pPr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e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xpression</w:t>
            </w:r>
          </w:p>
        </w:tc>
        <w:tc>
          <w:tcPr>
            <w:tcW w:w="7179" w:type="dxa"/>
          </w:tcPr>
          <w:p w14:paraId="6822C966" w14:textId="3E5982E8" w:rsidR="00841E49" w:rsidRPr="00667DC2" w:rsidRDefault="00FC34B4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필터링 내용 입력</w:t>
            </w:r>
            <w:r w:rsidR="00954DC8"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 w:rsidR="00954DC8" w:rsidRPr="00667DC2">
              <w:rPr>
                <w:rFonts w:asciiTheme="minorHAnsi" w:eastAsiaTheme="minorHAnsi" w:hAnsiTheme="minorHAnsi"/>
                <w:lang w:eastAsia="ko-KR"/>
              </w:rPr>
              <w:t>(</w:t>
            </w:r>
            <w:r w:rsidR="004D199D" w:rsidRPr="00667DC2">
              <w:rPr>
                <w:rFonts w:asciiTheme="minorHAnsi" w:eastAsiaTheme="minorHAnsi" w:hAnsiTheme="minorHAnsi"/>
                <w:lang w:eastAsia="ko-KR"/>
              </w:rPr>
              <w:t>2</w:t>
            </w:r>
            <w:r w:rsidR="00954DC8" w:rsidRPr="00667DC2">
              <w:rPr>
                <w:rFonts w:asciiTheme="minorHAnsi" w:eastAsiaTheme="minorHAnsi" w:hAnsiTheme="minorHAnsi"/>
                <w:lang w:eastAsia="ko-KR"/>
              </w:rPr>
              <w:t>.</w:t>
            </w:r>
            <w:r w:rsidR="004D199D" w:rsidRPr="00667DC2">
              <w:rPr>
                <w:rFonts w:asciiTheme="minorHAnsi" w:eastAsiaTheme="minorHAnsi" w:hAnsiTheme="minorHAnsi"/>
                <w:lang w:eastAsia="ko-KR"/>
              </w:rPr>
              <w:t>4</w:t>
            </w:r>
            <w:r w:rsidR="00954DC8" w:rsidRPr="00667DC2">
              <w:rPr>
                <w:rFonts w:asciiTheme="minorHAnsi" w:eastAsiaTheme="minorHAnsi" w:hAnsiTheme="minorHAnsi"/>
                <w:lang w:eastAsia="ko-KR"/>
              </w:rPr>
              <w:t>.</w:t>
            </w:r>
            <w:r w:rsidR="004D199D" w:rsidRPr="00667DC2">
              <w:rPr>
                <w:rFonts w:asciiTheme="minorHAnsi" w:eastAsiaTheme="minorHAnsi" w:hAnsiTheme="minorHAnsi"/>
                <w:lang w:eastAsia="ko-KR"/>
              </w:rPr>
              <w:t>3</w:t>
            </w:r>
            <w:r w:rsidR="00954DC8" w:rsidRPr="00667DC2">
              <w:rPr>
                <w:rFonts w:asciiTheme="minorHAnsi" w:eastAsiaTheme="minorHAnsi" w:hAnsiTheme="minorHAnsi" w:hint="eastAsia"/>
                <w:lang w:eastAsia="ko-KR"/>
              </w:rPr>
              <w:t>에서 더 자세히 설명</w:t>
            </w:r>
            <w:r w:rsidR="00954DC8" w:rsidRPr="00667DC2">
              <w:rPr>
                <w:rFonts w:asciiTheme="minorHAnsi" w:eastAsiaTheme="minorHAnsi" w:hAnsiTheme="minorHAnsi"/>
                <w:lang w:eastAsia="ko-KR"/>
              </w:rPr>
              <w:t>)</w:t>
            </w:r>
          </w:p>
        </w:tc>
      </w:tr>
    </w:tbl>
    <w:p w14:paraId="0F6040AE" w14:textId="3E1A7F81" w:rsidR="00841E49" w:rsidRPr="00667DC2" w:rsidRDefault="00841E49" w:rsidP="00974374">
      <w:pPr>
        <w:rPr>
          <w:rFonts w:asciiTheme="minorHAnsi" w:eastAsiaTheme="minorHAnsi" w:hAnsiTheme="minorHAnsi"/>
          <w:lang w:eastAsia="ko-KR"/>
        </w:rPr>
      </w:pPr>
    </w:p>
    <w:p w14:paraId="6F5BD08A" w14:textId="5C2EB5B1" w:rsidR="00CA27E3" w:rsidRPr="00667DC2" w:rsidRDefault="004D199D" w:rsidP="0097437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>2</w:t>
      </w:r>
      <w:r w:rsidR="00821A5B" w:rsidRPr="00667DC2">
        <w:rPr>
          <w:rFonts w:asciiTheme="minorHAnsi" w:eastAsiaTheme="minorHAnsi" w:hAnsiTheme="minorHAnsi"/>
          <w:lang w:eastAsia="ko-KR"/>
        </w:rPr>
        <w:t>.</w:t>
      </w:r>
      <w:r w:rsidRPr="00667DC2">
        <w:rPr>
          <w:rFonts w:asciiTheme="minorHAnsi" w:eastAsiaTheme="minorHAnsi" w:hAnsiTheme="minorHAnsi"/>
          <w:lang w:eastAsia="ko-KR"/>
        </w:rPr>
        <w:t>4</w:t>
      </w:r>
      <w:r w:rsidR="00821A5B" w:rsidRPr="00667DC2">
        <w:rPr>
          <w:rFonts w:asciiTheme="minorHAnsi" w:eastAsiaTheme="minorHAnsi" w:hAnsiTheme="minorHAnsi"/>
          <w:lang w:eastAsia="ko-KR"/>
        </w:rPr>
        <w:t xml:space="preserve">.1 </w:t>
      </w:r>
      <w:r w:rsidR="00821A5B" w:rsidRPr="00667DC2">
        <w:rPr>
          <w:rFonts w:asciiTheme="minorHAnsi" w:eastAsiaTheme="minorHAnsi" w:hAnsiTheme="minorHAnsi" w:hint="eastAsia"/>
          <w:lang w:eastAsia="ko-KR"/>
        </w:rPr>
        <w:t>I</w:t>
      </w:r>
      <w:r w:rsidR="00821A5B" w:rsidRPr="00667DC2">
        <w:rPr>
          <w:rFonts w:asciiTheme="minorHAnsi" w:eastAsiaTheme="minorHAnsi" w:hAnsiTheme="minorHAnsi"/>
          <w:lang w:eastAsia="ko-KR"/>
        </w:rPr>
        <w:t xml:space="preserve">nformation </w:t>
      </w:r>
      <w:r w:rsidR="00821A5B" w:rsidRPr="00667DC2">
        <w:rPr>
          <w:rFonts w:asciiTheme="minorHAnsi" w:eastAsiaTheme="minorHAnsi" w:hAnsiTheme="minorHAnsi" w:hint="eastAsia"/>
          <w:lang w:eastAsia="ko-KR"/>
        </w:rPr>
        <w:t>로그 설정</w:t>
      </w:r>
    </w:p>
    <w:p w14:paraId="4CC5C7A8" w14:textId="28ABA148" w:rsidR="00954DC8" w:rsidRPr="00667DC2" w:rsidRDefault="00CA27E3" w:rsidP="00974374">
      <w:pPr>
        <w:rPr>
          <w:rFonts w:asciiTheme="minorHAnsi" w:eastAsiaTheme="minorHAnsi" w:hAnsiTheme="minorHAnsi"/>
          <w:noProof/>
        </w:rPr>
      </w:pPr>
      <w:r w:rsidRPr="00667DC2">
        <w:rPr>
          <w:rFonts w:asciiTheme="minorHAnsi" w:eastAsiaTheme="minorHAnsi" w:hAnsiTheme="minorHAnsi"/>
          <w:noProof/>
        </w:rPr>
        <w:t xml:space="preserve"> </w:t>
      </w:r>
      <w:r w:rsidR="00821A5B"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5B5710F6" wp14:editId="3C31F631">
            <wp:extent cx="5732145" cy="1153160"/>
            <wp:effectExtent l="0" t="0" r="1905" b="8890"/>
            <wp:docPr id="6779641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64147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6B78" w14:textId="5C58EEC3" w:rsidR="00821A5B" w:rsidRPr="00667DC2" w:rsidRDefault="00821A5B" w:rsidP="00974374">
      <w:pPr>
        <w:rPr>
          <w:rFonts w:asciiTheme="minorHAnsi" w:eastAsiaTheme="minorHAnsi" w:hAnsiTheme="minorHAnsi"/>
          <w:noProof/>
        </w:rPr>
      </w:pPr>
      <w:r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5ACCA081" wp14:editId="5FD0340A">
            <wp:extent cx="5732145" cy="284672"/>
            <wp:effectExtent l="0" t="0" r="1905" b="1270"/>
            <wp:docPr id="73987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774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2035" cy="28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1518" w14:textId="77777777" w:rsidR="00821A5B" w:rsidRPr="00667DC2" w:rsidRDefault="00821A5B" w:rsidP="00974374">
      <w:pPr>
        <w:rPr>
          <w:rFonts w:asciiTheme="minorHAnsi" w:eastAsiaTheme="minorHAnsi" w:hAnsiTheme="minorHAnsi"/>
          <w:noProof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02"/>
        <w:gridCol w:w="6415"/>
      </w:tblGrid>
      <w:tr w:rsidR="00821A5B" w:rsidRPr="00667DC2" w14:paraId="4B33E9DF" w14:textId="77777777" w:rsidTr="00CF5DE3">
        <w:tc>
          <w:tcPr>
            <w:tcW w:w="2416" w:type="dxa"/>
          </w:tcPr>
          <w:p w14:paraId="4609303D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N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ame</w:t>
            </w:r>
          </w:p>
        </w:tc>
        <w:tc>
          <w:tcPr>
            <w:tcW w:w="6601" w:type="dxa"/>
          </w:tcPr>
          <w:p w14:paraId="698C6CB9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og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를 남길 </w:t>
            </w: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타입명</w:t>
            </w:r>
            <w:proofErr w:type="spellEnd"/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 설정(C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onsole or File)</w:t>
            </w:r>
          </w:p>
        </w:tc>
      </w:tr>
      <w:tr w:rsidR="00821A5B" w:rsidRPr="00667DC2" w14:paraId="1B8DCF6D" w14:textId="77777777" w:rsidTr="00CF5DE3">
        <w:tc>
          <w:tcPr>
            <w:tcW w:w="2416" w:type="dxa"/>
          </w:tcPr>
          <w:p w14:paraId="219FE2BC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rgs</w:t>
            </w:r>
            <w:proofErr w:type="spellEnd"/>
          </w:p>
        </w:tc>
        <w:tc>
          <w:tcPr>
            <w:tcW w:w="6601" w:type="dxa"/>
          </w:tcPr>
          <w:p w14:paraId="0DCA0E28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을 만들기 위해 사용할 인수를 입력</w:t>
            </w:r>
          </w:p>
        </w:tc>
      </w:tr>
      <w:tr w:rsidR="00821A5B" w:rsidRPr="00667DC2" w14:paraId="5C5CB7B6" w14:textId="77777777" w:rsidTr="00CF5DE3">
        <w:tc>
          <w:tcPr>
            <w:tcW w:w="2416" w:type="dxa"/>
          </w:tcPr>
          <w:p w14:paraId="2A5B5999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/>
                <w:lang w:eastAsia="ko-KR"/>
              </w:rPr>
              <w:t>Path</w:t>
            </w:r>
          </w:p>
        </w:tc>
        <w:tc>
          <w:tcPr>
            <w:tcW w:w="6601" w:type="dxa"/>
          </w:tcPr>
          <w:p w14:paraId="0D8903A0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을 저장할 경로 설정</w:t>
            </w:r>
          </w:p>
        </w:tc>
      </w:tr>
      <w:tr w:rsidR="00821A5B" w:rsidRPr="00667DC2" w14:paraId="293D7FCF" w14:textId="77777777" w:rsidTr="00CF5DE3">
        <w:tc>
          <w:tcPr>
            <w:tcW w:w="2416" w:type="dxa"/>
          </w:tcPr>
          <w:p w14:paraId="6C00AFDC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ileSizeLimitBytes</w:t>
            </w:r>
            <w:proofErr w:type="spellEnd"/>
          </w:p>
        </w:tc>
        <w:tc>
          <w:tcPr>
            <w:tcW w:w="6601" w:type="dxa"/>
          </w:tcPr>
          <w:p w14:paraId="71677697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1개의 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og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의 용량을 설정</w:t>
            </w:r>
          </w:p>
        </w:tc>
      </w:tr>
      <w:tr w:rsidR="00821A5B" w:rsidRPr="00667DC2" w14:paraId="2C42FAD0" w14:textId="77777777" w:rsidTr="00CF5DE3">
        <w:tc>
          <w:tcPr>
            <w:tcW w:w="2416" w:type="dxa"/>
          </w:tcPr>
          <w:p w14:paraId="375CF2E7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r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ollOnFileSizeLimit</w:t>
            </w:r>
            <w:proofErr w:type="spellEnd"/>
          </w:p>
        </w:tc>
        <w:tc>
          <w:tcPr>
            <w:tcW w:w="6601" w:type="dxa"/>
          </w:tcPr>
          <w:p w14:paraId="03DF656F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ile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용량이 다 찼을 때 자동으로 새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을 생성하는지 안 하는지 설정</w:t>
            </w:r>
          </w:p>
        </w:tc>
      </w:tr>
      <w:tr w:rsidR="00821A5B" w:rsidRPr="00667DC2" w14:paraId="3811652A" w14:textId="77777777" w:rsidTr="00CF5DE3">
        <w:tc>
          <w:tcPr>
            <w:tcW w:w="2416" w:type="dxa"/>
          </w:tcPr>
          <w:p w14:paraId="209CCCD7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r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ollingInterval</w:t>
            </w:r>
            <w:proofErr w:type="spellEnd"/>
          </w:p>
        </w:tc>
        <w:tc>
          <w:tcPr>
            <w:tcW w:w="6601" w:type="dxa"/>
          </w:tcPr>
          <w:p w14:paraId="3A6B0E53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을 새로 생성하는 기간 설정</w:t>
            </w:r>
          </w:p>
        </w:tc>
      </w:tr>
      <w:tr w:rsidR="00821A5B" w:rsidRPr="00667DC2" w14:paraId="6B6E298D" w14:textId="77777777" w:rsidTr="00CF5DE3">
        <w:tc>
          <w:tcPr>
            <w:tcW w:w="2416" w:type="dxa"/>
          </w:tcPr>
          <w:p w14:paraId="0E62BC06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lastRenderedPageBreak/>
              <w:t>r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etainedFileCountLimit</w:t>
            </w:r>
            <w:proofErr w:type="spellEnd"/>
          </w:p>
        </w:tc>
        <w:tc>
          <w:tcPr>
            <w:tcW w:w="6601" w:type="dxa"/>
          </w:tcPr>
          <w:p w14:paraId="7CD3FBC2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저장되는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의 개수를 설정</w:t>
            </w:r>
          </w:p>
        </w:tc>
      </w:tr>
      <w:tr w:rsidR="00821A5B" w:rsidRPr="00667DC2" w14:paraId="255ADC8C" w14:textId="77777777" w:rsidTr="00CF5DE3">
        <w:tc>
          <w:tcPr>
            <w:tcW w:w="2416" w:type="dxa"/>
          </w:tcPr>
          <w:p w14:paraId="7C3CEB99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r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etainedFileTimeLimit</w:t>
            </w:r>
            <w:proofErr w:type="spellEnd"/>
          </w:p>
        </w:tc>
        <w:tc>
          <w:tcPr>
            <w:tcW w:w="6601" w:type="dxa"/>
          </w:tcPr>
          <w:p w14:paraId="482743A5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저장되는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의 날짜를 설정</w:t>
            </w:r>
          </w:p>
        </w:tc>
      </w:tr>
      <w:tr w:rsidR="00821A5B" w:rsidRPr="00667DC2" w14:paraId="08948AFC" w14:textId="77777777" w:rsidTr="00CF5DE3">
        <w:tc>
          <w:tcPr>
            <w:tcW w:w="2416" w:type="dxa"/>
          </w:tcPr>
          <w:p w14:paraId="29CBA4E7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r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estrictedTominimumLevel</w:t>
            </w:r>
            <w:proofErr w:type="spellEnd"/>
          </w:p>
        </w:tc>
        <w:tc>
          <w:tcPr>
            <w:tcW w:w="6601" w:type="dxa"/>
          </w:tcPr>
          <w:p w14:paraId="0481F4AF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저장되는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Log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의 최소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Level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을 설정</w:t>
            </w:r>
          </w:p>
        </w:tc>
      </w:tr>
      <w:tr w:rsidR="00821A5B" w:rsidRPr="00667DC2" w14:paraId="30F7D86E" w14:textId="77777777" w:rsidTr="00CF5DE3">
        <w:tc>
          <w:tcPr>
            <w:tcW w:w="2416" w:type="dxa"/>
          </w:tcPr>
          <w:p w14:paraId="45A49BDF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o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utputTemplate</w:t>
            </w:r>
            <w:proofErr w:type="spellEnd"/>
          </w:p>
        </w:tc>
        <w:tc>
          <w:tcPr>
            <w:tcW w:w="6601" w:type="dxa"/>
          </w:tcPr>
          <w:p w14:paraId="56FC87F0" w14:textId="77777777" w:rsidR="00821A5B" w:rsidRPr="00667DC2" w:rsidRDefault="00821A5B" w:rsidP="00CF5DE3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저장되는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Log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 형식을 설정</w:t>
            </w:r>
          </w:p>
        </w:tc>
      </w:tr>
    </w:tbl>
    <w:p w14:paraId="1493FC26" w14:textId="77777777" w:rsidR="00821A5B" w:rsidRPr="00667DC2" w:rsidRDefault="00821A5B" w:rsidP="00974374">
      <w:pPr>
        <w:rPr>
          <w:rFonts w:asciiTheme="minorHAnsi" w:eastAsiaTheme="minorHAnsi" w:hAnsiTheme="minorHAnsi"/>
          <w:noProof/>
          <w:lang w:eastAsia="ko-KR"/>
        </w:rPr>
      </w:pPr>
    </w:p>
    <w:p w14:paraId="611853A5" w14:textId="10837646" w:rsidR="00821A5B" w:rsidRPr="00667DC2" w:rsidRDefault="004D199D" w:rsidP="0097437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>2</w:t>
      </w:r>
      <w:r w:rsidR="00821A5B" w:rsidRPr="00667DC2">
        <w:rPr>
          <w:rFonts w:asciiTheme="minorHAnsi" w:eastAsiaTheme="minorHAnsi" w:hAnsiTheme="minorHAnsi"/>
          <w:lang w:eastAsia="ko-KR"/>
        </w:rPr>
        <w:t>.</w:t>
      </w:r>
      <w:r w:rsidRPr="00667DC2">
        <w:rPr>
          <w:rFonts w:asciiTheme="minorHAnsi" w:eastAsiaTheme="minorHAnsi" w:hAnsiTheme="minorHAnsi"/>
          <w:lang w:eastAsia="ko-KR"/>
        </w:rPr>
        <w:t>4</w:t>
      </w:r>
      <w:r w:rsidR="00821A5B" w:rsidRPr="00667DC2">
        <w:rPr>
          <w:rFonts w:asciiTheme="minorHAnsi" w:eastAsiaTheme="minorHAnsi" w:hAnsiTheme="minorHAnsi"/>
          <w:lang w:eastAsia="ko-KR"/>
        </w:rPr>
        <w:t>.</w:t>
      </w:r>
      <w:r w:rsidRPr="00667DC2">
        <w:rPr>
          <w:rFonts w:asciiTheme="minorHAnsi" w:eastAsiaTheme="minorHAnsi" w:hAnsiTheme="minorHAnsi"/>
          <w:lang w:eastAsia="ko-KR"/>
        </w:rPr>
        <w:t>2</w:t>
      </w:r>
      <w:r w:rsidR="00821A5B" w:rsidRPr="00667DC2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="00821A5B" w:rsidRPr="00667DC2">
        <w:rPr>
          <w:rFonts w:asciiTheme="minorHAnsi" w:eastAsiaTheme="minorHAnsi" w:hAnsiTheme="minorHAnsi"/>
          <w:lang w:eastAsia="ko-KR"/>
        </w:rPr>
        <w:t xml:space="preserve">Error  </w:t>
      </w:r>
      <w:r w:rsidR="00821A5B" w:rsidRPr="00667DC2">
        <w:rPr>
          <w:rFonts w:asciiTheme="minorHAnsi" w:eastAsiaTheme="minorHAnsi" w:hAnsiTheme="minorHAnsi" w:hint="eastAsia"/>
          <w:lang w:eastAsia="ko-KR"/>
        </w:rPr>
        <w:t>로그</w:t>
      </w:r>
      <w:proofErr w:type="gramEnd"/>
      <w:r w:rsidR="00821A5B" w:rsidRPr="00667DC2">
        <w:rPr>
          <w:rFonts w:asciiTheme="minorHAnsi" w:eastAsiaTheme="minorHAnsi" w:hAnsiTheme="minorHAnsi" w:hint="eastAsia"/>
          <w:lang w:eastAsia="ko-KR"/>
        </w:rPr>
        <w:t xml:space="preserve"> 설정</w:t>
      </w:r>
    </w:p>
    <w:p w14:paraId="621F1DC9" w14:textId="367507C4" w:rsidR="00954DC8" w:rsidRPr="00667DC2" w:rsidRDefault="00954DC8" w:rsidP="00974374">
      <w:pPr>
        <w:rPr>
          <w:rFonts w:asciiTheme="minorHAnsi" w:eastAsiaTheme="minorHAnsi" w:hAnsiTheme="minorHAnsi"/>
          <w:lang w:eastAsia="ko-KR"/>
        </w:rPr>
      </w:pPr>
    </w:p>
    <w:p w14:paraId="010BDF9D" w14:textId="63E20F63" w:rsidR="00954DC8" w:rsidRPr="00667DC2" w:rsidRDefault="00CA27E3" w:rsidP="0097437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727538AE" wp14:editId="52CFA8BB">
            <wp:extent cx="5732145" cy="1126490"/>
            <wp:effectExtent l="0" t="0" r="1905" b="0"/>
            <wp:docPr id="6618133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3388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9A61" w14:textId="4C933F41" w:rsidR="00954DC8" w:rsidRPr="00667DC2" w:rsidRDefault="00821A5B" w:rsidP="0097437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 wp14:anchorId="47EE71E9" wp14:editId="1EC5A772">
            <wp:extent cx="5732145" cy="293298"/>
            <wp:effectExtent l="0" t="0" r="0" b="0"/>
            <wp:docPr id="9424202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02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1781" cy="2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A59D" w14:textId="66683A7F" w:rsidR="00954DC8" w:rsidRPr="00667DC2" w:rsidRDefault="00954DC8" w:rsidP="00974374">
      <w:pPr>
        <w:rPr>
          <w:rFonts w:asciiTheme="minorHAnsi" w:eastAsiaTheme="minorHAnsi" w:hAnsiTheme="minorHAnsi"/>
          <w:lang w:eastAsia="ko-KR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02"/>
        <w:gridCol w:w="6415"/>
      </w:tblGrid>
      <w:tr w:rsidR="00437985" w:rsidRPr="00667DC2" w14:paraId="2007A749" w14:textId="77777777" w:rsidTr="001F1CC5">
        <w:tc>
          <w:tcPr>
            <w:tcW w:w="2416" w:type="dxa"/>
          </w:tcPr>
          <w:p w14:paraId="3F714E06" w14:textId="7A0F982A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N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ame</w:t>
            </w:r>
          </w:p>
        </w:tc>
        <w:tc>
          <w:tcPr>
            <w:tcW w:w="6601" w:type="dxa"/>
          </w:tcPr>
          <w:p w14:paraId="78CB083B" w14:textId="1167433A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og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를 남길 </w:t>
            </w: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타입명</w:t>
            </w:r>
            <w:proofErr w:type="spellEnd"/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 w:rsidR="003A17E7" w:rsidRPr="00667DC2"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(C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onsole or File)</w:t>
            </w:r>
          </w:p>
        </w:tc>
      </w:tr>
      <w:tr w:rsidR="00437985" w:rsidRPr="00667DC2" w14:paraId="480F53AA" w14:textId="77777777" w:rsidTr="001F1CC5">
        <w:tc>
          <w:tcPr>
            <w:tcW w:w="2416" w:type="dxa"/>
          </w:tcPr>
          <w:p w14:paraId="60A96C11" w14:textId="2C6BF214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rgs</w:t>
            </w:r>
            <w:proofErr w:type="spellEnd"/>
          </w:p>
        </w:tc>
        <w:tc>
          <w:tcPr>
            <w:tcW w:w="6601" w:type="dxa"/>
          </w:tcPr>
          <w:p w14:paraId="5EA3AC21" w14:textId="549FDFA9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을 만들기 위해 사용할 인수를 입력</w:t>
            </w:r>
          </w:p>
        </w:tc>
      </w:tr>
      <w:tr w:rsidR="00437985" w:rsidRPr="00667DC2" w14:paraId="5B6CC2C7" w14:textId="77777777" w:rsidTr="001F1CC5">
        <w:tc>
          <w:tcPr>
            <w:tcW w:w="2416" w:type="dxa"/>
          </w:tcPr>
          <w:p w14:paraId="0F098D42" w14:textId="42B8CF7C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/>
                <w:lang w:eastAsia="ko-KR"/>
              </w:rPr>
              <w:t>Path</w:t>
            </w:r>
          </w:p>
        </w:tc>
        <w:tc>
          <w:tcPr>
            <w:tcW w:w="6601" w:type="dxa"/>
          </w:tcPr>
          <w:p w14:paraId="7C7CD10C" w14:textId="2589D3A8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을 저장할 경로 </w:t>
            </w:r>
            <w:r w:rsidR="003A17E7" w:rsidRPr="00667DC2"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</w:tr>
      <w:tr w:rsidR="00437985" w:rsidRPr="00667DC2" w14:paraId="342CB849" w14:textId="77777777" w:rsidTr="001F1CC5">
        <w:tc>
          <w:tcPr>
            <w:tcW w:w="2416" w:type="dxa"/>
          </w:tcPr>
          <w:p w14:paraId="76792B39" w14:textId="44AADF06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ileSizeLimitBytes</w:t>
            </w:r>
            <w:proofErr w:type="spellEnd"/>
          </w:p>
        </w:tc>
        <w:tc>
          <w:tcPr>
            <w:tcW w:w="6601" w:type="dxa"/>
          </w:tcPr>
          <w:p w14:paraId="217C2F3B" w14:textId="38D2F6A5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1개의 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og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의 용량을 설정</w:t>
            </w:r>
          </w:p>
        </w:tc>
      </w:tr>
      <w:tr w:rsidR="00437985" w:rsidRPr="00667DC2" w14:paraId="5263A086" w14:textId="77777777" w:rsidTr="001F1CC5">
        <w:tc>
          <w:tcPr>
            <w:tcW w:w="2416" w:type="dxa"/>
          </w:tcPr>
          <w:p w14:paraId="32A697CB" w14:textId="5B5C7B7A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r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ollOnFileSizeLimit</w:t>
            </w:r>
            <w:proofErr w:type="spellEnd"/>
          </w:p>
        </w:tc>
        <w:tc>
          <w:tcPr>
            <w:tcW w:w="6601" w:type="dxa"/>
          </w:tcPr>
          <w:p w14:paraId="3C1A2754" w14:textId="4CFC24FA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ile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용량이 다 찼을 때 자동으로 새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을 </w:t>
            </w:r>
            <w:r w:rsidR="00217954"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생성하는지 안 하는지 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</w:tr>
      <w:tr w:rsidR="00437985" w:rsidRPr="00667DC2" w14:paraId="7710FA5E" w14:textId="77777777" w:rsidTr="001F1CC5">
        <w:tc>
          <w:tcPr>
            <w:tcW w:w="2416" w:type="dxa"/>
          </w:tcPr>
          <w:p w14:paraId="53121ACE" w14:textId="0AC57DFA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r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ollingInterval</w:t>
            </w:r>
            <w:proofErr w:type="spellEnd"/>
          </w:p>
        </w:tc>
        <w:tc>
          <w:tcPr>
            <w:tcW w:w="6601" w:type="dxa"/>
          </w:tcPr>
          <w:p w14:paraId="789B40C7" w14:textId="22845BF7" w:rsidR="00437985" w:rsidRPr="00667DC2" w:rsidRDefault="00217954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을 새로 생성하는 기간 설정</w:t>
            </w:r>
          </w:p>
        </w:tc>
      </w:tr>
      <w:tr w:rsidR="00437985" w:rsidRPr="00667DC2" w14:paraId="7AEF388C" w14:textId="77777777" w:rsidTr="001F1CC5">
        <w:tc>
          <w:tcPr>
            <w:tcW w:w="2416" w:type="dxa"/>
          </w:tcPr>
          <w:p w14:paraId="6161CD86" w14:textId="6D63DF8D" w:rsidR="00437985" w:rsidRPr="00667DC2" w:rsidRDefault="00437985" w:rsidP="0097437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r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etainedFileCountLimit</w:t>
            </w:r>
            <w:proofErr w:type="spellEnd"/>
          </w:p>
        </w:tc>
        <w:tc>
          <w:tcPr>
            <w:tcW w:w="6601" w:type="dxa"/>
          </w:tcPr>
          <w:p w14:paraId="001684BF" w14:textId="278547C8" w:rsidR="00437985" w:rsidRPr="00667DC2" w:rsidRDefault="001F1CC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저장</w:t>
            </w:r>
            <w:r w:rsidR="00217954"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되는 </w:t>
            </w:r>
            <w:r w:rsidR="00217954" w:rsidRPr="00667DC2">
              <w:rPr>
                <w:rFonts w:asciiTheme="minorHAnsi" w:eastAsiaTheme="minorHAnsi" w:hAnsiTheme="minorHAnsi"/>
                <w:lang w:eastAsia="ko-KR"/>
              </w:rPr>
              <w:t>Log File</w:t>
            </w:r>
            <w:r w:rsidR="00217954" w:rsidRPr="00667DC2">
              <w:rPr>
                <w:rFonts w:asciiTheme="minorHAnsi" w:eastAsiaTheme="minorHAnsi" w:hAnsiTheme="minorHAnsi" w:hint="eastAsia"/>
                <w:lang w:eastAsia="ko-KR"/>
              </w:rPr>
              <w:t>의 개수를 설정</w:t>
            </w:r>
          </w:p>
        </w:tc>
      </w:tr>
      <w:tr w:rsidR="00437985" w:rsidRPr="00667DC2" w14:paraId="7C7B7785" w14:textId="77777777" w:rsidTr="001F1CC5">
        <w:tc>
          <w:tcPr>
            <w:tcW w:w="2416" w:type="dxa"/>
          </w:tcPr>
          <w:p w14:paraId="465956A9" w14:textId="54BA2ABC" w:rsidR="00437985" w:rsidRPr="00667DC2" w:rsidRDefault="001F1CC5" w:rsidP="0097437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r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etainedFileTimeLimit</w:t>
            </w:r>
            <w:proofErr w:type="spellEnd"/>
          </w:p>
        </w:tc>
        <w:tc>
          <w:tcPr>
            <w:tcW w:w="6601" w:type="dxa"/>
          </w:tcPr>
          <w:p w14:paraId="6C5E65FC" w14:textId="648789D0" w:rsidR="00437985" w:rsidRPr="00667DC2" w:rsidRDefault="001F1CC5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저장되는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Log File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의 날짜를 설정</w:t>
            </w:r>
          </w:p>
        </w:tc>
      </w:tr>
      <w:tr w:rsidR="001F1CC5" w:rsidRPr="00667DC2" w14:paraId="6C16FAB9" w14:textId="77777777" w:rsidTr="001F1CC5">
        <w:tc>
          <w:tcPr>
            <w:tcW w:w="2416" w:type="dxa"/>
          </w:tcPr>
          <w:p w14:paraId="27A516A3" w14:textId="5E622A09" w:rsidR="001F1CC5" w:rsidRPr="00667DC2" w:rsidRDefault="001F1CC5" w:rsidP="001F1CC5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r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estrictedTominimumLevel</w:t>
            </w:r>
            <w:proofErr w:type="spellEnd"/>
          </w:p>
        </w:tc>
        <w:tc>
          <w:tcPr>
            <w:tcW w:w="6601" w:type="dxa"/>
          </w:tcPr>
          <w:p w14:paraId="036245A8" w14:textId="245950BC" w:rsidR="001F1CC5" w:rsidRPr="00667DC2" w:rsidRDefault="001F1CC5" w:rsidP="001F1CC5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저장되는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Log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의 최소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Level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을 설정</w:t>
            </w:r>
          </w:p>
        </w:tc>
      </w:tr>
      <w:tr w:rsidR="001F1CC5" w:rsidRPr="00667DC2" w14:paraId="310BE175" w14:textId="77777777" w:rsidTr="001F1CC5">
        <w:tc>
          <w:tcPr>
            <w:tcW w:w="2416" w:type="dxa"/>
          </w:tcPr>
          <w:p w14:paraId="20510E4C" w14:textId="76E4833B" w:rsidR="001F1CC5" w:rsidRPr="00667DC2" w:rsidRDefault="001F1CC5" w:rsidP="001F1CC5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o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utputTemplate</w:t>
            </w:r>
            <w:proofErr w:type="spellEnd"/>
          </w:p>
        </w:tc>
        <w:tc>
          <w:tcPr>
            <w:tcW w:w="6601" w:type="dxa"/>
          </w:tcPr>
          <w:p w14:paraId="609E395F" w14:textId="08FBA23A" w:rsidR="001F1CC5" w:rsidRPr="00667DC2" w:rsidRDefault="001F1CC5" w:rsidP="001F1CC5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저장되는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Log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 형식을 설정</w:t>
            </w:r>
          </w:p>
        </w:tc>
      </w:tr>
    </w:tbl>
    <w:p w14:paraId="3CE56F5C" w14:textId="77777777" w:rsidR="001F1CC5" w:rsidRPr="00667DC2" w:rsidRDefault="001F1CC5" w:rsidP="00974374">
      <w:pPr>
        <w:rPr>
          <w:rFonts w:asciiTheme="minorHAnsi" w:eastAsiaTheme="minorHAnsi" w:hAnsiTheme="minorHAnsi"/>
          <w:lang w:eastAsia="ko-KR"/>
        </w:rPr>
      </w:pPr>
    </w:p>
    <w:p w14:paraId="79EF78B0" w14:textId="0B2C7B41" w:rsidR="003A17E7" w:rsidRPr="00667DC2" w:rsidRDefault="004D199D" w:rsidP="00974374">
      <w:pPr>
        <w:rPr>
          <w:rFonts w:asciiTheme="minorHAnsi" w:eastAsiaTheme="minorHAnsi" w:hAnsiTheme="minorHAnsi"/>
          <w:lang w:eastAsia="ko-KR"/>
        </w:rPr>
      </w:pPr>
      <w:r w:rsidRPr="00667DC2">
        <w:rPr>
          <w:rFonts w:asciiTheme="minorHAnsi" w:eastAsiaTheme="minorHAnsi" w:hAnsiTheme="minorHAnsi"/>
          <w:lang w:eastAsia="ko-KR"/>
        </w:rPr>
        <w:t>2</w:t>
      </w:r>
      <w:r w:rsidR="00954DC8" w:rsidRPr="00667DC2">
        <w:rPr>
          <w:rFonts w:asciiTheme="minorHAnsi" w:eastAsiaTheme="minorHAnsi" w:hAnsiTheme="minorHAnsi"/>
          <w:lang w:eastAsia="ko-KR"/>
        </w:rPr>
        <w:t>.</w:t>
      </w:r>
      <w:r w:rsidRPr="00667DC2">
        <w:rPr>
          <w:rFonts w:asciiTheme="minorHAnsi" w:eastAsiaTheme="minorHAnsi" w:hAnsiTheme="minorHAnsi"/>
          <w:lang w:eastAsia="ko-KR"/>
        </w:rPr>
        <w:t>4</w:t>
      </w:r>
      <w:r w:rsidR="00954DC8" w:rsidRPr="00667DC2">
        <w:rPr>
          <w:rFonts w:asciiTheme="minorHAnsi" w:eastAsiaTheme="minorHAnsi" w:hAnsiTheme="minorHAnsi"/>
          <w:lang w:eastAsia="ko-KR"/>
        </w:rPr>
        <w:t>.</w:t>
      </w:r>
      <w:r w:rsidRPr="00667DC2">
        <w:rPr>
          <w:rFonts w:asciiTheme="minorHAnsi" w:eastAsiaTheme="minorHAnsi" w:hAnsiTheme="minorHAnsi"/>
          <w:lang w:eastAsia="ko-KR"/>
        </w:rPr>
        <w:t>3</w:t>
      </w:r>
      <w:r w:rsidR="003A17E7" w:rsidRPr="00667DC2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="003A17E7" w:rsidRPr="00667DC2">
        <w:rPr>
          <w:rFonts w:asciiTheme="minorHAnsi" w:eastAsiaTheme="minorHAnsi" w:hAnsiTheme="minorHAnsi" w:hint="eastAsia"/>
          <w:lang w:eastAsia="ko-KR"/>
        </w:rPr>
        <w:t>f</w:t>
      </w:r>
      <w:r w:rsidR="003A17E7" w:rsidRPr="00667DC2">
        <w:rPr>
          <w:rFonts w:asciiTheme="minorHAnsi" w:eastAsiaTheme="minorHAnsi" w:hAnsiTheme="minorHAnsi"/>
          <w:lang w:eastAsia="ko-KR"/>
        </w:rPr>
        <w:t>ilterExpression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901A4F" w:rsidRPr="00667DC2" w14:paraId="101411B4" w14:textId="77777777" w:rsidTr="00901A4F">
        <w:tc>
          <w:tcPr>
            <w:tcW w:w="2405" w:type="dxa"/>
          </w:tcPr>
          <w:p w14:paraId="699EA118" w14:textId="32274D1B" w:rsidR="00901A4F" w:rsidRPr="00667DC2" w:rsidRDefault="00901A4F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 like ‘H%’</w:t>
            </w:r>
          </w:p>
        </w:tc>
        <w:tc>
          <w:tcPr>
            <w:tcW w:w="6612" w:type="dxa"/>
          </w:tcPr>
          <w:p w14:paraId="0597152D" w14:textId="4697D90D" w:rsidR="00901A4F" w:rsidRPr="00667DC2" w:rsidRDefault="00EA3A26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A에 H로 시작하는 문장이 있음</w:t>
            </w:r>
          </w:p>
        </w:tc>
      </w:tr>
      <w:tr w:rsidR="00901A4F" w:rsidRPr="00667DC2" w14:paraId="0BB6BED5" w14:textId="77777777" w:rsidTr="00901A4F">
        <w:tc>
          <w:tcPr>
            <w:tcW w:w="2405" w:type="dxa"/>
          </w:tcPr>
          <w:p w14:paraId="6CF7DC43" w14:textId="0078EC94" w:rsidR="00901A4F" w:rsidRPr="00667DC2" w:rsidRDefault="00901A4F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 xml:space="preserve"> not like ‘H%’</w:t>
            </w:r>
          </w:p>
        </w:tc>
        <w:tc>
          <w:tcPr>
            <w:tcW w:w="6612" w:type="dxa"/>
          </w:tcPr>
          <w:p w14:paraId="7BC9E72E" w14:textId="1D99F7C6" w:rsidR="00901A4F" w:rsidRPr="00667DC2" w:rsidRDefault="00EA3A26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A에 H로 시작하는 문장이 없음</w:t>
            </w:r>
          </w:p>
        </w:tc>
      </w:tr>
      <w:tr w:rsidR="00901A4F" w:rsidRPr="00667DC2" w14:paraId="74F7A015" w14:textId="77777777" w:rsidTr="00901A4F">
        <w:tc>
          <w:tcPr>
            <w:tcW w:w="2405" w:type="dxa"/>
          </w:tcPr>
          <w:p w14:paraId="3C8D72A0" w14:textId="0D785631" w:rsidR="00901A4F" w:rsidRPr="00667DC2" w:rsidRDefault="004625F1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>C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ontains(A, ‘H’)</w:t>
            </w:r>
          </w:p>
        </w:tc>
        <w:tc>
          <w:tcPr>
            <w:tcW w:w="6612" w:type="dxa"/>
          </w:tcPr>
          <w:p w14:paraId="19733CFE" w14:textId="711D4396" w:rsidR="00901A4F" w:rsidRPr="00667DC2" w:rsidRDefault="009A7627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A에서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H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를 포함</w:t>
            </w:r>
          </w:p>
        </w:tc>
      </w:tr>
      <w:tr w:rsidR="00901A4F" w:rsidRPr="00667DC2" w14:paraId="518D568D" w14:textId="77777777" w:rsidTr="00901A4F">
        <w:tc>
          <w:tcPr>
            <w:tcW w:w="2405" w:type="dxa"/>
          </w:tcPr>
          <w:p w14:paraId="5AC52E3A" w14:textId="049E6112" w:rsidR="00901A4F" w:rsidRPr="00667DC2" w:rsidRDefault="004625F1" w:rsidP="0097437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tartsWith</w:t>
            </w:r>
            <w:proofErr w:type="spellEnd"/>
            <w:r w:rsidRPr="00667DC2">
              <w:rPr>
                <w:rFonts w:asciiTheme="minorHAnsi" w:eastAsiaTheme="minorHAnsi" w:hAnsiTheme="minorHAnsi"/>
                <w:lang w:eastAsia="ko-KR"/>
              </w:rPr>
              <w:t>(A, ‘H’)</w:t>
            </w:r>
          </w:p>
        </w:tc>
        <w:tc>
          <w:tcPr>
            <w:tcW w:w="6612" w:type="dxa"/>
          </w:tcPr>
          <w:p w14:paraId="598B56CA" w14:textId="6DA33A37" w:rsidR="00901A4F" w:rsidRPr="00667DC2" w:rsidRDefault="009A7627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A의 앞 문장에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H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가 있음</w:t>
            </w:r>
          </w:p>
        </w:tc>
      </w:tr>
      <w:tr w:rsidR="00901A4F" w:rsidRPr="00667DC2" w14:paraId="3B37B3AB" w14:textId="77777777" w:rsidTr="00901A4F">
        <w:tc>
          <w:tcPr>
            <w:tcW w:w="2405" w:type="dxa"/>
          </w:tcPr>
          <w:p w14:paraId="363E50E4" w14:textId="6BE4CBE2" w:rsidR="00901A4F" w:rsidRPr="00667DC2" w:rsidRDefault="004625F1" w:rsidP="0097437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E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ndsWith</w:t>
            </w:r>
            <w:proofErr w:type="spellEnd"/>
            <w:r w:rsidRPr="00667DC2">
              <w:rPr>
                <w:rFonts w:asciiTheme="minorHAnsi" w:eastAsiaTheme="minorHAnsi" w:hAnsiTheme="minorHAnsi"/>
                <w:lang w:eastAsia="ko-KR"/>
              </w:rPr>
              <w:t>(A, ‘H’)</w:t>
            </w:r>
          </w:p>
        </w:tc>
        <w:tc>
          <w:tcPr>
            <w:tcW w:w="6612" w:type="dxa"/>
          </w:tcPr>
          <w:p w14:paraId="0FB2035D" w14:textId="4FBDCCB3" w:rsidR="00901A4F" w:rsidRPr="00667DC2" w:rsidRDefault="009A7627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A의 마지막 문장에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H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가 있음</w:t>
            </w:r>
          </w:p>
        </w:tc>
      </w:tr>
      <w:tr w:rsidR="00901A4F" w:rsidRPr="00667DC2" w14:paraId="0EC5A512" w14:textId="77777777" w:rsidTr="00901A4F">
        <w:tc>
          <w:tcPr>
            <w:tcW w:w="2405" w:type="dxa"/>
          </w:tcPr>
          <w:p w14:paraId="62F47964" w14:textId="1B5071A7" w:rsidR="00901A4F" w:rsidRPr="00667DC2" w:rsidRDefault="004625F1" w:rsidP="0097437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667DC2">
              <w:rPr>
                <w:rFonts w:asciiTheme="minorHAnsi" w:eastAsiaTheme="minorHAnsi" w:hAnsiTheme="minorHAnsi" w:hint="eastAsia"/>
                <w:lang w:eastAsia="ko-KR"/>
              </w:rPr>
              <w:t>I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ndexOf</w:t>
            </w:r>
            <w:proofErr w:type="spellEnd"/>
            <w:r w:rsidRPr="00667DC2">
              <w:rPr>
                <w:rFonts w:asciiTheme="minorHAnsi" w:eastAsiaTheme="minorHAnsi" w:hAnsiTheme="minorHAnsi"/>
                <w:lang w:eastAsia="ko-KR"/>
              </w:rPr>
              <w:t>(A, ‘H’)</w:t>
            </w:r>
          </w:p>
        </w:tc>
        <w:tc>
          <w:tcPr>
            <w:tcW w:w="6612" w:type="dxa"/>
          </w:tcPr>
          <w:p w14:paraId="57E1DC1A" w14:textId="2DE923AC" w:rsidR="00901A4F" w:rsidRPr="00667DC2" w:rsidRDefault="00EA3A26" w:rsidP="00974374">
            <w:pPr>
              <w:rPr>
                <w:rFonts w:asciiTheme="minorHAnsi" w:eastAsiaTheme="minorHAnsi" w:hAnsiTheme="minorHAnsi"/>
                <w:lang w:eastAsia="ko-KR"/>
              </w:rPr>
            </w:pPr>
            <w:r w:rsidRPr="00667DC2">
              <w:rPr>
                <w:rFonts w:asciiTheme="minorHAnsi" w:eastAsiaTheme="minorHAnsi" w:hAnsiTheme="minorHAnsi" w:hint="eastAsia"/>
                <w:lang w:eastAsia="ko-KR"/>
              </w:rPr>
              <w:t xml:space="preserve">A에 </w:t>
            </w:r>
            <w:r w:rsidRPr="00667DC2">
              <w:rPr>
                <w:rFonts w:asciiTheme="minorHAnsi" w:eastAsiaTheme="minorHAnsi" w:hAnsiTheme="minorHAnsi"/>
                <w:lang w:eastAsia="ko-KR"/>
              </w:rPr>
              <w:t>H</w:t>
            </w:r>
            <w:r w:rsidRPr="00667DC2">
              <w:rPr>
                <w:rFonts w:asciiTheme="minorHAnsi" w:eastAsiaTheme="minorHAnsi" w:hAnsiTheme="minorHAnsi" w:hint="eastAsia"/>
                <w:lang w:eastAsia="ko-KR"/>
              </w:rPr>
              <w:t>가 있음</w:t>
            </w:r>
          </w:p>
        </w:tc>
      </w:tr>
    </w:tbl>
    <w:p w14:paraId="0CA59D81" w14:textId="77777777" w:rsidR="00821A5B" w:rsidRPr="00667DC2" w:rsidRDefault="00821A5B" w:rsidP="00CA4BD6">
      <w:pPr>
        <w:rPr>
          <w:rFonts w:asciiTheme="minorHAnsi" w:eastAsiaTheme="minorHAnsi" w:hAnsiTheme="minorHAnsi"/>
          <w:lang w:eastAsia="ko-KR"/>
        </w:rPr>
      </w:pPr>
    </w:p>
    <w:sectPr w:rsidR="00821A5B" w:rsidRPr="00667DC2" w:rsidSect="00B14BE4">
      <w:headerReference w:type="default" r:id="rId31"/>
      <w:footerReference w:type="default" r:id="rId32"/>
      <w:pgSz w:w="11907" w:h="16840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4"/>
    </wne:keymap>
    <wne:keymap wne:kcmPrimary="0231">
      <wne:acd wne:acdName="acd3"/>
    </wne:keymap>
    <wne:keymap wne:kcmPrimary="0232">
      <wne:acd wne:acdName="acd2"/>
    </wne:keymap>
    <wne:keymap wne:kcmPrimary="0233">
      <wne:acd wne:acdName="acd1"/>
    </wne:keymap>
    <wne:keymap wne:kcmPrimary="0234">
      <wne:acd wne:acdName="acd0"/>
    </wne:keymap>
    <wne:keymap wne:kcmPrimary="0235">
      <wne:acd wne:acdName="acd5"/>
    </wne:keymap>
    <wne:keymap wne:kcmPrimary="0236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AcyKm6IAA0ACwAwMkpvDjBXwAcyKm6NAA=" wne:acdName="acd0" wne:fciIndexBasedOn="0065"/>
    <wne:acd wne:argValue="AgAcyKm6IAAzACwAHMipuiAAMwAoAEIAVABCACkALAAcyKm6IAAzACgAYgBlAG0AYQBuACkALADA&#10;ySm8OMFfABzIqbozAA==" wne:acdName="acd1" wne:fciIndexBasedOn="0065"/>
    <wne:acd wne:argValue="AgAcyKm6IAAyACwAHMipuiAAMgAgACgAQgBUAEIAKQAsABzIqbogADIAKABiAGUAbQBhAG4AKQAs&#10;AMDJKbw4wV8AHMipujIA" wne:acdName="acd2" wne:fciIndexBasedOn="0065"/>
    <wne:acd wne:argValue="AgAcyKm6IAAxACwAHMipuiAAMQAoAEIAVABCACkALAAcyKm6IAAxACgAYgBlAG0AYQBuACkALABI&#10;AGUAYQBkAGkAbgAxACwASABlAGEAZABpAG4AZwAgADEAIABDAGgAYQByACwASABlAGEAZABpAG4A&#10;MQAgAEMAaABhAHIA" wne:acdName="acd3" wne:fciIndexBasedOn="0065"/>
    <wne:acd wne:argValue="AQAAAAAA" wne:acdName="acd4" wne:fciIndexBasedOn="0065"/>
    <wne:acd wne:argValue="AQAAALMA" wne:acdName="acd5" wne:fciIndexBasedOn="0065"/>
    <wne:acd wne:acdName="acd6" wne:fciIndexBasedOn="0065"/>
    <wne:acd wne:argValue="AgCkwsDQfMcgAKm6XbggAOiyfbcgACsAIAB8xr3KIAAwACAAAK6QxzEA" wne:acdName="acd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49C34" w14:textId="77777777" w:rsidR="00AF10D3" w:rsidRDefault="00AF10D3">
      <w:r>
        <w:separator/>
      </w:r>
    </w:p>
  </w:endnote>
  <w:endnote w:type="continuationSeparator" w:id="0">
    <w:p w14:paraId="2D7C1647" w14:textId="77777777" w:rsidR="00AF10D3" w:rsidRDefault="00AF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5841" w14:textId="28C5AB86" w:rsidR="00504EB6" w:rsidRPr="00355CF6" w:rsidRDefault="00504EB6">
    <w:pPr>
      <w:pStyle w:val="a7"/>
      <w:tabs>
        <w:tab w:val="clear" w:pos="8640"/>
        <w:tab w:val="right" w:pos="9356"/>
      </w:tabs>
      <w:rPr>
        <w:rFonts w:ascii="가는각진제목체" w:eastAsia="가는각진제목체" w:hAnsi="굴림체"/>
        <w:sz w:val="16"/>
        <w:lang w:eastAsia="ko-KR"/>
      </w:rPr>
    </w:pPr>
    <w:r>
      <w:rPr>
        <w:rFonts w:ascii="가는각진제목체" w:eastAsia="가는각진제목체" w:hAnsi="굴림체"/>
        <w:noProof/>
        <w:lang w:eastAsia="ko-KR"/>
      </w:rPr>
      <mc:AlternateContent>
        <mc:Choice Requires="wps">
          <w:drawing>
            <wp:anchor distT="4294967293" distB="4294967293" distL="114300" distR="114300" simplePos="0" relativeHeight="251657728" behindDoc="0" locked="0" layoutInCell="0" allowOverlap="1" wp14:anchorId="775C1C78" wp14:editId="43B278B8">
              <wp:simplePos x="0" y="0"/>
              <wp:positionH relativeFrom="column">
                <wp:posOffset>-62865</wp:posOffset>
              </wp:positionH>
              <wp:positionV relativeFrom="paragraph">
                <wp:posOffset>-73661</wp:posOffset>
              </wp:positionV>
              <wp:extent cx="605790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3EA0129B" id="Line 3" o:spid="_x0000_s1026" style="position:absolute;left:0;text-align:left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4.95pt,-5.8pt" to="472.0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" o:allowincell="f"/>
          </w:pict>
        </mc:Fallback>
      </mc:AlternateContent>
    </w:r>
    <w:r w:rsidRPr="00205163">
      <w:rPr>
        <w:rStyle w:val="a8"/>
        <w:rFonts w:ascii="가는각진제목체" w:eastAsia="가는각진제목체" w:hAnsi="굴림체" w:hint="eastAsia"/>
        <w:sz w:val="16"/>
      </w:rPr>
      <w:fldChar w:fldCharType="begin"/>
    </w:r>
    <w:r w:rsidRPr="00205163">
      <w:rPr>
        <w:rStyle w:val="a8"/>
        <w:rFonts w:ascii="가는각진제목체" w:eastAsia="가는각진제목체" w:hAnsi="굴림체" w:hint="eastAsia"/>
        <w:sz w:val="16"/>
        <w:lang w:eastAsia="ko-KR"/>
      </w:rPr>
      <w:instrText xml:space="preserve"> PAGE </w:instrText>
    </w:r>
    <w:r w:rsidRPr="00205163">
      <w:rPr>
        <w:rStyle w:val="a8"/>
        <w:rFonts w:ascii="가는각진제목체" w:eastAsia="가는각진제목체" w:hAnsi="굴림체" w:hint="eastAsia"/>
        <w:sz w:val="16"/>
      </w:rPr>
      <w:fldChar w:fldCharType="separate"/>
    </w:r>
    <w:r w:rsidR="00AE02B2">
      <w:rPr>
        <w:rStyle w:val="a8"/>
        <w:rFonts w:ascii="가는각진제목체" w:eastAsia="가는각진제목체" w:hAnsi="굴림체"/>
        <w:noProof/>
        <w:sz w:val="16"/>
        <w:lang w:eastAsia="ko-KR"/>
      </w:rPr>
      <w:t>9</w:t>
    </w:r>
    <w:r w:rsidRPr="00205163">
      <w:rPr>
        <w:rStyle w:val="a8"/>
        <w:rFonts w:ascii="가는각진제목체" w:eastAsia="가는각진제목체" w:hAnsi="굴림체" w:hint="eastAsi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937C8" w14:textId="77777777" w:rsidR="00AF10D3" w:rsidRDefault="00AF10D3">
      <w:r>
        <w:separator/>
      </w:r>
    </w:p>
  </w:footnote>
  <w:footnote w:type="continuationSeparator" w:id="0">
    <w:p w14:paraId="45F3612E" w14:textId="77777777" w:rsidR="00AF10D3" w:rsidRDefault="00AF1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233"/>
      <w:gridCol w:w="852"/>
      <w:gridCol w:w="1843"/>
      <w:gridCol w:w="1984"/>
      <w:gridCol w:w="2552"/>
    </w:tblGrid>
    <w:tr w:rsidR="00504EB6" w14:paraId="40EC457D" w14:textId="77777777">
      <w:trPr>
        <w:cantSplit/>
        <w:trHeight w:val="621"/>
      </w:trPr>
      <w:tc>
        <w:tcPr>
          <w:tcW w:w="22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189123AD" w14:textId="77777777" w:rsidR="00504EB6" w:rsidRPr="00F42C58" w:rsidRDefault="00504EB6">
          <w:pPr>
            <w:pStyle w:val="a6"/>
            <w:spacing w:before="60" w:after="40"/>
            <w:ind w:right="72"/>
            <w:jc w:val="center"/>
            <w:rPr>
              <w:rFonts w:ascii="굴림" w:eastAsia="굴림" w:hAnsi="굴림"/>
              <w:lang w:eastAsia="ko-KR"/>
            </w:rPr>
          </w:pPr>
          <w:r>
            <w:rPr>
              <w:rFonts w:ascii="굴림" w:eastAsia="굴림" w:hAnsi="굴림" w:hint="eastAsia"/>
              <w:i/>
              <w:noProof/>
              <w:lang w:eastAsia="ko-KR"/>
            </w:rPr>
            <w:drawing>
              <wp:inline distT="0" distB="0" distL="0" distR="0" wp14:anchorId="202833E6" wp14:editId="415BBC85">
                <wp:extent cx="854710" cy="236002"/>
                <wp:effectExtent l="0" t="0" r="2540" b="0"/>
                <wp:docPr id="52" name="그림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SK tele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236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1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312524E" w14:textId="346CDCDE" w:rsidR="00504EB6" w:rsidRPr="00B14BE4" w:rsidRDefault="00504EB6" w:rsidP="00B14BE4">
          <w:pPr>
            <w:pStyle w:val="a6"/>
            <w:jc w:val="center"/>
            <w:rPr>
              <w:rFonts w:asciiTheme="majorHAnsi" w:eastAsiaTheme="majorHAnsi" w:hAnsiTheme="majorHAnsi"/>
              <w:b/>
              <w:sz w:val="32"/>
              <w:lang w:eastAsia="ko-KR"/>
            </w:rPr>
          </w:pPr>
          <w:r>
            <w:rPr>
              <w:rFonts w:asciiTheme="majorHAnsi" w:eastAsiaTheme="majorHAnsi" w:hAnsiTheme="majorHAnsi" w:cs="Arial" w:hint="eastAsia"/>
              <w:b/>
              <w:bCs/>
              <w:sz w:val="28"/>
              <w:szCs w:val="56"/>
              <w:lang w:eastAsia="ko-KR"/>
            </w:rPr>
            <w:t xml:space="preserve">Infini-A </w:t>
          </w:r>
          <w:r w:rsidR="00567FC8">
            <w:rPr>
              <w:rFonts w:asciiTheme="majorHAnsi" w:eastAsiaTheme="majorHAnsi" w:hAnsiTheme="majorHAnsi" w:cs="Arial"/>
              <w:b/>
              <w:bCs/>
              <w:sz w:val="28"/>
              <w:szCs w:val="56"/>
              <w:lang w:eastAsia="ko-KR"/>
            </w:rPr>
            <w:t>Agent</w:t>
          </w:r>
          <w:r w:rsidR="009D6F94">
            <w:rPr>
              <w:rFonts w:asciiTheme="majorHAnsi" w:eastAsiaTheme="majorHAnsi" w:hAnsiTheme="majorHAnsi" w:cs="Arial"/>
              <w:b/>
              <w:bCs/>
              <w:sz w:val="28"/>
              <w:szCs w:val="56"/>
              <w:lang w:eastAsia="ko-KR"/>
            </w:rPr>
            <w:t xml:space="preserve"> setup manual</w:t>
          </w:r>
        </w:p>
      </w:tc>
    </w:tr>
    <w:tr w:rsidR="00504EB6" w14:paraId="781E3E1C" w14:textId="77777777">
      <w:trPr>
        <w:cantSplit/>
      </w:trPr>
      <w:tc>
        <w:tcPr>
          <w:tcW w:w="4928" w:type="dxa"/>
          <w:gridSpan w:val="3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4" w:space="0" w:color="auto"/>
          </w:tcBorders>
        </w:tcPr>
        <w:p w14:paraId="4332AD5E" w14:textId="427760D3" w:rsidR="00567FC8" w:rsidRPr="007676E8" w:rsidRDefault="00504EB6" w:rsidP="00567FC8">
          <w:pPr>
            <w:pStyle w:val="a6"/>
            <w:tabs>
              <w:tab w:val="left" w:pos="1135"/>
            </w:tabs>
            <w:ind w:right="72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>프로젝트명 :</w:t>
          </w:r>
          <w:proofErr w:type="gramEnd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Infini-A </w:t>
          </w:r>
          <w:r w:rsidR="00567FC8">
            <w:rPr>
              <w:rFonts w:asciiTheme="majorHAnsi" w:eastAsiaTheme="majorHAnsi" w:hAnsiTheme="majorHAnsi"/>
              <w:sz w:val="16"/>
              <w:lang w:eastAsia="ko-KR"/>
            </w:rPr>
            <w:t>Agent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0A31CAA4" w14:textId="0D8C5172" w:rsidR="00504EB6" w:rsidRPr="007676E8" w:rsidRDefault="00504EB6" w:rsidP="00551898">
          <w:pPr>
            <w:pStyle w:val="a6"/>
            <w:tabs>
              <w:tab w:val="left" w:pos="1134"/>
            </w:tabs>
            <w:spacing w:before="60"/>
            <w:ind w:left="-6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>단계 :</w:t>
          </w:r>
          <w:proofErr w:type="gramEnd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 w:rsidR="00567FC8">
            <w:rPr>
              <w:rFonts w:asciiTheme="majorHAnsi" w:eastAsiaTheme="majorHAnsi" w:hAnsiTheme="majorHAnsi" w:hint="eastAsia"/>
              <w:sz w:val="16"/>
              <w:lang w:eastAsia="ko-KR"/>
            </w:rPr>
            <w:t>A</w:t>
          </w:r>
          <w:r w:rsidR="00567FC8">
            <w:rPr>
              <w:rFonts w:asciiTheme="majorHAnsi" w:eastAsiaTheme="majorHAnsi" w:hAnsiTheme="majorHAnsi"/>
              <w:sz w:val="16"/>
              <w:lang w:eastAsia="ko-KR"/>
            </w:rPr>
            <w:t>gent</w:t>
          </w:r>
          <w:r w:rsidR="00FF64C0">
            <w:rPr>
              <w:rFonts w:asciiTheme="majorHAnsi" w:eastAsiaTheme="majorHAnsi" w:hAnsiTheme="majorHAnsi"/>
              <w:sz w:val="16"/>
              <w:lang w:eastAsia="ko-KR"/>
            </w:rPr>
            <w:t xml:space="preserve"> setup</w:t>
          </w:r>
        </w:p>
      </w:tc>
      <w:tc>
        <w:tcPr>
          <w:tcW w:w="2552" w:type="dxa"/>
          <w:tcBorders>
            <w:top w:val="single" w:sz="4" w:space="0" w:color="auto"/>
            <w:left w:val="nil"/>
            <w:bottom w:val="single" w:sz="6" w:space="0" w:color="auto"/>
            <w:right w:val="single" w:sz="12" w:space="0" w:color="auto"/>
          </w:tcBorders>
        </w:tcPr>
        <w:p w14:paraId="3337A0BD" w14:textId="77777777" w:rsidR="00504EB6" w:rsidRPr="007676E8" w:rsidRDefault="00504EB6" w:rsidP="00CA6937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(주) </w:t>
          </w:r>
          <w:r>
            <w:rPr>
              <w:rFonts w:asciiTheme="majorHAnsi" w:eastAsiaTheme="majorHAnsi" w:hAnsiTheme="majorHAnsi" w:hint="eastAsia"/>
              <w:sz w:val="16"/>
              <w:lang w:eastAsia="ko-KR"/>
            </w:rPr>
            <w:t>Doople</w:t>
          </w:r>
        </w:p>
      </w:tc>
    </w:tr>
    <w:tr w:rsidR="00504EB6" w14:paraId="0A7D39F4" w14:textId="77777777">
      <w:trPr>
        <w:cantSplit/>
      </w:trPr>
      <w:tc>
        <w:tcPr>
          <w:tcW w:w="3085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3B41B501" w14:textId="441F8A53" w:rsidR="00504EB6" w:rsidRPr="007676E8" w:rsidRDefault="00504EB6">
          <w:pPr>
            <w:pStyle w:val="a6"/>
            <w:tabs>
              <w:tab w:val="left" w:pos="1134"/>
            </w:tabs>
            <w:spacing w:before="60"/>
            <w:ind w:right="74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>문서번호 :</w:t>
          </w:r>
          <w:proofErr w:type="gramEnd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 </w:t>
          </w:r>
        </w:p>
      </w:tc>
      <w:tc>
        <w:tcPr>
          <w:tcW w:w="1843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14:paraId="62C9B284" w14:textId="458A8841" w:rsidR="002B4217" w:rsidRPr="007676E8" w:rsidRDefault="00504EB6" w:rsidP="002B4217">
          <w:pPr>
            <w:pStyle w:val="a6"/>
            <w:tabs>
              <w:tab w:val="left" w:pos="1134"/>
            </w:tabs>
            <w:spacing w:before="60"/>
            <w:ind w:left="-6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>작성자 :</w:t>
          </w:r>
          <w:proofErr w:type="gramEnd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 w:rsidR="002B4217">
            <w:rPr>
              <w:rFonts w:asciiTheme="majorHAnsi" w:eastAsiaTheme="majorHAnsi" w:hAnsiTheme="majorHAnsi" w:hint="eastAsia"/>
              <w:sz w:val="16"/>
              <w:lang w:eastAsia="ko-KR"/>
            </w:rPr>
            <w:t>doople</w:t>
          </w:r>
        </w:p>
      </w:tc>
      <w:tc>
        <w:tcPr>
          <w:tcW w:w="1984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14:paraId="6ED252E8" w14:textId="230DDEF7" w:rsidR="00504EB6" w:rsidRPr="007676E8" w:rsidRDefault="00504EB6" w:rsidP="00A431ED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proofErr w:type="gramStart"/>
          <w:r w:rsidRPr="007676E8">
            <w:rPr>
              <w:rFonts w:asciiTheme="majorHAnsi" w:eastAsiaTheme="majorHAnsi" w:hAnsiTheme="majorHAnsi" w:hint="eastAsia"/>
              <w:sz w:val="16"/>
              <w:lang w:eastAsia="ko-KR"/>
            </w:rPr>
            <w:t>작성일</w:t>
          </w:r>
          <w:r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:</w:t>
          </w:r>
          <w:proofErr w:type="gramEnd"/>
          <w:r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 </w:t>
          </w:r>
          <w:r w:rsidR="00FF64C0">
            <w:rPr>
              <w:rFonts w:asciiTheme="majorHAnsi" w:eastAsiaTheme="majorHAnsi" w:hAnsiTheme="majorHAnsi"/>
              <w:sz w:val="16"/>
              <w:lang w:eastAsia="ko-KR"/>
            </w:rPr>
            <w:t>202</w:t>
          </w:r>
          <w:r w:rsidR="002B4217">
            <w:rPr>
              <w:rFonts w:asciiTheme="majorHAnsi" w:eastAsiaTheme="majorHAnsi" w:hAnsiTheme="majorHAnsi" w:hint="eastAsia"/>
              <w:sz w:val="16"/>
              <w:lang w:eastAsia="ko-KR"/>
            </w:rPr>
            <w:t>4</w:t>
          </w:r>
          <w:r w:rsidR="00FF64C0">
            <w:rPr>
              <w:rFonts w:asciiTheme="majorHAnsi" w:eastAsiaTheme="majorHAnsi" w:hAnsiTheme="majorHAnsi"/>
              <w:sz w:val="16"/>
              <w:lang w:eastAsia="ko-KR"/>
            </w:rPr>
            <w:t>.</w:t>
          </w:r>
          <w:r w:rsidR="002B4217">
            <w:rPr>
              <w:rFonts w:asciiTheme="majorHAnsi" w:eastAsiaTheme="majorHAnsi" w:hAnsiTheme="majorHAnsi" w:hint="eastAsia"/>
              <w:sz w:val="16"/>
              <w:lang w:eastAsia="ko-KR"/>
            </w:rPr>
            <w:t>12</w:t>
          </w:r>
          <w:r w:rsidR="0029549B">
            <w:rPr>
              <w:rFonts w:asciiTheme="majorHAnsi" w:eastAsiaTheme="majorHAnsi" w:hAnsiTheme="majorHAnsi"/>
              <w:sz w:val="16"/>
              <w:lang w:eastAsia="ko-KR"/>
            </w:rPr>
            <w:t>.</w:t>
          </w:r>
          <w:r w:rsidR="002B4217">
            <w:rPr>
              <w:rFonts w:asciiTheme="majorHAnsi" w:eastAsiaTheme="majorHAnsi" w:hAnsiTheme="majorHAnsi" w:hint="eastAsia"/>
              <w:sz w:val="16"/>
              <w:lang w:eastAsia="ko-KR"/>
            </w:rPr>
            <w:t>19</w:t>
          </w:r>
        </w:p>
      </w:tc>
      <w:tc>
        <w:tcPr>
          <w:tcW w:w="2552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14:paraId="15C39023" w14:textId="30178981" w:rsidR="00504EB6" w:rsidRPr="007676E8" w:rsidRDefault="00504EB6" w:rsidP="00A431ED">
          <w:pPr>
            <w:pStyle w:val="a6"/>
            <w:tabs>
              <w:tab w:val="left" w:pos="1134"/>
            </w:tabs>
            <w:spacing w:before="60"/>
            <w:ind w:right="74"/>
            <w:jc w:val="both"/>
            <w:rPr>
              <w:rFonts w:asciiTheme="majorHAnsi" w:eastAsiaTheme="majorHAnsi" w:hAnsiTheme="majorHAnsi"/>
              <w:sz w:val="16"/>
              <w:lang w:eastAsia="ko-KR"/>
            </w:rPr>
          </w:pPr>
          <w:r>
            <w:rPr>
              <w:rFonts w:asciiTheme="majorHAnsi" w:eastAsiaTheme="majorHAnsi" w:hAnsiTheme="majorHAnsi" w:hint="eastAsia"/>
              <w:sz w:val="16"/>
              <w:lang w:eastAsia="ko-KR"/>
            </w:rPr>
            <w:t xml:space="preserve">Version : </w:t>
          </w:r>
          <w:r w:rsidR="00DA4B69">
            <w:rPr>
              <w:rFonts w:asciiTheme="majorHAnsi" w:eastAsiaTheme="majorHAnsi" w:hAnsiTheme="majorHAnsi"/>
              <w:sz w:val="16"/>
              <w:lang w:eastAsia="ko-KR"/>
            </w:rPr>
            <w:t>2.1.0.0</w:t>
          </w:r>
        </w:p>
      </w:tc>
    </w:tr>
  </w:tbl>
  <w:p w14:paraId="0124F1B4" w14:textId="77777777" w:rsidR="00504EB6" w:rsidRDefault="00504EB6">
    <w:pPr>
      <w:pStyle w:val="a6"/>
      <w:rPr>
        <w:rFonts w:ascii="굴림체" w:eastAsia="굴림체" w:hAnsi="굴림체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C78615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Arial" w:eastAsia="굴림" w:hAnsi="Arial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sz w:val="20"/>
        <w:szCs w:val="20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EE6481"/>
    <w:multiLevelType w:val="hybridMultilevel"/>
    <w:tmpl w:val="E6D8825C"/>
    <w:lvl w:ilvl="0" w:tplc="AC2EDB38">
      <w:start w:val="1"/>
      <w:numFmt w:val="bullet"/>
      <w:lvlText w:val=""/>
      <w:lvlJc w:val="left"/>
      <w:pPr>
        <w:tabs>
          <w:tab w:val="num" w:pos="700"/>
        </w:tabs>
        <w:ind w:left="624" w:hanging="284"/>
      </w:pPr>
      <w:rPr>
        <w:rFonts w:ascii="Wingdings 2" w:hAnsi="Wingdings 2" w:hint="default"/>
      </w:rPr>
    </w:lvl>
    <w:lvl w:ilvl="1" w:tplc="29FC1628">
      <w:start w:val="1"/>
      <w:numFmt w:val="bullet"/>
      <w:pStyle w:val="Bullet-Box2"/>
      <w:lvlText w:val="-"/>
      <w:lvlJc w:val="left"/>
      <w:pPr>
        <w:tabs>
          <w:tab w:val="num" w:pos="1360"/>
        </w:tabs>
        <w:ind w:left="1341" w:hanging="341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38025B96"/>
    <w:multiLevelType w:val="hybridMultilevel"/>
    <w:tmpl w:val="60621BF2"/>
    <w:lvl w:ilvl="0" w:tplc="A488A6E0">
      <w:start w:val="1"/>
      <w:numFmt w:val="bullet"/>
      <w:pStyle w:val="Bullet-Box1"/>
      <w:lvlText w:val="■"/>
      <w:lvlJc w:val="left"/>
      <w:pPr>
        <w:tabs>
          <w:tab w:val="num" w:pos="851"/>
        </w:tabs>
        <w:ind w:left="851" w:hanging="397"/>
      </w:pPr>
      <w:rPr>
        <w:rFonts w:ascii="Lucida Console" w:hAnsi="Lucida Console" w:hint="default"/>
      </w:rPr>
    </w:lvl>
    <w:lvl w:ilvl="1" w:tplc="5F30250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F6A912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B36A18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7B6279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68E1E9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C2A619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85042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EA03BE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B77E30"/>
    <w:multiLevelType w:val="hybridMultilevel"/>
    <w:tmpl w:val="D760FA20"/>
    <w:lvl w:ilvl="0" w:tplc="112E88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1F32FE"/>
    <w:multiLevelType w:val="multilevel"/>
    <w:tmpl w:val="7F72A0A2"/>
    <w:lvl w:ilvl="0">
      <w:start w:val="1"/>
      <w:numFmt w:val="bullet"/>
      <w:pStyle w:val="Bullet-Box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72"/>
        </w:tabs>
        <w:ind w:left="772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83"/>
        </w:tabs>
        <w:ind w:left="630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55"/>
        </w:tabs>
        <w:ind w:left="105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97"/>
        </w:tabs>
        <w:ind w:left="119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39"/>
        </w:tabs>
        <w:ind w:left="133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03"/>
        </w:tabs>
        <w:ind w:left="148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63"/>
        </w:tabs>
        <w:ind w:left="1622" w:hanging="1559"/>
      </w:pPr>
      <w:rPr>
        <w:rFonts w:hint="eastAsia"/>
      </w:rPr>
    </w:lvl>
  </w:abstractNum>
  <w:abstractNum w:abstractNumId="5" w15:restartNumberingAfterBreak="0">
    <w:nsid w:val="52D744D4"/>
    <w:multiLevelType w:val="singleLevel"/>
    <w:tmpl w:val="04090011"/>
    <w:lvl w:ilvl="0">
      <w:start w:val="1"/>
      <w:numFmt w:val="decimalEnclosedCircle"/>
      <w:pStyle w:val="-"/>
      <w:lvlText w:val="%1"/>
      <w:legacy w:legacy="1" w:legacySpace="0" w:legacyIndent="425"/>
      <w:lvlJc w:val="left"/>
      <w:pPr>
        <w:ind w:left="851" w:hanging="425"/>
      </w:pPr>
    </w:lvl>
  </w:abstractNum>
  <w:num w:numId="1">
    <w:abstractNumId w:val="0"/>
  </w:num>
  <w:num w:numId="2">
    <w:abstractNumId w:val="5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AU" w:vendorID="64" w:dllVersion="6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6A"/>
    <w:rsid w:val="00000331"/>
    <w:rsid w:val="0000127B"/>
    <w:rsid w:val="000012EC"/>
    <w:rsid w:val="00001BE9"/>
    <w:rsid w:val="00002AD1"/>
    <w:rsid w:val="00002BCB"/>
    <w:rsid w:val="00003F9B"/>
    <w:rsid w:val="000044E6"/>
    <w:rsid w:val="00004695"/>
    <w:rsid w:val="0000528F"/>
    <w:rsid w:val="0000538C"/>
    <w:rsid w:val="00007B4F"/>
    <w:rsid w:val="00007FA9"/>
    <w:rsid w:val="000100F4"/>
    <w:rsid w:val="0001028B"/>
    <w:rsid w:val="00010503"/>
    <w:rsid w:val="00010C05"/>
    <w:rsid w:val="00011547"/>
    <w:rsid w:val="00013D25"/>
    <w:rsid w:val="00014B8E"/>
    <w:rsid w:val="00014FCC"/>
    <w:rsid w:val="000158C7"/>
    <w:rsid w:val="000167AD"/>
    <w:rsid w:val="00016DF0"/>
    <w:rsid w:val="00017310"/>
    <w:rsid w:val="00017A87"/>
    <w:rsid w:val="0002122C"/>
    <w:rsid w:val="00022C44"/>
    <w:rsid w:val="00023024"/>
    <w:rsid w:val="000236F4"/>
    <w:rsid w:val="00023B90"/>
    <w:rsid w:val="000257D6"/>
    <w:rsid w:val="0002639A"/>
    <w:rsid w:val="00026ABF"/>
    <w:rsid w:val="00027A9D"/>
    <w:rsid w:val="00027D42"/>
    <w:rsid w:val="00030FEC"/>
    <w:rsid w:val="00032DB4"/>
    <w:rsid w:val="00033CC0"/>
    <w:rsid w:val="00034BCA"/>
    <w:rsid w:val="00035AB2"/>
    <w:rsid w:val="00036462"/>
    <w:rsid w:val="000403D8"/>
    <w:rsid w:val="00040D33"/>
    <w:rsid w:val="00041EAC"/>
    <w:rsid w:val="00042282"/>
    <w:rsid w:val="000433A8"/>
    <w:rsid w:val="00043438"/>
    <w:rsid w:val="00044246"/>
    <w:rsid w:val="00044786"/>
    <w:rsid w:val="00044F3F"/>
    <w:rsid w:val="00045181"/>
    <w:rsid w:val="00046133"/>
    <w:rsid w:val="0004664B"/>
    <w:rsid w:val="00046A53"/>
    <w:rsid w:val="00047D04"/>
    <w:rsid w:val="00050EE9"/>
    <w:rsid w:val="000515CD"/>
    <w:rsid w:val="00051685"/>
    <w:rsid w:val="00052823"/>
    <w:rsid w:val="00053DBE"/>
    <w:rsid w:val="000543C8"/>
    <w:rsid w:val="000543D9"/>
    <w:rsid w:val="00054451"/>
    <w:rsid w:val="00054C88"/>
    <w:rsid w:val="000550B3"/>
    <w:rsid w:val="0005544C"/>
    <w:rsid w:val="00056499"/>
    <w:rsid w:val="000567F5"/>
    <w:rsid w:val="00060450"/>
    <w:rsid w:val="0006109B"/>
    <w:rsid w:val="00061122"/>
    <w:rsid w:val="000613EC"/>
    <w:rsid w:val="00061D3C"/>
    <w:rsid w:val="00062E64"/>
    <w:rsid w:val="0006413C"/>
    <w:rsid w:val="0006422F"/>
    <w:rsid w:val="0006529F"/>
    <w:rsid w:val="00065686"/>
    <w:rsid w:val="0006614D"/>
    <w:rsid w:val="00067168"/>
    <w:rsid w:val="0006726E"/>
    <w:rsid w:val="000678D0"/>
    <w:rsid w:val="00067E4C"/>
    <w:rsid w:val="00070D8F"/>
    <w:rsid w:val="00070FF5"/>
    <w:rsid w:val="00071DEC"/>
    <w:rsid w:val="00072130"/>
    <w:rsid w:val="00073045"/>
    <w:rsid w:val="00073079"/>
    <w:rsid w:val="00074321"/>
    <w:rsid w:val="0007513F"/>
    <w:rsid w:val="00076355"/>
    <w:rsid w:val="0008063F"/>
    <w:rsid w:val="00082230"/>
    <w:rsid w:val="000837B2"/>
    <w:rsid w:val="000840F1"/>
    <w:rsid w:val="00084BF1"/>
    <w:rsid w:val="00085189"/>
    <w:rsid w:val="0008645C"/>
    <w:rsid w:val="00086C7A"/>
    <w:rsid w:val="00087AF6"/>
    <w:rsid w:val="00087CFB"/>
    <w:rsid w:val="00087D80"/>
    <w:rsid w:val="00091539"/>
    <w:rsid w:val="00091820"/>
    <w:rsid w:val="000919BB"/>
    <w:rsid w:val="000929C5"/>
    <w:rsid w:val="00092EB9"/>
    <w:rsid w:val="00093064"/>
    <w:rsid w:val="0009319B"/>
    <w:rsid w:val="000947ED"/>
    <w:rsid w:val="00094E48"/>
    <w:rsid w:val="0009508A"/>
    <w:rsid w:val="00095F58"/>
    <w:rsid w:val="0009629B"/>
    <w:rsid w:val="000A2AF0"/>
    <w:rsid w:val="000A3274"/>
    <w:rsid w:val="000A3335"/>
    <w:rsid w:val="000A34F8"/>
    <w:rsid w:val="000A4A11"/>
    <w:rsid w:val="000A4B04"/>
    <w:rsid w:val="000A6290"/>
    <w:rsid w:val="000A6326"/>
    <w:rsid w:val="000A7123"/>
    <w:rsid w:val="000A7350"/>
    <w:rsid w:val="000A7821"/>
    <w:rsid w:val="000A7EE0"/>
    <w:rsid w:val="000B0A58"/>
    <w:rsid w:val="000B0ABC"/>
    <w:rsid w:val="000B0CC9"/>
    <w:rsid w:val="000B0E72"/>
    <w:rsid w:val="000B194D"/>
    <w:rsid w:val="000B2226"/>
    <w:rsid w:val="000B2288"/>
    <w:rsid w:val="000B25B2"/>
    <w:rsid w:val="000B2AC5"/>
    <w:rsid w:val="000B2ED6"/>
    <w:rsid w:val="000B430A"/>
    <w:rsid w:val="000B45F2"/>
    <w:rsid w:val="000B50B6"/>
    <w:rsid w:val="000B5B9E"/>
    <w:rsid w:val="000B5C31"/>
    <w:rsid w:val="000B63D7"/>
    <w:rsid w:val="000B67C8"/>
    <w:rsid w:val="000B6C41"/>
    <w:rsid w:val="000B7817"/>
    <w:rsid w:val="000C01FD"/>
    <w:rsid w:val="000C093A"/>
    <w:rsid w:val="000C17C5"/>
    <w:rsid w:val="000C1879"/>
    <w:rsid w:val="000C2787"/>
    <w:rsid w:val="000C3D21"/>
    <w:rsid w:val="000C3DE1"/>
    <w:rsid w:val="000C4FF1"/>
    <w:rsid w:val="000C5737"/>
    <w:rsid w:val="000D0D4A"/>
    <w:rsid w:val="000D0D7F"/>
    <w:rsid w:val="000D1BE8"/>
    <w:rsid w:val="000D273F"/>
    <w:rsid w:val="000D2C45"/>
    <w:rsid w:val="000D3830"/>
    <w:rsid w:val="000D3BFE"/>
    <w:rsid w:val="000D3C40"/>
    <w:rsid w:val="000D428B"/>
    <w:rsid w:val="000D527E"/>
    <w:rsid w:val="000D534B"/>
    <w:rsid w:val="000D7530"/>
    <w:rsid w:val="000D7E8B"/>
    <w:rsid w:val="000E01C3"/>
    <w:rsid w:val="000E1288"/>
    <w:rsid w:val="000E1BE9"/>
    <w:rsid w:val="000E2088"/>
    <w:rsid w:val="000E2FD6"/>
    <w:rsid w:val="000E3B6D"/>
    <w:rsid w:val="000E4D5C"/>
    <w:rsid w:val="000E584C"/>
    <w:rsid w:val="000E59D9"/>
    <w:rsid w:val="000E5D0A"/>
    <w:rsid w:val="000E5D51"/>
    <w:rsid w:val="000E66AB"/>
    <w:rsid w:val="000E6EA7"/>
    <w:rsid w:val="000E761F"/>
    <w:rsid w:val="000E7BD7"/>
    <w:rsid w:val="000F0D85"/>
    <w:rsid w:val="000F1315"/>
    <w:rsid w:val="000F2AF0"/>
    <w:rsid w:val="000F528E"/>
    <w:rsid w:val="000F6127"/>
    <w:rsid w:val="000F7FEE"/>
    <w:rsid w:val="00100EAA"/>
    <w:rsid w:val="0010485A"/>
    <w:rsid w:val="00106A0E"/>
    <w:rsid w:val="00106C66"/>
    <w:rsid w:val="00111126"/>
    <w:rsid w:val="00111B87"/>
    <w:rsid w:val="001122BC"/>
    <w:rsid w:val="00112F92"/>
    <w:rsid w:val="001136B0"/>
    <w:rsid w:val="001141A7"/>
    <w:rsid w:val="00114C33"/>
    <w:rsid w:val="00116DE9"/>
    <w:rsid w:val="00117908"/>
    <w:rsid w:val="001201DB"/>
    <w:rsid w:val="00121092"/>
    <w:rsid w:val="0012137F"/>
    <w:rsid w:val="001215D2"/>
    <w:rsid w:val="0012253A"/>
    <w:rsid w:val="00122615"/>
    <w:rsid w:val="001233E9"/>
    <w:rsid w:val="00123863"/>
    <w:rsid w:val="001242F6"/>
    <w:rsid w:val="00124348"/>
    <w:rsid w:val="0012569C"/>
    <w:rsid w:val="001256EA"/>
    <w:rsid w:val="00126002"/>
    <w:rsid w:val="0012644E"/>
    <w:rsid w:val="001264C6"/>
    <w:rsid w:val="00130967"/>
    <w:rsid w:val="00131090"/>
    <w:rsid w:val="0013128D"/>
    <w:rsid w:val="00133A60"/>
    <w:rsid w:val="00133CB1"/>
    <w:rsid w:val="001348BC"/>
    <w:rsid w:val="00134BA3"/>
    <w:rsid w:val="00134ED4"/>
    <w:rsid w:val="00135A2D"/>
    <w:rsid w:val="00135FEC"/>
    <w:rsid w:val="0013736A"/>
    <w:rsid w:val="00137A76"/>
    <w:rsid w:val="00140EB0"/>
    <w:rsid w:val="001417DD"/>
    <w:rsid w:val="00141F39"/>
    <w:rsid w:val="00142019"/>
    <w:rsid w:val="00142C9E"/>
    <w:rsid w:val="00142D94"/>
    <w:rsid w:val="00142E9A"/>
    <w:rsid w:val="00143480"/>
    <w:rsid w:val="001435A2"/>
    <w:rsid w:val="00143610"/>
    <w:rsid w:val="00143939"/>
    <w:rsid w:val="00143AB4"/>
    <w:rsid w:val="00145F63"/>
    <w:rsid w:val="001463E0"/>
    <w:rsid w:val="001464B5"/>
    <w:rsid w:val="00146871"/>
    <w:rsid w:val="00147112"/>
    <w:rsid w:val="00147183"/>
    <w:rsid w:val="001477A4"/>
    <w:rsid w:val="00147871"/>
    <w:rsid w:val="00147908"/>
    <w:rsid w:val="00147FFB"/>
    <w:rsid w:val="00150418"/>
    <w:rsid w:val="001508DA"/>
    <w:rsid w:val="00150DA7"/>
    <w:rsid w:val="0015120E"/>
    <w:rsid w:val="001520C2"/>
    <w:rsid w:val="001521D4"/>
    <w:rsid w:val="0015253A"/>
    <w:rsid w:val="0015262F"/>
    <w:rsid w:val="00153714"/>
    <w:rsid w:val="00153744"/>
    <w:rsid w:val="00154EE3"/>
    <w:rsid w:val="00155804"/>
    <w:rsid w:val="00155A5C"/>
    <w:rsid w:val="00155CC6"/>
    <w:rsid w:val="00156023"/>
    <w:rsid w:val="00156145"/>
    <w:rsid w:val="001563B8"/>
    <w:rsid w:val="0015692E"/>
    <w:rsid w:val="001578D9"/>
    <w:rsid w:val="00157ADD"/>
    <w:rsid w:val="001614FF"/>
    <w:rsid w:val="0016156F"/>
    <w:rsid w:val="0016158D"/>
    <w:rsid w:val="00161927"/>
    <w:rsid w:val="00162D00"/>
    <w:rsid w:val="00162FF9"/>
    <w:rsid w:val="00163486"/>
    <w:rsid w:val="00163F2A"/>
    <w:rsid w:val="00164701"/>
    <w:rsid w:val="00165319"/>
    <w:rsid w:val="00165F2E"/>
    <w:rsid w:val="00166621"/>
    <w:rsid w:val="001672F0"/>
    <w:rsid w:val="001674CA"/>
    <w:rsid w:val="00170327"/>
    <w:rsid w:val="0017055B"/>
    <w:rsid w:val="0017149F"/>
    <w:rsid w:val="00171975"/>
    <w:rsid w:val="0017373D"/>
    <w:rsid w:val="00173A8C"/>
    <w:rsid w:val="00173FF0"/>
    <w:rsid w:val="0017403A"/>
    <w:rsid w:val="00174236"/>
    <w:rsid w:val="0017432D"/>
    <w:rsid w:val="00174AD2"/>
    <w:rsid w:val="00174FE0"/>
    <w:rsid w:val="0017550A"/>
    <w:rsid w:val="00176418"/>
    <w:rsid w:val="00176441"/>
    <w:rsid w:val="001776C1"/>
    <w:rsid w:val="00177950"/>
    <w:rsid w:val="001802C4"/>
    <w:rsid w:val="0018070E"/>
    <w:rsid w:val="00180E61"/>
    <w:rsid w:val="00181BA8"/>
    <w:rsid w:val="00181CE7"/>
    <w:rsid w:val="00182CBC"/>
    <w:rsid w:val="0018313C"/>
    <w:rsid w:val="00184237"/>
    <w:rsid w:val="00184D04"/>
    <w:rsid w:val="00185149"/>
    <w:rsid w:val="001854CC"/>
    <w:rsid w:val="001865CC"/>
    <w:rsid w:val="00187F51"/>
    <w:rsid w:val="00190467"/>
    <w:rsid w:val="00191768"/>
    <w:rsid w:val="00191BEF"/>
    <w:rsid w:val="00191C25"/>
    <w:rsid w:val="00192223"/>
    <w:rsid w:val="00192456"/>
    <w:rsid w:val="001924AB"/>
    <w:rsid w:val="001945B8"/>
    <w:rsid w:val="001975D0"/>
    <w:rsid w:val="001A1E28"/>
    <w:rsid w:val="001A2AA9"/>
    <w:rsid w:val="001A3F68"/>
    <w:rsid w:val="001A4949"/>
    <w:rsid w:val="001A5FD6"/>
    <w:rsid w:val="001A711C"/>
    <w:rsid w:val="001B016E"/>
    <w:rsid w:val="001B0255"/>
    <w:rsid w:val="001B0EB5"/>
    <w:rsid w:val="001B11D0"/>
    <w:rsid w:val="001B1566"/>
    <w:rsid w:val="001B1EE4"/>
    <w:rsid w:val="001B25AC"/>
    <w:rsid w:val="001B266E"/>
    <w:rsid w:val="001B3DB4"/>
    <w:rsid w:val="001B4DC9"/>
    <w:rsid w:val="001B527B"/>
    <w:rsid w:val="001B569A"/>
    <w:rsid w:val="001B59BE"/>
    <w:rsid w:val="001B5FD0"/>
    <w:rsid w:val="001B66C2"/>
    <w:rsid w:val="001B7AC7"/>
    <w:rsid w:val="001B7AF3"/>
    <w:rsid w:val="001B7E00"/>
    <w:rsid w:val="001C0060"/>
    <w:rsid w:val="001C08E2"/>
    <w:rsid w:val="001C0D03"/>
    <w:rsid w:val="001C1048"/>
    <w:rsid w:val="001C16D4"/>
    <w:rsid w:val="001C24F6"/>
    <w:rsid w:val="001C4286"/>
    <w:rsid w:val="001C4300"/>
    <w:rsid w:val="001C44E8"/>
    <w:rsid w:val="001C47EC"/>
    <w:rsid w:val="001C487D"/>
    <w:rsid w:val="001C4890"/>
    <w:rsid w:val="001C4CB6"/>
    <w:rsid w:val="001C4DB7"/>
    <w:rsid w:val="001C5C68"/>
    <w:rsid w:val="001C66AB"/>
    <w:rsid w:val="001C68F9"/>
    <w:rsid w:val="001C690E"/>
    <w:rsid w:val="001C6C42"/>
    <w:rsid w:val="001C6E87"/>
    <w:rsid w:val="001C75F4"/>
    <w:rsid w:val="001C78DB"/>
    <w:rsid w:val="001D016A"/>
    <w:rsid w:val="001D0457"/>
    <w:rsid w:val="001D19CE"/>
    <w:rsid w:val="001D33E0"/>
    <w:rsid w:val="001D5196"/>
    <w:rsid w:val="001D618E"/>
    <w:rsid w:val="001D6628"/>
    <w:rsid w:val="001D6643"/>
    <w:rsid w:val="001D6BF8"/>
    <w:rsid w:val="001D7744"/>
    <w:rsid w:val="001D789D"/>
    <w:rsid w:val="001D7AE9"/>
    <w:rsid w:val="001D7B8F"/>
    <w:rsid w:val="001D7EEB"/>
    <w:rsid w:val="001E0CE2"/>
    <w:rsid w:val="001E10D9"/>
    <w:rsid w:val="001E1709"/>
    <w:rsid w:val="001E18A2"/>
    <w:rsid w:val="001E42B2"/>
    <w:rsid w:val="001E47E9"/>
    <w:rsid w:val="001E4C81"/>
    <w:rsid w:val="001E669C"/>
    <w:rsid w:val="001E6BE3"/>
    <w:rsid w:val="001E6C69"/>
    <w:rsid w:val="001E7ACC"/>
    <w:rsid w:val="001F0370"/>
    <w:rsid w:val="001F0BA7"/>
    <w:rsid w:val="001F1181"/>
    <w:rsid w:val="001F143A"/>
    <w:rsid w:val="001F1AF4"/>
    <w:rsid w:val="001F1CC5"/>
    <w:rsid w:val="001F1D00"/>
    <w:rsid w:val="001F1FF3"/>
    <w:rsid w:val="001F2638"/>
    <w:rsid w:val="001F387D"/>
    <w:rsid w:val="001F395B"/>
    <w:rsid w:val="001F3B1F"/>
    <w:rsid w:val="001F42AF"/>
    <w:rsid w:val="001F59FD"/>
    <w:rsid w:val="001F6534"/>
    <w:rsid w:val="001F6708"/>
    <w:rsid w:val="00200C8F"/>
    <w:rsid w:val="00201401"/>
    <w:rsid w:val="0020260F"/>
    <w:rsid w:val="00203065"/>
    <w:rsid w:val="00204174"/>
    <w:rsid w:val="00205163"/>
    <w:rsid w:val="00205359"/>
    <w:rsid w:val="00205D63"/>
    <w:rsid w:val="002068A5"/>
    <w:rsid w:val="00207E46"/>
    <w:rsid w:val="002105D8"/>
    <w:rsid w:val="0021096C"/>
    <w:rsid w:val="00211B7D"/>
    <w:rsid w:val="00211FF8"/>
    <w:rsid w:val="00213494"/>
    <w:rsid w:val="00213DC6"/>
    <w:rsid w:val="002156F7"/>
    <w:rsid w:val="00216895"/>
    <w:rsid w:val="0021712B"/>
    <w:rsid w:val="002178E1"/>
    <w:rsid w:val="00217954"/>
    <w:rsid w:val="00222187"/>
    <w:rsid w:val="00222234"/>
    <w:rsid w:val="00222641"/>
    <w:rsid w:val="00222BB0"/>
    <w:rsid w:val="0022317F"/>
    <w:rsid w:val="00223A9C"/>
    <w:rsid w:val="002244C3"/>
    <w:rsid w:val="002259FF"/>
    <w:rsid w:val="00226830"/>
    <w:rsid w:val="002268A2"/>
    <w:rsid w:val="00227FE0"/>
    <w:rsid w:val="002305B0"/>
    <w:rsid w:val="00231B4C"/>
    <w:rsid w:val="0023244D"/>
    <w:rsid w:val="00232ADB"/>
    <w:rsid w:val="00232BB8"/>
    <w:rsid w:val="002336E6"/>
    <w:rsid w:val="00233B11"/>
    <w:rsid w:val="00233BD9"/>
    <w:rsid w:val="00234257"/>
    <w:rsid w:val="002348E9"/>
    <w:rsid w:val="00234E38"/>
    <w:rsid w:val="00234ED7"/>
    <w:rsid w:val="002364F2"/>
    <w:rsid w:val="0023691A"/>
    <w:rsid w:val="00236937"/>
    <w:rsid w:val="00236EC4"/>
    <w:rsid w:val="002372F9"/>
    <w:rsid w:val="00237CF3"/>
    <w:rsid w:val="00240690"/>
    <w:rsid w:val="00240735"/>
    <w:rsid w:val="002412BF"/>
    <w:rsid w:val="00241594"/>
    <w:rsid w:val="00241755"/>
    <w:rsid w:val="00242DCF"/>
    <w:rsid w:val="00242FB9"/>
    <w:rsid w:val="00244423"/>
    <w:rsid w:val="00244633"/>
    <w:rsid w:val="00244743"/>
    <w:rsid w:val="00244CBB"/>
    <w:rsid w:val="00245D90"/>
    <w:rsid w:val="00245E88"/>
    <w:rsid w:val="0024609C"/>
    <w:rsid w:val="002468B5"/>
    <w:rsid w:val="00246A0B"/>
    <w:rsid w:val="00246A99"/>
    <w:rsid w:val="00246B46"/>
    <w:rsid w:val="00246D88"/>
    <w:rsid w:val="00247207"/>
    <w:rsid w:val="0025013E"/>
    <w:rsid w:val="00250AE6"/>
    <w:rsid w:val="00250F0E"/>
    <w:rsid w:val="00251470"/>
    <w:rsid w:val="002528A8"/>
    <w:rsid w:val="002530E6"/>
    <w:rsid w:val="002532FB"/>
    <w:rsid w:val="00253506"/>
    <w:rsid w:val="00253D8D"/>
    <w:rsid w:val="002542EB"/>
    <w:rsid w:val="00255418"/>
    <w:rsid w:val="002557C0"/>
    <w:rsid w:val="0025655B"/>
    <w:rsid w:val="00257674"/>
    <w:rsid w:val="0025790B"/>
    <w:rsid w:val="00257B75"/>
    <w:rsid w:val="00257D81"/>
    <w:rsid w:val="00260933"/>
    <w:rsid w:val="00261A1C"/>
    <w:rsid w:val="00261BB4"/>
    <w:rsid w:val="002627BD"/>
    <w:rsid w:val="0026350F"/>
    <w:rsid w:val="002638BB"/>
    <w:rsid w:val="002639E9"/>
    <w:rsid w:val="00263C30"/>
    <w:rsid w:val="0026401F"/>
    <w:rsid w:val="0026414A"/>
    <w:rsid w:val="002644E1"/>
    <w:rsid w:val="00264D4B"/>
    <w:rsid w:val="002650DA"/>
    <w:rsid w:val="002654D0"/>
    <w:rsid w:val="00265DF1"/>
    <w:rsid w:val="00266592"/>
    <w:rsid w:val="0027061A"/>
    <w:rsid w:val="00270ADF"/>
    <w:rsid w:val="002719D2"/>
    <w:rsid w:val="00271DC7"/>
    <w:rsid w:val="00273165"/>
    <w:rsid w:val="0027450B"/>
    <w:rsid w:val="00275142"/>
    <w:rsid w:val="002753B0"/>
    <w:rsid w:val="00275634"/>
    <w:rsid w:val="00276B43"/>
    <w:rsid w:val="00277E1B"/>
    <w:rsid w:val="00280CF0"/>
    <w:rsid w:val="002815F1"/>
    <w:rsid w:val="0028273F"/>
    <w:rsid w:val="002843C7"/>
    <w:rsid w:val="00284524"/>
    <w:rsid w:val="00284CC3"/>
    <w:rsid w:val="00284E92"/>
    <w:rsid w:val="00284FA6"/>
    <w:rsid w:val="002854CC"/>
    <w:rsid w:val="00285695"/>
    <w:rsid w:val="00285A99"/>
    <w:rsid w:val="002863A9"/>
    <w:rsid w:val="002878E0"/>
    <w:rsid w:val="002900C0"/>
    <w:rsid w:val="0029037A"/>
    <w:rsid w:val="00291303"/>
    <w:rsid w:val="0029147F"/>
    <w:rsid w:val="00292888"/>
    <w:rsid w:val="002937CB"/>
    <w:rsid w:val="0029549B"/>
    <w:rsid w:val="002961CC"/>
    <w:rsid w:val="002962EE"/>
    <w:rsid w:val="00296D02"/>
    <w:rsid w:val="002976E9"/>
    <w:rsid w:val="00297EB6"/>
    <w:rsid w:val="002A1DAF"/>
    <w:rsid w:val="002A261E"/>
    <w:rsid w:val="002A375C"/>
    <w:rsid w:val="002A3FE3"/>
    <w:rsid w:val="002A429C"/>
    <w:rsid w:val="002A449C"/>
    <w:rsid w:val="002A5C2F"/>
    <w:rsid w:val="002A5E42"/>
    <w:rsid w:val="002A63BF"/>
    <w:rsid w:val="002A70A1"/>
    <w:rsid w:val="002A7E32"/>
    <w:rsid w:val="002B0CBF"/>
    <w:rsid w:val="002B1D74"/>
    <w:rsid w:val="002B251D"/>
    <w:rsid w:val="002B27EE"/>
    <w:rsid w:val="002B4217"/>
    <w:rsid w:val="002B5218"/>
    <w:rsid w:val="002B5BA8"/>
    <w:rsid w:val="002B623D"/>
    <w:rsid w:val="002C008A"/>
    <w:rsid w:val="002C00D8"/>
    <w:rsid w:val="002C08CA"/>
    <w:rsid w:val="002C1E7A"/>
    <w:rsid w:val="002C271A"/>
    <w:rsid w:val="002C2AEE"/>
    <w:rsid w:val="002C363E"/>
    <w:rsid w:val="002C3C61"/>
    <w:rsid w:val="002C4616"/>
    <w:rsid w:val="002C4CCB"/>
    <w:rsid w:val="002C593E"/>
    <w:rsid w:val="002C7E6D"/>
    <w:rsid w:val="002D03E7"/>
    <w:rsid w:val="002D0749"/>
    <w:rsid w:val="002D1388"/>
    <w:rsid w:val="002D2485"/>
    <w:rsid w:val="002D33BC"/>
    <w:rsid w:val="002D3603"/>
    <w:rsid w:val="002D3FB1"/>
    <w:rsid w:val="002D561B"/>
    <w:rsid w:val="002D5C23"/>
    <w:rsid w:val="002D615D"/>
    <w:rsid w:val="002D6D2B"/>
    <w:rsid w:val="002D7A98"/>
    <w:rsid w:val="002E143B"/>
    <w:rsid w:val="002E16FF"/>
    <w:rsid w:val="002E3CBA"/>
    <w:rsid w:val="002E535D"/>
    <w:rsid w:val="002E5629"/>
    <w:rsid w:val="002E578C"/>
    <w:rsid w:val="002E642D"/>
    <w:rsid w:val="002E6E00"/>
    <w:rsid w:val="002E73E6"/>
    <w:rsid w:val="002E76BE"/>
    <w:rsid w:val="002E7A5F"/>
    <w:rsid w:val="002E7F69"/>
    <w:rsid w:val="002F12DC"/>
    <w:rsid w:val="002F1EE2"/>
    <w:rsid w:val="002F2A70"/>
    <w:rsid w:val="002F2F9A"/>
    <w:rsid w:val="002F3081"/>
    <w:rsid w:val="002F3938"/>
    <w:rsid w:val="002F4374"/>
    <w:rsid w:val="002F5DD6"/>
    <w:rsid w:val="002F6A64"/>
    <w:rsid w:val="002F7A5C"/>
    <w:rsid w:val="002F7D9E"/>
    <w:rsid w:val="003001A2"/>
    <w:rsid w:val="003006CE"/>
    <w:rsid w:val="0030083A"/>
    <w:rsid w:val="003015C2"/>
    <w:rsid w:val="0030259A"/>
    <w:rsid w:val="00302A0D"/>
    <w:rsid w:val="00304E34"/>
    <w:rsid w:val="0030687B"/>
    <w:rsid w:val="00306B3A"/>
    <w:rsid w:val="00306B3F"/>
    <w:rsid w:val="00306F48"/>
    <w:rsid w:val="00307B00"/>
    <w:rsid w:val="00310745"/>
    <w:rsid w:val="00310E03"/>
    <w:rsid w:val="00310FCA"/>
    <w:rsid w:val="00311250"/>
    <w:rsid w:val="00311787"/>
    <w:rsid w:val="003118DC"/>
    <w:rsid w:val="00311E8A"/>
    <w:rsid w:val="00313100"/>
    <w:rsid w:val="003140C6"/>
    <w:rsid w:val="00314209"/>
    <w:rsid w:val="003143C3"/>
    <w:rsid w:val="0031568C"/>
    <w:rsid w:val="00315811"/>
    <w:rsid w:val="00316567"/>
    <w:rsid w:val="003168B2"/>
    <w:rsid w:val="003169FC"/>
    <w:rsid w:val="00316FF0"/>
    <w:rsid w:val="00317291"/>
    <w:rsid w:val="00317ACC"/>
    <w:rsid w:val="0032054A"/>
    <w:rsid w:val="00320D2E"/>
    <w:rsid w:val="003212A9"/>
    <w:rsid w:val="003212FE"/>
    <w:rsid w:val="0032154E"/>
    <w:rsid w:val="0032528B"/>
    <w:rsid w:val="003258A2"/>
    <w:rsid w:val="003262A8"/>
    <w:rsid w:val="003264D9"/>
    <w:rsid w:val="00326683"/>
    <w:rsid w:val="00326A36"/>
    <w:rsid w:val="00326CE4"/>
    <w:rsid w:val="00326F2C"/>
    <w:rsid w:val="00327A26"/>
    <w:rsid w:val="0033153E"/>
    <w:rsid w:val="00331602"/>
    <w:rsid w:val="003319E7"/>
    <w:rsid w:val="003321F7"/>
    <w:rsid w:val="00332B7B"/>
    <w:rsid w:val="003331D1"/>
    <w:rsid w:val="00333739"/>
    <w:rsid w:val="00333D90"/>
    <w:rsid w:val="00334695"/>
    <w:rsid w:val="00335B36"/>
    <w:rsid w:val="00335F6D"/>
    <w:rsid w:val="003363D4"/>
    <w:rsid w:val="00336536"/>
    <w:rsid w:val="0033696D"/>
    <w:rsid w:val="00337C80"/>
    <w:rsid w:val="00337DDA"/>
    <w:rsid w:val="00337E68"/>
    <w:rsid w:val="00340788"/>
    <w:rsid w:val="00341709"/>
    <w:rsid w:val="00341A92"/>
    <w:rsid w:val="00341C54"/>
    <w:rsid w:val="003436EE"/>
    <w:rsid w:val="00344F50"/>
    <w:rsid w:val="00344FAC"/>
    <w:rsid w:val="0034533C"/>
    <w:rsid w:val="0034717C"/>
    <w:rsid w:val="003474F0"/>
    <w:rsid w:val="003504A1"/>
    <w:rsid w:val="0035066B"/>
    <w:rsid w:val="0035210B"/>
    <w:rsid w:val="00352A20"/>
    <w:rsid w:val="00352C16"/>
    <w:rsid w:val="00353211"/>
    <w:rsid w:val="00353D53"/>
    <w:rsid w:val="00354D2C"/>
    <w:rsid w:val="00355508"/>
    <w:rsid w:val="00355CF6"/>
    <w:rsid w:val="003566BD"/>
    <w:rsid w:val="0035675F"/>
    <w:rsid w:val="00357FDC"/>
    <w:rsid w:val="00360B4F"/>
    <w:rsid w:val="0036104C"/>
    <w:rsid w:val="00363259"/>
    <w:rsid w:val="003641FF"/>
    <w:rsid w:val="00364F66"/>
    <w:rsid w:val="003653C6"/>
    <w:rsid w:val="00365A49"/>
    <w:rsid w:val="003667B9"/>
    <w:rsid w:val="00366E96"/>
    <w:rsid w:val="00366F96"/>
    <w:rsid w:val="003670FA"/>
    <w:rsid w:val="00367140"/>
    <w:rsid w:val="003671DF"/>
    <w:rsid w:val="00367DBD"/>
    <w:rsid w:val="00367F4D"/>
    <w:rsid w:val="00372118"/>
    <w:rsid w:val="00373263"/>
    <w:rsid w:val="00373BB9"/>
    <w:rsid w:val="00373DD7"/>
    <w:rsid w:val="003745EA"/>
    <w:rsid w:val="0037496D"/>
    <w:rsid w:val="00374A02"/>
    <w:rsid w:val="00374C62"/>
    <w:rsid w:val="00375176"/>
    <w:rsid w:val="00375684"/>
    <w:rsid w:val="003756F9"/>
    <w:rsid w:val="00375CE6"/>
    <w:rsid w:val="003762E7"/>
    <w:rsid w:val="003770EA"/>
    <w:rsid w:val="00377178"/>
    <w:rsid w:val="00377398"/>
    <w:rsid w:val="00377DB5"/>
    <w:rsid w:val="00380F6D"/>
    <w:rsid w:val="003815A8"/>
    <w:rsid w:val="003815CB"/>
    <w:rsid w:val="00381BD1"/>
    <w:rsid w:val="00381BE6"/>
    <w:rsid w:val="00382311"/>
    <w:rsid w:val="003825FA"/>
    <w:rsid w:val="003830C6"/>
    <w:rsid w:val="0038363E"/>
    <w:rsid w:val="00384905"/>
    <w:rsid w:val="00384F27"/>
    <w:rsid w:val="003856A8"/>
    <w:rsid w:val="00385811"/>
    <w:rsid w:val="00385BAF"/>
    <w:rsid w:val="00386EB5"/>
    <w:rsid w:val="003870C3"/>
    <w:rsid w:val="00387C14"/>
    <w:rsid w:val="00390508"/>
    <w:rsid w:val="003925A9"/>
    <w:rsid w:val="00392673"/>
    <w:rsid w:val="00392A30"/>
    <w:rsid w:val="00392C31"/>
    <w:rsid w:val="00393FD2"/>
    <w:rsid w:val="003963B3"/>
    <w:rsid w:val="003966B0"/>
    <w:rsid w:val="00396780"/>
    <w:rsid w:val="00397749"/>
    <w:rsid w:val="00397E62"/>
    <w:rsid w:val="003A06EC"/>
    <w:rsid w:val="003A0D34"/>
    <w:rsid w:val="003A0F40"/>
    <w:rsid w:val="003A169F"/>
    <w:rsid w:val="003A17E7"/>
    <w:rsid w:val="003A1AF5"/>
    <w:rsid w:val="003A25E9"/>
    <w:rsid w:val="003A26AD"/>
    <w:rsid w:val="003A300D"/>
    <w:rsid w:val="003A4251"/>
    <w:rsid w:val="003A4B0A"/>
    <w:rsid w:val="003A5348"/>
    <w:rsid w:val="003A5595"/>
    <w:rsid w:val="003A63A7"/>
    <w:rsid w:val="003A727A"/>
    <w:rsid w:val="003A79B9"/>
    <w:rsid w:val="003A7B34"/>
    <w:rsid w:val="003A7F78"/>
    <w:rsid w:val="003B11D3"/>
    <w:rsid w:val="003B2D36"/>
    <w:rsid w:val="003B340D"/>
    <w:rsid w:val="003B3CC8"/>
    <w:rsid w:val="003B460F"/>
    <w:rsid w:val="003B47D2"/>
    <w:rsid w:val="003B666E"/>
    <w:rsid w:val="003B697F"/>
    <w:rsid w:val="003B7195"/>
    <w:rsid w:val="003B75F7"/>
    <w:rsid w:val="003C0107"/>
    <w:rsid w:val="003C0C72"/>
    <w:rsid w:val="003C1310"/>
    <w:rsid w:val="003C1375"/>
    <w:rsid w:val="003C1F74"/>
    <w:rsid w:val="003C22E8"/>
    <w:rsid w:val="003C2B03"/>
    <w:rsid w:val="003C2B08"/>
    <w:rsid w:val="003C33F5"/>
    <w:rsid w:val="003C375E"/>
    <w:rsid w:val="003C4087"/>
    <w:rsid w:val="003C5DA6"/>
    <w:rsid w:val="003C7265"/>
    <w:rsid w:val="003C7635"/>
    <w:rsid w:val="003C7A54"/>
    <w:rsid w:val="003D025B"/>
    <w:rsid w:val="003D078A"/>
    <w:rsid w:val="003D09BF"/>
    <w:rsid w:val="003D13CF"/>
    <w:rsid w:val="003D1B12"/>
    <w:rsid w:val="003D3676"/>
    <w:rsid w:val="003D391A"/>
    <w:rsid w:val="003D3B5D"/>
    <w:rsid w:val="003D3B89"/>
    <w:rsid w:val="003D4419"/>
    <w:rsid w:val="003D48EE"/>
    <w:rsid w:val="003D5F06"/>
    <w:rsid w:val="003D5F15"/>
    <w:rsid w:val="003D6904"/>
    <w:rsid w:val="003D69F4"/>
    <w:rsid w:val="003D6AA6"/>
    <w:rsid w:val="003D6E14"/>
    <w:rsid w:val="003E01EE"/>
    <w:rsid w:val="003E1131"/>
    <w:rsid w:val="003E177D"/>
    <w:rsid w:val="003E2EE6"/>
    <w:rsid w:val="003E3543"/>
    <w:rsid w:val="003E38A8"/>
    <w:rsid w:val="003E43C0"/>
    <w:rsid w:val="003E44B1"/>
    <w:rsid w:val="003E51DA"/>
    <w:rsid w:val="003E5B90"/>
    <w:rsid w:val="003E7C4B"/>
    <w:rsid w:val="003E7F79"/>
    <w:rsid w:val="003F05D6"/>
    <w:rsid w:val="003F104A"/>
    <w:rsid w:val="003F1821"/>
    <w:rsid w:val="003F2059"/>
    <w:rsid w:val="003F394A"/>
    <w:rsid w:val="003F3A1B"/>
    <w:rsid w:val="003F3C0E"/>
    <w:rsid w:val="003F4497"/>
    <w:rsid w:val="003F4623"/>
    <w:rsid w:val="003F4DBB"/>
    <w:rsid w:val="003F4E4D"/>
    <w:rsid w:val="003F53CF"/>
    <w:rsid w:val="003F6F04"/>
    <w:rsid w:val="003F7616"/>
    <w:rsid w:val="003F7C5B"/>
    <w:rsid w:val="00400548"/>
    <w:rsid w:val="00400733"/>
    <w:rsid w:val="00400D7A"/>
    <w:rsid w:val="00402FC9"/>
    <w:rsid w:val="0040308D"/>
    <w:rsid w:val="004035B9"/>
    <w:rsid w:val="00403799"/>
    <w:rsid w:val="00404473"/>
    <w:rsid w:val="00404B04"/>
    <w:rsid w:val="00405B4A"/>
    <w:rsid w:val="004109F6"/>
    <w:rsid w:val="00411748"/>
    <w:rsid w:val="0041177C"/>
    <w:rsid w:val="004127B5"/>
    <w:rsid w:val="00412F56"/>
    <w:rsid w:val="00413E53"/>
    <w:rsid w:val="00415A92"/>
    <w:rsid w:val="00415E0B"/>
    <w:rsid w:val="00416741"/>
    <w:rsid w:val="00416BF8"/>
    <w:rsid w:val="00416F9A"/>
    <w:rsid w:val="00417A35"/>
    <w:rsid w:val="00420535"/>
    <w:rsid w:val="0042078C"/>
    <w:rsid w:val="00421553"/>
    <w:rsid w:val="00424252"/>
    <w:rsid w:val="0042444A"/>
    <w:rsid w:val="00424C2C"/>
    <w:rsid w:val="0042581D"/>
    <w:rsid w:val="004262F9"/>
    <w:rsid w:val="00427356"/>
    <w:rsid w:val="00427762"/>
    <w:rsid w:val="00427EC0"/>
    <w:rsid w:val="00430F80"/>
    <w:rsid w:val="00431194"/>
    <w:rsid w:val="0043213B"/>
    <w:rsid w:val="0043234E"/>
    <w:rsid w:val="00432619"/>
    <w:rsid w:val="00433290"/>
    <w:rsid w:val="004346F8"/>
    <w:rsid w:val="00434C2B"/>
    <w:rsid w:val="00434F01"/>
    <w:rsid w:val="00434FB9"/>
    <w:rsid w:val="004354E0"/>
    <w:rsid w:val="00435848"/>
    <w:rsid w:val="0043588E"/>
    <w:rsid w:val="0043601F"/>
    <w:rsid w:val="0043694A"/>
    <w:rsid w:val="00436A90"/>
    <w:rsid w:val="00437985"/>
    <w:rsid w:val="004379F7"/>
    <w:rsid w:val="00440350"/>
    <w:rsid w:val="00440639"/>
    <w:rsid w:val="00440B6A"/>
    <w:rsid w:val="004419C5"/>
    <w:rsid w:val="004419FB"/>
    <w:rsid w:val="00441AE0"/>
    <w:rsid w:val="00442148"/>
    <w:rsid w:val="0044256C"/>
    <w:rsid w:val="00442CF8"/>
    <w:rsid w:val="004435DA"/>
    <w:rsid w:val="004436AB"/>
    <w:rsid w:val="0044532F"/>
    <w:rsid w:val="004454E5"/>
    <w:rsid w:val="004457E2"/>
    <w:rsid w:val="00445E21"/>
    <w:rsid w:val="004471C8"/>
    <w:rsid w:val="0044787D"/>
    <w:rsid w:val="00447EFC"/>
    <w:rsid w:val="00450165"/>
    <w:rsid w:val="00451AF1"/>
    <w:rsid w:val="00453508"/>
    <w:rsid w:val="004540CC"/>
    <w:rsid w:val="00454511"/>
    <w:rsid w:val="00454E5C"/>
    <w:rsid w:val="00455104"/>
    <w:rsid w:val="00455D62"/>
    <w:rsid w:val="00456FA7"/>
    <w:rsid w:val="004600C2"/>
    <w:rsid w:val="004606C3"/>
    <w:rsid w:val="004609CA"/>
    <w:rsid w:val="004625F1"/>
    <w:rsid w:val="0046446C"/>
    <w:rsid w:val="004650BC"/>
    <w:rsid w:val="0046577C"/>
    <w:rsid w:val="004669E7"/>
    <w:rsid w:val="0046767C"/>
    <w:rsid w:val="00467E83"/>
    <w:rsid w:val="00470043"/>
    <w:rsid w:val="0047021C"/>
    <w:rsid w:val="004712A4"/>
    <w:rsid w:val="004718B7"/>
    <w:rsid w:val="00473DDE"/>
    <w:rsid w:val="00473E04"/>
    <w:rsid w:val="00473FFB"/>
    <w:rsid w:val="00474361"/>
    <w:rsid w:val="004744B5"/>
    <w:rsid w:val="00475700"/>
    <w:rsid w:val="00475AFD"/>
    <w:rsid w:val="00475F9B"/>
    <w:rsid w:val="0047699B"/>
    <w:rsid w:val="00477113"/>
    <w:rsid w:val="00480922"/>
    <w:rsid w:val="00480A75"/>
    <w:rsid w:val="00482267"/>
    <w:rsid w:val="00483331"/>
    <w:rsid w:val="0048386C"/>
    <w:rsid w:val="00484671"/>
    <w:rsid w:val="0048478E"/>
    <w:rsid w:val="004851EE"/>
    <w:rsid w:val="00485311"/>
    <w:rsid w:val="0048586E"/>
    <w:rsid w:val="00486807"/>
    <w:rsid w:val="00486832"/>
    <w:rsid w:val="00486CED"/>
    <w:rsid w:val="00487450"/>
    <w:rsid w:val="00490175"/>
    <w:rsid w:val="00490946"/>
    <w:rsid w:val="00490B97"/>
    <w:rsid w:val="00490DB6"/>
    <w:rsid w:val="00490E1F"/>
    <w:rsid w:val="00491162"/>
    <w:rsid w:val="004923D9"/>
    <w:rsid w:val="00494F8C"/>
    <w:rsid w:val="004952D5"/>
    <w:rsid w:val="00495A1E"/>
    <w:rsid w:val="004968D4"/>
    <w:rsid w:val="00496CE7"/>
    <w:rsid w:val="004A066F"/>
    <w:rsid w:val="004A0CC2"/>
    <w:rsid w:val="004A2515"/>
    <w:rsid w:val="004A2BE9"/>
    <w:rsid w:val="004A305E"/>
    <w:rsid w:val="004A4908"/>
    <w:rsid w:val="004A52D6"/>
    <w:rsid w:val="004A56DF"/>
    <w:rsid w:val="004A6169"/>
    <w:rsid w:val="004A6388"/>
    <w:rsid w:val="004A6D99"/>
    <w:rsid w:val="004B28BB"/>
    <w:rsid w:val="004B2BF0"/>
    <w:rsid w:val="004B3F6F"/>
    <w:rsid w:val="004B47B7"/>
    <w:rsid w:val="004B50CA"/>
    <w:rsid w:val="004B6119"/>
    <w:rsid w:val="004B6323"/>
    <w:rsid w:val="004B6EC5"/>
    <w:rsid w:val="004B720B"/>
    <w:rsid w:val="004B7228"/>
    <w:rsid w:val="004B7298"/>
    <w:rsid w:val="004B748A"/>
    <w:rsid w:val="004C0B7E"/>
    <w:rsid w:val="004C1E71"/>
    <w:rsid w:val="004C1F20"/>
    <w:rsid w:val="004C27A8"/>
    <w:rsid w:val="004C2956"/>
    <w:rsid w:val="004C2CA6"/>
    <w:rsid w:val="004C3524"/>
    <w:rsid w:val="004C384C"/>
    <w:rsid w:val="004C3EFA"/>
    <w:rsid w:val="004C4523"/>
    <w:rsid w:val="004C467F"/>
    <w:rsid w:val="004C4843"/>
    <w:rsid w:val="004C63A3"/>
    <w:rsid w:val="004C6647"/>
    <w:rsid w:val="004C68CD"/>
    <w:rsid w:val="004C7D11"/>
    <w:rsid w:val="004D0389"/>
    <w:rsid w:val="004D0FDF"/>
    <w:rsid w:val="004D0FE2"/>
    <w:rsid w:val="004D178D"/>
    <w:rsid w:val="004D199D"/>
    <w:rsid w:val="004D1A16"/>
    <w:rsid w:val="004D1F73"/>
    <w:rsid w:val="004D2130"/>
    <w:rsid w:val="004D26F4"/>
    <w:rsid w:val="004D2BD1"/>
    <w:rsid w:val="004D35DA"/>
    <w:rsid w:val="004D5036"/>
    <w:rsid w:val="004D76B7"/>
    <w:rsid w:val="004E01AA"/>
    <w:rsid w:val="004E215F"/>
    <w:rsid w:val="004E32C5"/>
    <w:rsid w:val="004E43B4"/>
    <w:rsid w:val="004E4799"/>
    <w:rsid w:val="004E4F81"/>
    <w:rsid w:val="004E55C7"/>
    <w:rsid w:val="004E59E8"/>
    <w:rsid w:val="004E6729"/>
    <w:rsid w:val="004F0103"/>
    <w:rsid w:val="004F3662"/>
    <w:rsid w:val="004F3F54"/>
    <w:rsid w:val="004F45FC"/>
    <w:rsid w:val="004F4E86"/>
    <w:rsid w:val="004F580F"/>
    <w:rsid w:val="004F5A70"/>
    <w:rsid w:val="004F5FA2"/>
    <w:rsid w:val="004F696D"/>
    <w:rsid w:val="004F7490"/>
    <w:rsid w:val="004F77D1"/>
    <w:rsid w:val="004F7AA6"/>
    <w:rsid w:val="00501030"/>
    <w:rsid w:val="005023C4"/>
    <w:rsid w:val="00502A3B"/>
    <w:rsid w:val="00503E53"/>
    <w:rsid w:val="00503FF9"/>
    <w:rsid w:val="00504249"/>
    <w:rsid w:val="00504BEC"/>
    <w:rsid w:val="00504C06"/>
    <w:rsid w:val="00504EB6"/>
    <w:rsid w:val="005055D2"/>
    <w:rsid w:val="00506129"/>
    <w:rsid w:val="005064C5"/>
    <w:rsid w:val="00506AEE"/>
    <w:rsid w:val="00506B9E"/>
    <w:rsid w:val="00506FFF"/>
    <w:rsid w:val="00507F59"/>
    <w:rsid w:val="00510C46"/>
    <w:rsid w:val="00510C5C"/>
    <w:rsid w:val="00512362"/>
    <w:rsid w:val="00512C44"/>
    <w:rsid w:val="00513DE1"/>
    <w:rsid w:val="00513E09"/>
    <w:rsid w:val="0051479E"/>
    <w:rsid w:val="00515687"/>
    <w:rsid w:val="00517232"/>
    <w:rsid w:val="00520C4D"/>
    <w:rsid w:val="00520FE1"/>
    <w:rsid w:val="00521783"/>
    <w:rsid w:val="0052305F"/>
    <w:rsid w:val="00523EBF"/>
    <w:rsid w:val="00524246"/>
    <w:rsid w:val="00524699"/>
    <w:rsid w:val="00524E6C"/>
    <w:rsid w:val="00525515"/>
    <w:rsid w:val="005255A2"/>
    <w:rsid w:val="00525866"/>
    <w:rsid w:val="00525F66"/>
    <w:rsid w:val="00526D72"/>
    <w:rsid w:val="0053052D"/>
    <w:rsid w:val="00530B95"/>
    <w:rsid w:val="00530C2F"/>
    <w:rsid w:val="00530F52"/>
    <w:rsid w:val="00532F35"/>
    <w:rsid w:val="00533638"/>
    <w:rsid w:val="00533E40"/>
    <w:rsid w:val="005343D9"/>
    <w:rsid w:val="0053487C"/>
    <w:rsid w:val="0053532A"/>
    <w:rsid w:val="005357A0"/>
    <w:rsid w:val="0053589E"/>
    <w:rsid w:val="00537126"/>
    <w:rsid w:val="005377E8"/>
    <w:rsid w:val="00541C25"/>
    <w:rsid w:val="0054217D"/>
    <w:rsid w:val="00543DE8"/>
    <w:rsid w:val="00544738"/>
    <w:rsid w:val="00544910"/>
    <w:rsid w:val="00546EBB"/>
    <w:rsid w:val="00547613"/>
    <w:rsid w:val="00547E02"/>
    <w:rsid w:val="00547FAE"/>
    <w:rsid w:val="00550973"/>
    <w:rsid w:val="00550F76"/>
    <w:rsid w:val="00551898"/>
    <w:rsid w:val="00551FB1"/>
    <w:rsid w:val="00552225"/>
    <w:rsid w:val="0055281D"/>
    <w:rsid w:val="00552B62"/>
    <w:rsid w:val="00555163"/>
    <w:rsid w:val="005551F6"/>
    <w:rsid w:val="005557B8"/>
    <w:rsid w:val="00555DC6"/>
    <w:rsid w:val="005570AF"/>
    <w:rsid w:val="00557C9A"/>
    <w:rsid w:val="005613A6"/>
    <w:rsid w:val="005628E1"/>
    <w:rsid w:val="00562F26"/>
    <w:rsid w:val="005641D7"/>
    <w:rsid w:val="0056609F"/>
    <w:rsid w:val="00566C88"/>
    <w:rsid w:val="00567FC8"/>
    <w:rsid w:val="00572412"/>
    <w:rsid w:val="00572EA4"/>
    <w:rsid w:val="0057304E"/>
    <w:rsid w:val="00574FA1"/>
    <w:rsid w:val="005750D8"/>
    <w:rsid w:val="00575677"/>
    <w:rsid w:val="00575AF4"/>
    <w:rsid w:val="00575C6D"/>
    <w:rsid w:val="00576CAD"/>
    <w:rsid w:val="00576F5A"/>
    <w:rsid w:val="005811A1"/>
    <w:rsid w:val="005812E2"/>
    <w:rsid w:val="00581DBD"/>
    <w:rsid w:val="00581EB6"/>
    <w:rsid w:val="005835E5"/>
    <w:rsid w:val="00583F54"/>
    <w:rsid w:val="00583F76"/>
    <w:rsid w:val="00584748"/>
    <w:rsid w:val="005857F4"/>
    <w:rsid w:val="005867F4"/>
    <w:rsid w:val="00587A3C"/>
    <w:rsid w:val="00590050"/>
    <w:rsid w:val="005909D9"/>
    <w:rsid w:val="00590FFE"/>
    <w:rsid w:val="005912F5"/>
    <w:rsid w:val="005913DC"/>
    <w:rsid w:val="00591E8E"/>
    <w:rsid w:val="005922A5"/>
    <w:rsid w:val="005939E5"/>
    <w:rsid w:val="0059458A"/>
    <w:rsid w:val="00594792"/>
    <w:rsid w:val="00594DDE"/>
    <w:rsid w:val="00594FED"/>
    <w:rsid w:val="00596962"/>
    <w:rsid w:val="00596B29"/>
    <w:rsid w:val="00596E27"/>
    <w:rsid w:val="00596E92"/>
    <w:rsid w:val="005973B4"/>
    <w:rsid w:val="00597998"/>
    <w:rsid w:val="005A0F50"/>
    <w:rsid w:val="005A2BE9"/>
    <w:rsid w:val="005A4A80"/>
    <w:rsid w:val="005A5552"/>
    <w:rsid w:val="005A6027"/>
    <w:rsid w:val="005A627A"/>
    <w:rsid w:val="005A676C"/>
    <w:rsid w:val="005A73EC"/>
    <w:rsid w:val="005B0FD9"/>
    <w:rsid w:val="005B1570"/>
    <w:rsid w:val="005B20B5"/>
    <w:rsid w:val="005B2585"/>
    <w:rsid w:val="005B4F30"/>
    <w:rsid w:val="005B5402"/>
    <w:rsid w:val="005B6F16"/>
    <w:rsid w:val="005B6F3B"/>
    <w:rsid w:val="005B75AB"/>
    <w:rsid w:val="005B7DE2"/>
    <w:rsid w:val="005C0FE4"/>
    <w:rsid w:val="005C1323"/>
    <w:rsid w:val="005C180C"/>
    <w:rsid w:val="005C1C14"/>
    <w:rsid w:val="005C1C7A"/>
    <w:rsid w:val="005C2A1F"/>
    <w:rsid w:val="005C45A4"/>
    <w:rsid w:val="005C5834"/>
    <w:rsid w:val="005C6069"/>
    <w:rsid w:val="005C6FB3"/>
    <w:rsid w:val="005C71CA"/>
    <w:rsid w:val="005C781F"/>
    <w:rsid w:val="005D0991"/>
    <w:rsid w:val="005D0E66"/>
    <w:rsid w:val="005D13AC"/>
    <w:rsid w:val="005D2BB8"/>
    <w:rsid w:val="005D31B5"/>
    <w:rsid w:val="005D35B5"/>
    <w:rsid w:val="005D42C4"/>
    <w:rsid w:val="005D467A"/>
    <w:rsid w:val="005D5046"/>
    <w:rsid w:val="005D61B9"/>
    <w:rsid w:val="005D6888"/>
    <w:rsid w:val="005E06DE"/>
    <w:rsid w:val="005E096D"/>
    <w:rsid w:val="005E1B28"/>
    <w:rsid w:val="005E3245"/>
    <w:rsid w:val="005E3D2C"/>
    <w:rsid w:val="005E4474"/>
    <w:rsid w:val="005E4D8F"/>
    <w:rsid w:val="005E5FC0"/>
    <w:rsid w:val="005E7BFA"/>
    <w:rsid w:val="005F0254"/>
    <w:rsid w:val="005F0381"/>
    <w:rsid w:val="005F0C75"/>
    <w:rsid w:val="005F1CCD"/>
    <w:rsid w:val="005F24E8"/>
    <w:rsid w:val="005F251E"/>
    <w:rsid w:val="005F342F"/>
    <w:rsid w:val="005F42D2"/>
    <w:rsid w:val="005F4FD6"/>
    <w:rsid w:val="005F501D"/>
    <w:rsid w:val="005F50AE"/>
    <w:rsid w:val="005F5815"/>
    <w:rsid w:val="005F5932"/>
    <w:rsid w:val="005F6421"/>
    <w:rsid w:val="005F6681"/>
    <w:rsid w:val="005F6C8C"/>
    <w:rsid w:val="005F7256"/>
    <w:rsid w:val="005F7A9A"/>
    <w:rsid w:val="00600287"/>
    <w:rsid w:val="00600908"/>
    <w:rsid w:val="00600D5C"/>
    <w:rsid w:val="0060201A"/>
    <w:rsid w:val="0060334D"/>
    <w:rsid w:val="00603B70"/>
    <w:rsid w:val="006048E6"/>
    <w:rsid w:val="0060677D"/>
    <w:rsid w:val="006077CA"/>
    <w:rsid w:val="00607A11"/>
    <w:rsid w:val="006104CB"/>
    <w:rsid w:val="00610EE3"/>
    <w:rsid w:val="00611FBF"/>
    <w:rsid w:val="00612844"/>
    <w:rsid w:val="00613D92"/>
    <w:rsid w:val="006140AA"/>
    <w:rsid w:val="00615AF5"/>
    <w:rsid w:val="00616B7C"/>
    <w:rsid w:val="00617A6B"/>
    <w:rsid w:val="00620084"/>
    <w:rsid w:val="00620405"/>
    <w:rsid w:val="00620717"/>
    <w:rsid w:val="00621136"/>
    <w:rsid w:val="00623E03"/>
    <w:rsid w:val="00625572"/>
    <w:rsid w:val="00625DDE"/>
    <w:rsid w:val="0062632A"/>
    <w:rsid w:val="006276C8"/>
    <w:rsid w:val="00627862"/>
    <w:rsid w:val="00627B37"/>
    <w:rsid w:val="0063005F"/>
    <w:rsid w:val="006306FC"/>
    <w:rsid w:val="00630726"/>
    <w:rsid w:val="00631627"/>
    <w:rsid w:val="00632EC6"/>
    <w:rsid w:val="00633713"/>
    <w:rsid w:val="006337B0"/>
    <w:rsid w:val="0063473F"/>
    <w:rsid w:val="0063488A"/>
    <w:rsid w:val="00635D7E"/>
    <w:rsid w:val="0063664D"/>
    <w:rsid w:val="00636A0D"/>
    <w:rsid w:val="00636C69"/>
    <w:rsid w:val="00636E07"/>
    <w:rsid w:val="00636F40"/>
    <w:rsid w:val="0063752F"/>
    <w:rsid w:val="00637976"/>
    <w:rsid w:val="00640B4F"/>
    <w:rsid w:val="006416CA"/>
    <w:rsid w:val="00641981"/>
    <w:rsid w:val="00642761"/>
    <w:rsid w:val="0064300E"/>
    <w:rsid w:val="006444FA"/>
    <w:rsid w:val="00646FAF"/>
    <w:rsid w:val="006478B5"/>
    <w:rsid w:val="00647917"/>
    <w:rsid w:val="00647C80"/>
    <w:rsid w:val="006504A5"/>
    <w:rsid w:val="00650DF3"/>
    <w:rsid w:val="00651BBB"/>
    <w:rsid w:val="00652213"/>
    <w:rsid w:val="00653B00"/>
    <w:rsid w:val="00653CCB"/>
    <w:rsid w:val="00654247"/>
    <w:rsid w:val="00654675"/>
    <w:rsid w:val="006547D6"/>
    <w:rsid w:val="00655187"/>
    <w:rsid w:val="006551A5"/>
    <w:rsid w:val="00655427"/>
    <w:rsid w:val="00657FDD"/>
    <w:rsid w:val="00660978"/>
    <w:rsid w:val="00660DF7"/>
    <w:rsid w:val="006611B6"/>
    <w:rsid w:val="00661415"/>
    <w:rsid w:val="006614DA"/>
    <w:rsid w:val="00661F49"/>
    <w:rsid w:val="00663249"/>
    <w:rsid w:val="00663337"/>
    <w:rsid w:val="00663993"/>
    <w:rsid w:val="00663A40"/>
    <w:rsid w:val="00666CD1"/>
    <w:rsid w:val="006673E5"/>
    <w:rsid w:val="00667766"/>
    <w:rsid w:val="00667C61"/>
    <w:rsid w:val="00667DC2"/>
    <w:rsid w:val="00670F70"/>
    <w:rsid w:val="00670FD9"/>
    <w:rsid w:val="00671036"/>
    <w:rsid w:val="00672453"/>
    <w:rsid w:val="00672635"/>
    <w:rsid w:val="00672890"/>
    <w:rsid w:val="006739EF"/>
    <w:rsid w:val="00673BCB"/>
    <w:rsid w:val="00674189"/>
    <w:rsid w:val="00674E85"/>
    <w:rsid w:val="0067544D"/>
    <w:rsid w:val="00676B35"/>
    <w:rsid w:val="00676D76"/>
    <w:rsid w:val="0068016F"/>
    <w:rsid w:val="00681129"/>
    <w:rsid w:val="00681C94"/>
    <w:rsid w:val="0068273A"/>
    <w:rsid w:val="00683188"/>
    <w:rsid w:val="0068354E"/>
    <w:rsid w:val="00683F33"/>
    <w:rsid w:val="006847C4"/>
    <w:rsid w:val="00684B2A"/>
    <w:rsid w:val="00685008"/>
    <w:rsid w:val="0068549C"/>
    <w:rsid w:val="00685F47"/>
    <w:rsid w:val="00686B97"/>
    <w:rsid w:val="00686ED4"/>
    <w:rsid w:val="00687C94"/>
    <w:rsid w:val="00687D8E"/>
    <w:rsid w:val="00687F5E"/>
    <w:rsid w:val="00687F91"/>
    <w:rsid w:val="00691472"/>
    <w:rsid w:val="0069185E"/>
    <w:rsid w:val="00691A8F"/>
    <w:rsid w:val="00691B70"/>
    <w:rsid w:val="006945AB"/>
    <w:rsid w:val="00694600"/>
    <w:rsid w:val="00694A9C"/>
    <w:rsid w:val="00694D99"/>
    <w:rsid w:val="0069558B"/>
    <w:rsid w:val="00695DA2"/>
    <w:rsid w:val="00696912"/>
    <w:rsid w:val="006969AC"/>
    <w:rsid w:val="006972D7"/>
    <w:rsid w:val="00697A14"/>
    <w:rsid w:val="006A044E"/>
    <w:rsid w:val="006A0DAE"/>
    <w:rsid w:val="006A15F8"/>
    <w:rsid w:val="006A1F5F"/>
    <w:rsid w:val="006A222D"/>
    <w:rsid w:val="006A2B61"/>
    <w:rsid w:val="006A3134"/>
    <w:rsid w:val="006A38D5"/>
    <w:rsid w:val="006A3C7A"/>
    <w:rsid w:val="006A3DDF"/>
    <w:rsid w:val="006A4443"/>
    <w:rsid w:val="006A581E"/>
    <w:rsid w:val="006A622D"/>
    <w:rsid w:val="006A7BFA"/>
    <w:rsid w:val="006A7C34"/>
    <w:rsid w:val="006A7EC2"/>
    <w:rsid w:val="006B008F"/>
    <w:rsid w:val="006B07C3"/>
    <w:rsid w:val="006B1500"/>
    <w:rsid w:val="006B20D7"/>
    <w:rsid w:val="006B3C1A"/>
    <w:rsid w:val="006B3C7C"/>
    <w:rsid w:val="006B4E6F"/>
    <w:rsid w:val="006B504F"/>
    <w:rsid w:val="006B6142"/>
    <w:rsid w:val="006B67AD"/>
    <w:rsid w:val="006B6BE0"/>
    <w:rsid w:val="006B733F"/>
    <w:rsid w:val="006B759D"/>
    <w:rsid w:val="006B7B3A"/>
    <w:rsid w:val="006C1CAF"/>
    <w:rsid w:val="006C266A"/>
    <w:rsid w:val="006C27EA"/>
    <w:rsid w:val="006C37E7"/>
    <w:rsid w:val="006C417F"/>
    <w:rsid w:val="006C4951"/>
    <w:rsid w:val="006C49FB"/>
    <w:rsid w:val="006C5E98"/>
    <w:rsid w:val="006C6BE2"/>
    <w:rsid w:val="006C70BF"/>
    <w:rsid w:val="006C7C66"/>
    <w:rsid w:val="006D0162"/>
    <w:rsid w:val="006D20DC"/>
    <w:rsid w:val="006D2661"/>
    <w:rsid w:val="006D33A2"/>
    <w:rsid w:val="006D33B3"/>
    <w:rsid w:val="006D34D3"/>
    <w:rsid w:val="006D3657"/>
    <w:rsid w:val="006D3981"/>
    <w:rsid w:val="006D3D50"/>
    <w:rsid w:val="006D49B3"/>
    <w:rsid w:val="006D4E35"/>
    <w:rsid w:val="006D5682"/>
    <w:rsid w:val="006D5857"/>
    <w:rsid w:val="006D745A"/>
    <w:rsid w:val="006D762D"/>
    <w:rsid w:val="006D78FB"/>
    <w:rsid w:val="006D7BE6"/>
    <w:rsid w:val="006E04B7"/>
    <w:rsid w:val="006E0C15"/>
    <w:rsid w:val="006E11FD"/>
    <w:rsid w:val="006E1FC2"/>
    <w:rsid w:val="006E281E"/>
    <w:rsid w:val="006E31E5"/>
    <w:rsid w:val="006E3A84"/>
    <w:rsid w:val="006E4826"/>
    <w:rsid w:val="006E4977"/>
    <w:rsid w:val="006E4F20"/>
    <w:rsid w:val="006E57CF"/>
    <w:rsid w:val="006E6926"/>
    <w:rsid w:val="006F126E"/>
    <w:rsid w:val="006F16A6"/>
    <w:rsid w:val="006F199F"/>
    <w:rsid w:val="006F215A"/>
    <w:rsid w:val="006F31B7"/>
    <w:rsid w:val="006F4739"/>
    <w:rsid w:val="006F554D"/>
    <w:rsid w:val="006F55FF"/>
    <w:rsid w:val="006F5D1D"/>
    <w:rsid w:val="006F66C8"/>
    <w:rsid w:val="006F6966"/>
    <w:rsid w:val="006F7AF7"/>
    <w:rsid w:val="006F7BB9"/>
    <w:rsid w:val="00700240"/>
    <w:rsid w:val="00701141"/>
    <w:rsid w:val="00702023"/>
    <w:rsid w:val="007022F8"/>
    <w:rsid w:val="00702AAB"/>
    <w:rsid w:val="00703E91"/>
    <w:rsid w:val="007040C3"/>
    <w:rsid w:val="00704188"/>
    <w:rsid w:val="00704369"/>
    <w:rsid w:val="00704442"/>
    <w:rsid w:val="007058EC"/>
    <w:rsid w:val="0070728F"/>
    <w:rsid w:val="0070736A"/>
    <w:rsid w:val="00707BA9"/>
    <w:rsid w:val="0071100A"/>
    <w:rsid w:val="0071168D"/>
    <w:rsid w:val="00711B29"/>
    <w:rsid w:val="0071253A"/>
    <w:rsid w:val="007130EC"/>
    <w:rsid w:val="00713AFC"/>
    <w:rsid w:val="00713D05"/>
    <w:rsid w:val="007142D0"/>
    <w:rsid w:val="00715531"/>
    <w:rsid w:val="00715C81"/>
    <w:rsid w:val="00716122"/>
    <w:rsid w:val="00716188"/>
    <w:rsid w:val="007175F4"/>
    <w:rsid w:val="00717A7D"/>
    <w:rsid w:val="00717E0F"/>
    <w:rsid w:val="00720B14"/>
    <w:rsid w:val="00721FE5"/>
    <w:rsid w:val="00722821"/>
    <w:rsid w:val="00722F00"/>
    <w:rsid w:val="00723BC0"/>
    <w:rsid w:val="00724AB3"/>
    <w:rsid w:val="00724DB4"/>
    <w:rsid w:val="007251DC"/>
    <w:rsid w:val="0072543A"/>
    <w:rsid w:val="0072573F"/>
    <w:rsid w:val="00725ACB"/>
    <w:rsid w:val="00725ECE"/>
    <w:rsid w:val="00726168"/>
    <w:rsid w:val="00727043"/>
    <w:rsid w:val="007272C0"/>
    <w:rsid w:val="0073006E"/>
    <w:rsid w:val="007321E9"/>
    <w:rsid w:val="00733389"/>
    <w:rsid w:val="00733F76"/>
    <w:rsid w:val="007340BF"/>
    <w:rsid w:val="00735303"/>
    <w:rsid w:val="00735555"/>
    <w:rsid w:val="00736329"/>
    <w:rsid w:val="00736921"/>
    <w:rsid w:val="00736CE5"/>
    <w:rsid w:val="00737206"/>
    <w:rsid w:val="00740480"/>
    <w:rsid w:val="007408CC"/>
    <w:rsid w:val="00741112"/>
    <w:rsid w:val="00741696"/>
    <w:rsid w:val="00741ED6"/>
    <w:rsid w:val="00742B85"/>
    <w:rsid w:val="00743D82"/>
    <w:rsid w:val="00744A69"/>
    <w:rsid w:val="007462B0"/>
    <w:rsid w:val="00747CC6"/>
    <w:rsid w:val="00747E4F"/>
    <w:rsid w:val="00750245"/>
    <w:rsid w:val="00750C81"/>
    <w:rsid w:val="00750E66"/>
    <w:rsid w:val="0075133A"/>
    <w:rsid w:val="00752FBE"/>
    <w:rsid w:val="0075407D"/>
    <w:rsid w:val="007554AA"/>
    <w:rsid w:val="007577A4"/>
    <w:rsid w:val="00757B7C"/>
    <w:rsid w:val="00760398"/>
    <w:rsid w:val="0076283E"/>
    <w:rsid w:val="0076290A"/>
    <w:rsid w:val="007629F9"/>
    <w:rsid w:val="00762C49"/>
    <w:rsid w:val="00763056"/>
    <w:rsid w:val="007639A2"/>
    <w:rsid w:val="00764422"/>
    <w:rsid w:val="00764910"/>
    <w:rsid w:val="00764EF1"/>
    <w:rsid w:val="00765495"/>
    <w:rsid w:val="0076557F"/>
    <w:rsid w:val="00765FCC"/>
    <w:rsid w:val="00766841"/>
    <w:rsid w:val="00766908"/>
    <w:rsid w:val="0076714B"/>
    <w:rsid w:val="0076727B"/>
    <w:rsid w:val="007676E8"/>
    <w:rsid w:val="00767861"/>
    <w:rsid w:val="00770927"/>
    <w:rsid w:val="00770D23"/>
    <w:rsid w:val="0077198C"/>
    <w:rsid w:val="007723A3"/>
    <w:rsid w:val="0077274F"/>
    <w:rsid w:val="00772FD7"/>
    <w:rsid w:val="007738E0"/>
    <w:rsid w:val="0077399A"/>
    <w:rsid w:val="00773D51"/>
    <w:rsid w:val="00774906"/>
    <w:rsid w:val="00774B0C"/>
    <w:rsid w:val="00774CCF"/>
    <w:rsid w:val="00776082"/>
    <w:rsid w:val="007760E7"/>
    <w:rsid w:val="00776A1F"/>
    <w:rsid w:val="00776B40"/>
    <w:rsid w:val="00777FBD"/>
    <w:rsid w:val="00782183"/>
    <w:rsid w:val="0078275F"/>
    <w:rsid w:val="00783603"/>
    <w:rsid w:val="00783DC1"/>
    <w:rsid w:val="0078443B"/>
    <w:rsid w:val="00784BB7"/>
    <w:rsid w:val="007852F0"/>
    <w:rsid w:val="00786608"/>
    <w:rsid w:val="00790216"/>
    <w:rsid w:val="00790D17"/>
    <w:rsid w:val="00791153"/>
    <w:rsid w:val="007923A7"/>
    <w:rsid w:val="00792AE6"/>
    <w:rsid w:val="00792F7A"/>
    <w:rsid w:val="00793452"/>
    <w:rsid w:val="007957B8"/>
    <w:rsid w:val="0079632D"/>
    <w:rsid w:val="00796D37"/>
    <w:rsid w:val="00796E7B"/>
    <w:rsid w:val="00796F02"/>
    <w:rsid w:val="00797376"/>
    <w:rsid w:val="00797B24"/>
    <w:rsid w:val="007A0390"/>
    <w:rsid w:val="007A0495"/>
    <w:rsid w:val="007A22EC"/>
    <w:rsid w:val="007A39CF"/>
    <w:rsid w:val="007A3E41"/>
    <w:rsid w:val="007A400E"/>
    <w:rsid w:val="007A4FB0"/>
    <w:rsid w:val="007A738F"/>
    <w:rsid w:val="007A798D"/>
    <w:rsid w:val="007A7BA8"/>
    <w:rsid w:val="007A7E94"/>
    <w:rsid w:val="007B0AD2"/>
    <w:rsid w:val="007B0B31"/>
    <w:rsid w:val="007B12C6"/>
    <w:rsid w:val="007B2A2F"/>
    <w:rsid w:val="007B32D7"/>
    <w:rsid w:val="007B6BA3"/>
    <w:rsid w:val="007B708F"/>
    <w:rsid w:val="007B7349"/>
    <w:rsid w:val="007B7C49"/>
    <w:rsid w:val="007C0241"/>
    <w:rsid w:val="007C0B68"/>
    <w:rsid w:val="007C160B"/>
    <w:rsid w:val="007C1D7D"/>
    <w:rsid w:val="007C2C75"/>
    <w:rsid w:val="007C3CC6"/>
    <w:rsid w:val="007C41CB"/>
    <w:rsid w:val="007C448A"/>
    <w:rsid w:val="007C4A61"/>
    <w:rsid w:val="007C4F3E"/>
    <w:rsid w:val="007C6CDC"/>
    <w:rsid w:val="007C7801"/>
    <w:rsid w:val="007C7F08"/>
    <w:rsid w:val="007D09C8"/>
    <w:rsid w:val="007D1B13"/>
    <w:rsid w:val="007D29C8"/>
    <w:rsid w:val="007D2C33"/>
    <w:rsid w:val="007D37B2"/>
    <w:rsid w:val="007D388D"/>
    <w:rsid w:val="007D45FC"/>
    <w:rsid w:val="007D5C04"/>
    <w:rsid w:val="007D6C41"/>
    <w:rsid w:val="007D6E0D"/>
    <w:rsid w:val="007D7505"/>
    <w:rsid w:val="007D76B0"/>
    <w:rsid w:val="007D770F"/>
    <w:rsid w:val="007D7C97"/>
    <w:rsid w:val="007E0426"/>
    <w:rsid w:val="007E0DB6"/>
    <w:rsid w:val="007E1100"/>
    <w:rsid w:val="007E25F3"/>
    <w:rsid w:val="007E2C55"/>
    <w:rsid w:val="007E3CAA"/>
    <w:rsid w:val="007E4A66"/>
    <w:rsid w:val="007E56EA"/>
    <w:rsid w:val="007E58FC"/>
    <w:rsid w:val="007E730E"/>
    <w:rsid w:val="007F0009"/>
    <w:rsid w:val="007F0E5D"/>
    <w:rsid w:val="007F1C54"/>
    <w:rsid w:val="007F2737"/>
    <w:rsid w:val="007F2948"/>
    <w:rsid w:val="007F35CE"/>
    <w:rsid w:val="007F4FCE"/>
    <w:rsid w:val="007F560D"/>
    <w:rsid w:val="007F5F2E"/>
    <w:rsid w:val="007F7B5E"/>
    <w:rsid w:val="008002F0"/>
    <w:rsid w:val="0080075A"/>
    <w:rsid w:val="00800934"/>
    <w:rsid w:val="00800AFB"/>
    <w:rsid w:val="008010AD"/>
    <w:rsid w:val="00801A9E"/>
    <w:rsid w:val="008030CD"/>
    <w:rsid w:val="0080372B"/>
    <w:rsid w:val="00805A18"/>
    <w:rsid w:val="008062C8"/>
    <w:rsid w:val="00806566"/>
    <w:rsid w:val="00807116"/>
    <w:rsid w:val="0081045C"/>
    <w:rsid w:val="008124D0"/>
    <w:rsid w:val="008145C0"/>
    <w:rsid w:val="008152B7"/>
    <w:rsid w:val="0081638E"/>
    <w:rsid w:val="008168AF"/>
    <w:rsid w:val="00816977"/>
    <w:rsid w:val="00820ADD"/>
    <w:rsid w:val="008216AC"/>
    <w:rsid w:val="00821A25"/>
    <w:rsid w:val="00821A5B"/>
    <w:rsid w:val="00822022"/>
    <w:rsid w:val="00822D69"/>
    <w:rsid w:val="00823285"/>
    <w:rsid w:val="00823C0E"/>
    <w:rsid w:val="00824019"/>
    <w:rsid w:val="00824A5E"/>
    <w:rsid w:val="00824ACF"/>
    <w:rsid w:val="00825AC3"/>
    <w:rsid w:val="00825D2C"/>
    <w:rsid w:val="00826489"/>
    <w:rsid w:val="00826560"/>
    <w:rsid w:val="00826921"/>
    <w:rsid w:val="008272C6"/>
    <w:rsid w:val="00827C1E"/>
    <w:rsid w:val="008309D6"/>
    <w:rsid w:val="00830B2D"/>
    <w:rsid w:val="00831FE6"/>
    <w:rsid w:val="008324DB"/>
    <w:rsid w:val="00833978"/>
    <w:rsid w:val="00833A74"/>
    <w:rsid w:val="00833D2D"/>
    <w:rsid w:val="00833FEE"/>
    <w:rsid w:val="0083411B"/>
    <w:rsid w:val="00834252"/>
    <w:rsid w:val="00834486"/>
    <w:rsid w:val="00834F09"/>
    <w:rsid w:val="00835759"/>
    <w:rsid w:val="0083587B"/>
    <w:rsid w:val="0083703B"/>
    <w:rsid w:val="00837BA4"/>
    <w:rsid w:val="00840931"/>
    <w:rsid w:val="00840C3D"/>
    <w:rsid w:val="00841009"/>
    <w:rsid w:val="00841415"/>
    <w:rsid w:val="00841E49"/>
    <w:rsid w:val="00842417"/>
    <w:rsid w:val="0084299E"/>
    <w:rsid w:val="00843494"/>
    <w:rsid w:val="00843C10"/>
    <w:rsid w:val="0084400B"/>
    <w:rsid w:val="008445E3"/>
    <w:rsid w:val="00844AAC"/>
    <w:rsid w:val="00844F36"/>
    <w:rsid w:val="0084524B"/>
    <w:rsid w:val="00845FB0"/>
    <w:rsid w:val="00846A52"/>
    <w:rsid w:val="008471F2"/>
    <w:rsid w:val="008507AD"/>
    <w:rsid w:val="00850D41"/>
    <w:rsid w:val="00851F59"/>
    <w:rsid w:val="00852EC4"/>
    <w:rsid w:val="008536C3"/>
    <w:rsid w:val="008539C1"/>
    <w:rsid w:val="00853A5D"/>
    <w:rsid w:val="00853BF3"/>
    <w:rsid w:val="00853D0D"/>
    <w:rsid w:val="008541BD"/>
    <w:rsid w:val="0085471A"/>
    <w:rsid w:val="008562E4"/>
    <w:rsid w:val="00856DE1"/>
    <w:rsid w:val="00857F82"/>
    <w:rsid w:val="0086016F"/>
    <w:rsid w:val="008602BA"/>
    <w:rsid w:val="008609D2"/>
    <w:rsid w:val="00861CFC"/>
    <w:rsid w:val="00861F38"/>
    <w:rsid w:val="0086215E"/>
    <w:rsid w:val="00862B2B"/>
    <w:rsid w:val="008632DC"/>
    <w:rsid w:val="00864612"/>
    <w:rsid w:val="00864A42"/>
    <w:rsid w:val="00865911"/>
    <w:rsid w:val="00866793"/>
    <w:rsid w:val="008667DF"/>
    <w:rsid w:val="00866CC7"/>
    <w:rsid w:val="00867223"/>
    <w:rsid w:val="008676C8"/>
    <w:rsid w:val="00867767"/>
    <w:rsid w:val="00867D99"/>
    <w:rsid w:val="00867DE7"/>
    <w:rsid w:val="00871DE9"/>
    <w:rsid w:val="0087247C"/>
    <w:rsid w:val="00872CA8"/>
    <w:rsid w:val="00874B76"/>
    <w:rsid w:val="00874C1B"/>
    <w:rsid w:val="00874DD3"/>
    <w:rsid w:val="00875316"/>
    <w:rsid w:val="00875768"/>
    <w:rsid w:val="00876219"/>
    <w:rsid w:val="008764DF"/>
    <w:rsid w:val="00876E2E"/>
    <w:rsid w:val="00877A5A"/>
    <w:rsid w:val="00877F56"/>
    <w:rsid w:val="0088020A"/>
    <w:rsid w:val="00880517"/>
    <w:rsid w:val="00881092"/>
    <w:rsid w:val="00881CF8"/>
    <w:rsid w:val="00882DE3"/>
    <w:rsid w:val="00882F0B"/>
    <w:rsid w:val="00883672"/>
    <w:rsid w:val="00884236"/>
    <w:rsid w:val="008848C7"/>
    <w:rsid w:val="008848D2"/>
    <w:rsid w:val="00886079"/>
    <w:rsid w:val="00886E7E"/>
    <w:rsid w:val="008872AD"/>
    <w:rsid w:val="00887951"/>
    <w:rsid w:val="00887DB2"/>
    <w:rsid w:val="0089008C"/>
    <w:rsid w:val="0089119E"/>
    <w:rsid w:val="008920BB"/>
    <w:rsid w:val="00894274"/>
    <w:rsid w:val="00894570"/>
    <w:rsid w:val="008949BA"/>
    <w:rsid w:val="0089530D"/>
    <w:rsid w:val="00895422"/>
    <w:rsid w:val="00895CE6"/>
    <w:rsid w:val="00896326"/>
    <w:rsid w:val="00896335"/>
    <w:rsid w:val="00896900"/>
    <w:rsid w:val="008975C5"/>
    <w:rsid w:val="008977CB"/>
    <w:rsid w:val="008979D1"/>
    <w:rsid w:val="008A0166"/>
    <w:rsid w:val="008A02F0"/>
    <w:rsid w:val="008A0341"/>
    <w:rsid w:val="008A1668"/>
    <w:rsid w:val="008A1A04"/>
    <w:rsid w:val="008A2DBA"/>
    <w:rsid w:val="008A348C"/>
    <w:rsid w:val="008A369F"/>
    <w:rsid w:val="008A3F33"/>
    <w:rsid w:val="008A410A"/>
    <w:rsid w:val="008A4893"/>
    <w:rsid w:val="008A50A4"/>
    <w:rsid w:val="008A6407"/>
    <w:rsid w:val="008A6425"/>
    <w:rsid w:val="008A6E50"/>
    <w:rsid w:val="008A781B"/>
    <w:rsid w:val="008A789B"/>
    <w:rsid w:val="008A78CD"/>
    <w:rsid w:val="008A7CD9"/>
    <w:rsid w:val="008A7E63"/>
    <w:rsid w:val="008B0163"/>
    <w:rsid w:val="008B0DEB"/>
    <w:rsid w:val="008B1B19"/>
    <w:rsid w:val="008B22C6"/>
    <w:rsid w:val="008B2631"/>
    <w:rsid w:val="008B27E3"/>
    <w:rsid w:val="008B2E74"/>
    <w:rsid w:val="008B319F"/>
    <w:rsid w:val="008B3397"/>
    <w:rsid w:val="008B3689"/>
    <w:rsid w:val="008B395B"/>
    <w:rsid w:val="008B44BF"/>
    <w:rsid w:val="008B4F45"/>
    <w:rsid w:val="008B5636"/>
    <w:rsid w:val="008B664C"/>
    <w:rsid w:val="008B6679"/>
    <w:rsid w:val="008B67B4"/>
    <w:rsid w:val="008B6A7E"/>
    <w:rsid w:val="008B6F59"/>
    <w:rsid w:val="008B7DBF"/>
    <w:rsid w:val="008C0CA7"/>
    <w:rsid w:val="008C16D2"/>
    <w:rsid w:val="008C2CD4"/>
    <w:rsid w:val="008C2D94"/>
    <w:rsid w:val="008C386A"/>
    <w:rsid w:val="008C4A94"/>
    <w:rsid w:val="008C4DF7"/>
    <w:rsid w:val="008C4E98"/>
    <w:rsid w:val="008C5629"/>
    <w:rsid w:val="008C64A8"/>
    <w:rsid w:val="008C659E"/>
    <w:rsid w:val="008C6EB1"/>
    <w:rsid w:val="008C71A8"/>
    <w:rsid w:val="008C76BB"/>
    <w:rsid w:val="008D0A3D"/>
    <w:rsid w:val="008D0B99"/>
    <w:rsid w:val="008D0FFB"/>
    <w:rsid w:val="008D1084"/>
    <w:rsid w:val="008D12D4"/>
    <w:rsid w:val="008D2EDA"/>
    <w:rsid w:val="008D3EDA"/>
    <w:rsid w:val="008D4312"/>
    <w:rsid w:val="008D4373"/>
    <w:rsid w:val="008D6B60"/>
    <w:rsid w:val="008D6BA7"/>
    <w:rsid w:val="008D7E5E"/>
    <w:rsid w:val="008E0964"/>
    <w:rsid w:val="008E1701"/>
    <w:rsid w:val="008E22AD"/>
    <w:rsid w:val="008E22D9"/>
    <w:rsid w:val="008E23A1"/>
    <w:rsid w:val="008E3010"/>
    <w:rsid w:val="008E3ACD"/>
    <w:rsid w:val="008E3EE1"/>
    <w:rsid w:val="008E44AF"/>
    <w:rsid w:val="008E4E8A"/>
    <w:rsid w:val="008E5AE0"/>
    <w:rsid w:val="008E635F"/>
    <w:rsid w:val="008E63C3"/>
    <w:rsid w:val="008E63CC"/>
    <w:rsid w:val="008E6A41"/>
    <w:rsid w:val="008E7089"/>
    <w:rsid w:val="008E7383"/>
    <w:rsid w:val="008E75AA"/>
    <w:rsid w:val="008F0185"/>
    <w:rsid w:val="008F1140"/>
    <w:rsid w:val="008F28CA"/>
    <w:rsid w:val="008F2EB2"/>
    <w:rsid w:val="008F379B"/>
    <w:rsid w:val="008F3D7C"/>
    <w:rsid w:val="008F4B0F"/>
    <w:rsid w:val="008F6B00"/>
    <w:rsid w:val="008F6CBC"/>
    <w:rsid w:val="009000AD"/>
    <w:rsid w:val="009001C4"/>
    <w:rsid w:val="0090043D"/>
    <w:rsid w:val="0090092A"/>
    <w:rsid w:val="00900A28"/>
    <w:rsid w:val="00900C89"/>
    <w:rsid w:val="00901A4F"/>
    <w:rsid w:val="0090214D"/>
    <w:rsid w:val="00902A67"/>
    <w:rsid w:val="00902A6D"/>
    <w:rsid w:val="00902BC9"/>
    <w:rsid w:val="00902CA4"/>
    <w:rsid w:val="00902FD5"/>
    <w:rsid w:val="00904B2D"/>
    <w:rsid w:val="009053CA"/>
    <w:rsid w:val="009063BC"/>
    <w:rsid w:val="00906CFE"/>
    <w:rsid w:val="009102D9"/>
    <w:rsid w:val="00910342"/>
    <w:rsid w:val="00910CC3"/>
    <w:rsid w:val="00911677"/>
    <w:rsid w:val="00911B16"/>
    <w:rsid w:val="00911BE6"/>
    <w:rsid w:val="00912013"/>
    <w:rsid w:val="00912E3E"/>
    <w:rsid w:val="009146C8"/>
    <w:rsid w:val="00914B58"/>
    <w:rsid w:val="0091561D"/>
    <w:rsid w:val="009158A7"/>
    <w:rsid w:val="00915CD2"/>
    <w:rsid w:val="0091709B"/>
    <w:rsid w:val="0091743C"/>
    <w:rsid w:val="009177B6"/>
    <w:rsid w:val="00920C9E"/>
    <w:rsid w:val="00920F92"/>
    <w:rsid w:val="00921B18"/>
    <w:rsid w:val="009235DB"/>
    <w:rsid w:val="00923712"/>
    <w:rsid w:val="00923A9C"/>
    <w:rsid w:val="00923D5E"/>
    <w:rsid w:val="00924583"/>
    <w:rsid w:val="00924C68"/>
    <w:rsid w:val="009252EF"/>
    <w:rsid w:val="0092531C"/>
    <w:rsid w:val="009273A9"/>
    <w:rsid w:val="009316A3"/>
    <w:rsid w:val="00932D34"/>
    <w:rsid w:val="00932F76"/>
    <w:rsid w:val="00933276"/>
    <w:rsid w:val="009333E6"/>
    <w:rsid w:val="009336BF"/>
    <w:rsid w:val="00933792"/>
    <w:rsid w:val="00934004"/>
    <w:rsid w:val="00935193"/>
    <w:rsid w:val="00935465"/>
    <w:rsid w:val="009355B2"/>
    <w:rsid w:val="009356E6"/>
    <w:rsid w:val="00936766"/>
    <w:rsid w:val="0094001A"/>
    <w:rsid w:val="009403D5"/>
    <w:rsid w:val="009410D7"/>
    <w:rsid w:val="00941AF1"/>
    <w:rsid w:val="00942082"/>
    <w:rsid w:val="00942100"/>
    <w:rsid w:val="00942186"/>
    <w:rsid w:val="00942D5C"/>
    <w:rsid w:val="00944418"/>
    <w:rsid w:val="00944ABB"/>
    <w:rsid w:val="00944E46"/>
    <w:rsid w:val="009456E0"/>
    <w:rsid w:val="00945DDF"/>
    <w:rsid w:val="00946173"/>
    <w:rsid w:val="009461B3"/>
    <w:rsid w:val="009462BD"/>
    <w:rsid w:val="00946E4E"/>
    <w:rsid w:val="00950CA0"/>
    <w:rsid w:val="009525B0"/>
    <w:rsid w:val="0095270C"/>
    <w:rsid w:val="00952BE0"/>
    <w:rsid w:val="00954DC8"/>
    <w:rsid w:val="009556D1"/>
    <w:rsid w:val="009556D9"/>
    <w:rsid w:val="009615FF"/>
    <w:rsid w:val="0096194A"/>
    <w:rsid w:val="00961CC6"/>
    <w:rsid w:val="00963425"/>
    <w:rsid w:val="00963E31"/>
    <w:rsid w:val="00966483"/>
    <w:rsid w:val="00966723"/>
    <w:rsid w:val="00966948"/>
    <w:rsid w:val="00966E6E"/>
    <w:rsid w:val="00967070"/>
    <w:rsid w:val="009672FE"/>
    <w:rsid w:val="009674C2"/>
    <w:rsid w:val="009702BA"/>
    <w:rsid w:val="0097075D"/>
    <w:rsid w:val="009707E5"/>
    <w:rsid w:val="00970E81"/>
    <w:rsid w:val="00971198"/>
    <w:rsid w:val="00971E1D"/>
    <w:rsid w:val="00972B75"/>
    <w:rsid w:val="009731D9"/>
    <w:rsid w:val="009732CF"/>
    <w:rsid w:val="00974374"/>
    <w:rsid w:val="009746E6"/>
    <w:rsid w:val="00980202"/>
    <w:rsid w:val="0098051B"/>
    <w:rsid w:val="00980DF5"/>
    <w:rsid w:val="00980ED2"/>
    <w:rsid w:val="009817DA"/>
    <w:rsid w:val="0098188B"/>
    <w:rsid w:val="0098197B"/>
    <w:rsid w:val="00981B3C"/>
    <w:rsid w:val="00984DAA"/>
    <w:rsid w:val="009852A9"/>
    <w:rsid w:val="00986F35"/>
    <w:rsid w:val="009913BA"/>
    <w:rsid w:val="00992BF5"/>
    <w:rsid w:val="00993003"/>
    <w:rsid w:val="00993645"/>
    <w:rsid w:val="00993913"/>
    <w:rsid w:val="00994FF8"/>
    <w:rsid w:val="0099638E"/>
    <w:rsid w:val="0099662E"/>
    <w:rsid w:val="00997D31"/>
    <w:rsid w:val="009A09D9"/>
    <w:rsid w:val="009A12FC"/>
    <w:rsid w:val="009A1642"/>
    <w:rsid w:val="009A1F7A"/>
    <w:rsid w:val="009A2CE6"/>
    <w:rsid w:val="009A6A4B"/>
    <w:rsid w:val="009A7520"/>
    <w:rsid w:val="009A7627"/>
    <w:rsid w:val="009A7C95"/>
    <w:rsid w:val="009B09F8"/>
    <w:rsid w:val="009B11EC"/>
    <w:rsid w:val="009B1380"/>
    <w:rsid w:val="009B3653"/>
    <w:rsid w:val="009B3A41"/>
    <w:rsid w:val="009B4089"/>
    <w:rsid w:val="009B5C44"/>
    <w:rsid w:val="009B6BB4"/>
    <w:rsid w:val="009B6EAD"/>
    <w:rsid w:val="009B7E9E"/>
    <w:rsid w:val="009C0BF3"/>
    <w:rsid w:val="009C135D"/>
    <w:rsid w:val="009C1744"/>
    <w:rsid w:val="009C19F3"/>
    <w:rsid w:val="009C21CE"/>
    <w:rsid w:val="009C24A7"/>
    <w:rsid w:val="009C254B"/>
    <w:rsid w:val="009C3701"/>
    <w:rsid w:val="009C4F01"/>
    <w:rsid w:val="009C4F67"/>
    <w:rsid w:val="009C539D"/>
    <w:rsid w:val="009C6B38"/>
    <w:rsid w:val="009C6E2B"/>
    <w:rsid w:val="009C7106"/>
    <w:rsid w:val="009C716B"/>
    <w:rsid w:val="009C7690"/>
    <w:rsid w:val="009C778E"/>
    <w:rsid w:val="009C7A31"/>
    <w:rsid w:val="009D04A1"/>
    <w:rsid w:val="009D2552"/>
    <w:rsid w:val="009D2CEB"/>
    <w:rsid w:val="009D369B"/>
    <w:rsid w:val="009D381B"/>
    <w:rsid w:val="009D5529"/>
    <w:rsid w:val="009D6F94"/>
    <w:rsid w:val="009D75A6"/>
    <w:rsid w:val="009D7A3D"/>
    <w:rsid w:val="009D7AB2"/>
    <w:rsid w:val="009D7F28"/>
    <w:rsid w:val="009E0790"/>
    <w:rsid w:val="009E1738"/>
    <w:rsid w:val="009E256C"/>
    <w:rsid w:val="009E27A3"/>
    <w:rsid w:val="009E2B60"/>
    <w:rsid w:val="009E3793"/>
    <w:rsid w:val="009E62DB"/>
    <w:rsid w:val="009E6A04"/>
    <w:rsid w:val="009E7966"/>
    <w:rsid w:val="009F19BE"/>
    <w:rsid w:val="009F1B08"/>
    <w:rsid w:val="009F2F54"/>
    <w:rsid w:val="009F353F"/>
    <w:rsid w:val="009F3774"/>
    <w:rsid w:val="009F3F2C"/>
    <w:rsid w:val="009F647E"/>
    <w:rsid w:val="009F6FD0"/>
    <w:rsid w:val="009F74E0"/>
    <w:rsid w:val="009F7BC9"/>
    <w:rsid w:val="00A00050"/>
    <w:rsid w:val="00A02276"/>
    <w:rsid w:val="00A024A5"/>
    <w:rsid w:val="00A02E53"/>
    <w:rsid w:val="00A039CB"/>
    <w:rsid w:val="00A03EBC"/>
    <w:rsid w:val="00A041AB"/>
    <w:rsid w:val="00A047C5"/>
    <w:rsid w:val="00A04BE5"/>
    <w:rsid w:val="00A05059"/>
    <w:rsid w:val="00A05333"/>
    <w:rsid w:val="00A0572C"/>
    <w:rsid w:val="00A06D6E"/>
    <w:rsid w:val="00A07A21"/>
    <w:rsid w:val="00A07B1F"/>
    <w:rsid w:val="00A07DE7"/>
    <w:rsid w:val="00A07F9C"/>
    <w:rsid w:val="00A10D46"/>
    <w:rsid w:val="00A115A3"/>
    <w:rsid w:val="00A11977"/>
    <w:rsid w:val="00A13156"/>
    <w:rsid w:val="00A13297"/>
    <w:rsid w:val="00A147F1"/>
    <w:rsid w:val="00A1560C"/>
    <w:rsid w:val="00A16AEC"/>
    <w:rsid w:val="00A16BFA"/>
    <w:rsid w:val="00A17427"/>
    <w:rsid w:val="00A179FB"/>
    <w:rsid w:val="00A207A2"/>
    <w:rsid w:val="00A20ADB"/>
    <w:rsid w:val="00A20DDF"/>
    <w:rsid w:val="00A210BF"/>
    <w:rsid w:val="00A212D6"/>
    <w:rsid w:val="00A2187F"/>
    <w:rsid w:val="00A21E7D"/>
    <w:rsid w:val="00A21E8E"/>
    <w:rsid w:val="00A22AFC"/>
    <w:rsid w:val="00A243F7"/>
    <w:rsid w:val="00A24589"/>
    <w:rsid w:val="00A24AD7"/>
    <w:rsid w:val="00A24BC9"/>
    <w:rsid w:val="00A26E83"/>
    <w:rsid w:val="00A30685"/>
    <w:rsid w:val="00A30B8F"/>
    <w:rsid w:val="00A3129C"/>
    <w:rsid w:val="00A31A68"/>
    <w:rsid w:val="00A31B5C"/>
    <w:rsid w:val="00A31FB0"/>
    <w:rsid w:val="00A325C8"/>
    <w:rsid w:val="00A3263B"/>
    <w:rsid w:val="00A32C3D"/>
    <w:rsid w:val="00A33DA1"/>
    <w:rsid w:val="00A33DB1"/>
    <w:rsid w:val="00A34698"/>
    <w:rsid w:val="00A34DC3"/>
    <w:rsid w:val="00A35B3A"/>
    <w:rsid w:val="00A36C69"/>
    <w:rsid w:val="00A371A7"/>
    <w:rsid w:val="00A379AE"/>
    <w:rsid w:val="00A402B5"/>
    <w:rsid w:val="00A406BA"/>
    <w:rsid w:val="00A408F5"/>
    <w:rsid w:val="00A4116D"/>
    <w:rsid w:val="00A414DB"/>
    <w:rsid w:val="00A41519"/>
    <w:rsid w:val="00A41C0A"/>
    <w:rsid w:val="00A42757"/>
    <w:rsid w:val="00A431ED"/>
    <w:rsid w:val="00A4350A"/>
    <w:rsid w:val="00A43ECC"/>
    <w:rsid w:val="00A44326"/>
    <w:rsid w:val="00A44958"/>
    <w:rsid w:val="00A449D4"/>
    <w:rsid w:val="00A44A0F"/>
    <w:rsid w:val="00A44F54"/>
    <w:rsid w:val="00A470B0"/>
    <w:rsid w:val="00A474A4"/>
    <w:rsid w:val="00A50478"/>
    <w:rsid w:val="00A504CA"/>
    <w:rsid w:val="00A504EC"/>
    <w:rsid w:val="00A50E03"/>
    <w:rsid w:val="00A519D6"/>
    <w:rsid w:val="00A527AB"/>
    <w:rsid w:val="00A52A3F"/>
    <w:rsid w:val="00A5337E"/>
    <w:rsid w:val="00A538EB"/>
    <w:rsid w:val="00A552C1"/>
    <w:rsid w:val="00A55862"/>
    <w:rsid w:val="00A55A52"/>
    <w:rsid w:val="00A55D97"/>
    <w:rsid w:val="00A55FF9"/>
    <w:rsid w:val="00A606E8"/>
    <w:rsid w:val="00A616A2"/>
    <w:rsid w:val="00A61D2D"/>
    <w:rsid w:val="00A62613"/>
    <w:rsid w:val="00A62C06"/>
    <w:rsid w:val="00A62C67"/>
    <w:rsid w:val="00A631F2"/>
    <w:rsid w:val="00A63D2B"/>
    <w:rsid w:val="00A65546"/>
    <w:rsid w:val="00A65B50"/>
    <w:rsid w:val="00A65E38"/>
    <w:rsid w:val="00A660F4"/>
    <w:rsid w:val="00A668E6"/>
    <w:rsid w:val="00A67592"/>
    <w:rsid w:val="00A67C95"/>
    <w:rsid w:val="00A67E53"/>
    <w:rsid w:val="00A70403"/>
    <w:rsid w:val="00A710E7"/>
    <w:rsid w:val="00A728B5"/>
    <w:rsid w:val="00A731B4"/>
    <w:rsid w:val="00A7378F"/>
    <w:rsid w:val="00A74D95"/>
    <w:rsid w:val="00A76ACD"/>
    <w:rsid w:val="00A803E4"/>
    <w:rsid w:val="00A80F00"/>
    <w:rsid w:val="00A816D7"/>
    <w:rsid w:val="00A81A06"/>
    <w:rsid w:val="00A81F59"/>
    <w:rsid w:val="00A82F42"/>
    <w:rsid w:val="00A844C5"/>
    <w:rsid w:val="00A856EA"/>
    <w:rsid w:val="00A86341"/>
    <w:rsid w:val="00A869DC"/>
    <w:rsid w:val="00A87A37"/>
    <w:rsid w:val="00A9087C"/>
    <w:rsid w:val="00A91128"/>
    <w:rsid w:val="00A92B67"/>
    <w:rsid w:val="00A9346E"/>
    <w:rsid w:val="00A95B04"/>
    <w:rsid w:val="00A9620A"/>
    <w:rsid w:val="00A9621E"/>
    <w:rsid w:val="00A9663A"/>
    <w:rsid w:val="00A976C1"/>
    <w:rsid w:val="00AA01FD"/>
    <w:rsid w:val="00AA0559"/>
    <w:rsid w:val="00AA059D"/>
    <w:rsid w:val="00AA11DB"/>
    <w:rsid w:val="00AA16A8"/>
    <w:rsid w:val="00AA222A"/>
    <w:rsid w:val="00AA3357"/>
    <w:rsid w:val="00AA3B64"/>
    <w:rsid w:val="00AA440B"/>
    <w:rsid w:val="00AA4428"/>
    <w:rsid w:val="00AA47A2"/>
    <w:rsid w:val="00AA4BF7"/>
    <w:rsid w:val="00AA5204"/>
    <w:rsid w:val="00AA54F5"/>
    <w:rsid w:val="00AA6AD4"/>
    <w:rsid w:val="00AA6B0C"/>
    <w:rsid w:val="00AA70A6"/>
    <w:rsid w:val="00AA7E33"/>
    <w:rsid w:val="00AB0C72"/>
    <w:rsid w:val="00AB2043"/>
    <w:rsid w:val="00AB2835"/>
    <w:rsid w:val="00AB31B8"/>
    <w:rsid w:val="00AB3F26"/>
    <w:rsid w:val="00AB4214"/>
    <w:rsid w:val="00AB4F85"/>
    <w:rsid w:val="00AB4F8A"/>
    <w:rsid w:val="00AB5403"/>
    <w:rsid w:val="00AB675F"/>
    <w:rsid w:val="00AB6935"/>
    <w:rsid w:val="00AB73DA"/>
    <w:rsid w:val="00AB7FCB"/>
    <w:rsid w:val="00AC00B5"/>
    <w:rsid w:val="00AC09B6"/>
    <w:rsid w:val="00AC1381"/>
    <w:rsid w:val="00AC193F"/>
    <w:rsid w:val="00AC2A80"/>
    <w:rsid w:val="00AC2B12"/>
    <w:rsid w:val="00AC2B52"/>
    <w:rsid w:val="00AC2B91"/>
    <w:rsid w:val="00AC3A90"/>
    <w:rsid w:val="00AC49D5"/>
    <w:rsid w:val="00AC4BD1"/>
    <w:rsid w:val="00AC7C0D"/>
    <w:rsid w:val="00AD155F"/>
    <w:rsid w:val="00AD29AD"/>
    <w:rsid w:val="00AD2DE9"/>
    <w:rsid w:val="00AD4299"/>
    <w:rsid w:val="00AD73BD"/>
    <w:rsid w:val="00AE02B2"/>
    <w:rsid w:val="00AE0396"/>
    <w:rsid w:val="00AE03C5"/>
    <w:rsid w:val="00AE03F4"/>
    <w:rsid w:val="00AE0E9C"/>
    <w:rsid w:val="00AE1316"/>
    <w:rsid w:val="00AE1A8D"/>
    <w:rsid w:val="00AE1D26"/>
    <w:rsid w:val="00AE20F2"/>
    <w:rsid w:val="00AE2A3B"/>
    <w:rsid w:val="00AE33F8"/>
    <w:rsid w:val="00AE3D2F"/>
    <w:rsid w:val="00AE495D"/>
    <w:rsid w:val="00AE4E61"/>
    <w:rsid w:val="00AE5C88"/>
    <w:rsid w:val="00AE5ED8"/>
    <w:rsid w:val="00AF077E"/>
    <w:rsid w:val="00AF0B25"/>
    <w:rsid w:val="00AF10D3"/>
    <w:rsid w:val="00AF1248"/>
    <w:rsid w:val="00AF2804"/>
    <w:rsid w:val="00AF28B0"/>
    <w:rsid w:val="00AF40A3"/>
    <w:rsid w:val="00AF5144"/>
    <w:rsid w:val="00AF547E"/>
    <w:rsid w:val="00AF6DF2"/>
    <w:rsid w:val="00AF7CBA"/>
    <w:rsid w:val="00B00576"/>
    <w:rsid w:val="00B00B5A"/>
    <w:rsid w:val="00B00EC4"/>
    <w:rsid w:val="00B01160"/>
    <w:rsid w:val="00B01B69"/>
    <w:rsid w:val="00B01D29"/>
    <w:rsid w:val="00B02CA9"/>
    <w:rsid w:val="00B02CCD"/>
    <w:rsid w:val="00B02EF4"/>
    <w:rsid w:val="00B03A4D"/>
    <w:rsid w:val="00B04494"/>
    <w:rsid w:val="00B04952"/>
    <w:rsid w:val="00B04E4C"/>
    <w:rsid w:val="00B0549F"/>
    <w:rsid w:val="00B05916"/>
    <w:rsid w:val="00B07274"/>
    <w:rsid w:val="00B0762D"/>
    <w:rsid w:val="00B10152"/>
    <w:rsid w:val="00B10552"/>
    <w:rsid w:val="00B10D22"/>
    <w:rsid w:val="00B1107D"/>
    <w:rsid w:val="00B13427"/>
    <w:rsid w:val="00B1344D"/>
    <w:rsid w:val="00B13450"/>
    <w:rsid w:val="00B136CC"/>
    <w:rsid w:val="00B146A2"/>
    <w:rsid w:val="00B14BE4"/>
    <w:rsid w:val="00B16035"/>
    <w:rsid w:val="00B16EA4"/>
    <w:rsid w:val="00B17277"/>
    <w:rsid w:val="00B17FB1"/>
    <w:rsid w:val="00B2040E"/>
    <w:rsid w:val="00B20735"/>
    <w:rsid w:val="00B21153"/>
    <w:rsid w:val="00B2202A"/>
    <w:rsid w:val="00B22421"/>
    <w:rsid w:val="00B224D8"/>
    <w:rsid w:val="00B225AD"/>
    <w:rsid w:val="00B23DAF"/>
    <w:rsid w:val="00B250BE"/>
    <w:rsid w:val="00B2759A"/>
    <w:rsid w:val="00B27A07"/>
    <w:rsid w:val="00B3010E"/>
    <w:rsid w:val="00B31D50"/>
    <w:rsid w:val="00B33346"/>
    <w:rsid w:val="00B3483F"/>
    <w:rsid w:val="00B34C81"/>
    <w:rsid w:val="00B350DB"/>
    <w:rsid w:val="00B36FF4"/>
    <w:rsid w:val="00B37F8E"/>
    <w:rsid w:val="00B400CD"/>
    <w:rsid w:val="00B40D0F"/>
    <w:rsid w:val="00B4129A"/>
    <w:rsid w:val="00B42201"/>
    <w:rsid w:val="00B42483"/>
    <w:rsid w:val="00B42A77"/>
    <w:rsid w:val="00B42B45"/>
    <w:rsid w:val="00B43092"/>
    <w:rsid w:val="00B44DE2"/>
    <w:rsid w:val="00B4509B"/>
    <w:rsid w:val="00B4565C"/>
    <w:rsid w:val="00B45CA0"/>
    <w:rsid w:val="00B4778E"/>
    <w:rsid w:val="00B5004C"/>
    <w:rsid w:val="00B504B4"/>
    <w:rsid w:val="00B51896"/>
    <w:rsid w:val="00B522AC"/>
    <w:rsid w:val="00B52ABF"/>
    <w:rsid w:val="00B52FB5"/>
    <w:rsid w:val="00B539B3"/>
    <w:rsid w:val="00B53DA1"/>
    <w:rsid w:val="00B53E20"/>
    <w:rsid w:val="00B55E98"/>
    <w:rsid w:val="00B57980"/>
    <w:rsid w:val="00B579B8"/>
    <w:rsid w:val="00B61E20"/>
    <w:rsid w:val="00B61F34"/>
    <w:rsid w:val="00B62C6C"/>
    <w:rsid w:val="00B63502"/>
    <w:rsid w:val="00B63701"/>
    <w:rsid w:val="00B6399C"/>
    <w:rsid w:val="00B639C3"/>
    <w:rsid w:val="00B652DC"/>
    <w:rsid w:val="00B6532E"/>
    <w:rsid w:val="00B66364"/>
    <w:rsid w:val="00B664A0"/>
    <w:rsid w:val="00B66B9C"/>
    <w:rsid w:val="00B673D5"/>
    <w:rsid w:val="00B677AB"/>
    <w:rsid w:val="00B7135C"/>
    <w:rsid w:val="00B717FA"/>
    <w:rsid w:val="00B71A3F"/>
    <w:rsid w:val="00B73722"/>
    <w:rsid w:val="00B737EF"/>
    <w:rsid w:val="00B7382A"/>
    <w:rsid w:val="00B73CB6"/>
    <w:rsid w:val="00B74059"/>
    <w:rsid w:val="00B740A5"/>
    <w:rsid w:val="00B7451A"/>
    <w:rsid w:val="00B74A5F"/>
    <w:rsid w:val="00B750C5"/>
    <w:rsid w:val="00B754E7"/>
    <w:rsid w:val="00B76A53"/>
    <w:rsid w:val="00B8313F"/>
    <w:rsid w:val="00B83428"/>
    <w:rsid w:val="00B836B6"/>
    <w:rsid w:val="00B837FD"/>
    <w:rsid w:val="00B84DF6"/>
    <w:rsid w:val="00B852E9"/>
    <w:rsid w:val="00B865FE"/>
    <w:rsid w:val="00B87901"/>
    <w:rsid w:val="00B87EE9"/>
    <w:rsid w:val="00B906D9"/>
    <w:rsid w:val="00B91BAC"/>
    <w:rsid w:val="00B924E3"/>
    <w:rsid w:val="00B92CFD"/>
    <w:rsid w:val="00B93684"/>
    <w:rsid w:val="00B949FA"/>
    <w:rsid w:val="00B96397"/>
    <w:rsid w:val="00B96566"/>
    <w:rsid w:val="00B96673"/>
    <w:rsid w:val="00B96AAF"/>
    <w:rsid w:val="00B97C98"/>
    <w:rsid w:val="00B97D88"/>
    <w:rsid w:val="00BA367B"/>
    <w:rsid w:val="00BA4276"/>
    <w:rsid w:val="00BA6A8F"/>
    <w:rsid w:val="00BA6F7D"/>
    <w:rsid w:val="00BA71A5"/>
    <w:rsid w:val="00BB0059"/>
    <w:rsid w:val="00BB05FF"/>
    <w:rsid w:val="00BB351D"/>
    <w:rsid w:val="00BB377E"/>
    <w:rsid w:val="00BB486F"/>
    <w:rsid w:val="00BB5448"/>
    <w:rsid w:val="00BB6161"/>
    <w:rsid w:val="00BB6353"/>
    <w:rsid w:val="00BB68C5"/>
    <w:rsid w:val="00BB6D3D"/>
    <w:rsid w:val="00BB7919"/>
    <w:rsid w:val="00BB791E"/>
    <w:rsid w:val="00BB7B4B"/>
    <w:rsid w:val="00BC18D2"/>
    <w:rsid w:val="00BC48DA"/>
    <w:rsid w:val="00BC645C"/>
    <w:rsid w:val="00BC64A5"/>
    <w:rsid w:val="00BC73F3"/>
    <w:rsid w:val="00BC7E05"/>
    <w:rsid w:val="00BD004B"/>
    <w:rsid w:val="00BD1BCF"/>
    <w:rsid w:val="00BD384B"/>
    <w:rsid w:val="00BD3B5E"/>
    <w:rsid w:val="00BD3D41"/>
    <w:rsid w:val="00BD414F"/>
    <w:rsid w:val="00BD49B5"/>
    <w:rsid w:val="00BD4C6D"/>
    <w:rsid w:val="00BD54F1"/>
    <w:rsid w:val="00BD5784"/>
    <w:rsid w:val="00BD5D39"/>
    <w:rsid w:val="00BD6198"/>
    <w:rsid w:val="00BD697F"/>
    <w:rsid w:val="00BD6D05"/>
    <w:rsid w:val="00BD7FB9"/>
    <w:rsid w:val="00BE0749"/>
    <w:rsid w:val="00BE09CB"/>
    <w:rsid w:val="00BE0D2A"/>
    <w:rsid w:val="00BE247D"/>
    <w:rsid w:val="00BE349D"/>
    <w:rsid w:val="00BE360F"/>
    <w:rsid w:val="00BE3613"/>
    <w:rsid w:val="00BE3A7F"/>
    <w:rsid w:val="00BE3F6C"/>
    <w:rsid w:val="00BE5A12"/>
    <w:rsid w:val="00BE6500"/>
    <w:rsid w:val="00BE6F0F"/>
    <w:rsid w:val="00BE7DC1"/>
    <w:rsid w:val="00BF13A4"/>
    <w:rsid w:val="00BF27FB"/>
    <w:rsid w:val="00BF3D9A"/>
    <w:rsid w:val="00BF3E35"/>
    <w:rsid w:val="00BF6480"/>
    <w:rsid w:val="00BF6B49"/>
    <w:rsid w:val="00BF73D6"/>
    <w:rsid w:val="00C00BDC"/>
    <w:rsid w:val="00C01F31"/>
    <w:rsid w:val="00C02078"/>
    <w:rsid w:val="00C02475"/>
    <w:rsid w:val="00C03895"/>
    <w:rsid w:val="00C044F6"/>
    <w:rsid w:val="00C04D72"/>
    <w:rsid w:val="00C05B7A"/>
    <w:rsid w:val="00C06AA8"/>
    <w:rsid w:val="00C07536"/>
    <w:rsid w:val="00C10E14"/>
    <w:rsid w:val="00C1104B"/>
    <w:rsid w:val="00C11B09"/>
    <w:rsid w:val="00C133AF"/>
    <w:rsid w:val="00C134D5"/>
    <w:rsid w:val="00C148CC"/>
    <w:rsid w:val="00C1493B"/>
    <w:rsid w:val="00C15383"/>
    <w:rsid w:val="00C15B42"/>
    <w:rsid w:val="00C16050"/>
    <w:rsid w:val="00C161AA"/>
    <w:rsid w:val="00C1769C"/>
    <w:rsid w:val="00C176BC"/>
    <w:rsid w:val="00C17AF6"/>
    <w:rsid w:val="00C17CEB"/>
    <w:rsid w:val="00C20F12"/>
    <w:rsid w:val="00C21CE5"/>
    <w:rsid w:val="00C22462"/>
    <w:rsid w:val="00C2281D"/>
    <w:rsid w:val="00C22D2A"/>
    <w:rsid w:val="00C230A2"/>
    <w:rsid w:val="00C247C9"/>
    <w:rsid w:val="00C25304"/>
    <w:rsid w:val="00C2538F"/>
    <w:rsid w:val="00C254C1"/>
    <w:rsid w:val="00C26EFF"/>
    <w:rsid w:val="00C274CF"/>
    <w:rsid w:val="00C303B1"/>
    <w:rsid w:val="00C309D4"/>
    <w:rsid w:val="00C30A75"/>
    <w:rsid w:val="00C30ECF"/>
    <w:rsid w:val="00C329D9"/>
    <w:rsid w:val="00C3340C"/>
    <w:rsid w:val="00C33A06"/>
    <w:rsid w:val="00C33FFF"/>
    <w:rsid w:val="00C340C0"/>
    <w:rsid w:val="00C34192"/>
    <w:rsid w:val="00C351A9"/>
    <w:rsid w:val="00C35A5C"/>
    <w:rsid w:val="00C37732"/>
    <w:rsid w:val="00C37AA8"/>
    <w:rsid w:val="00C37C67"/>
    <w:rsid w:val="00C37EBA"/>
    <w:rsid w:val="00C40086"/>
    <w:rsid w:val="00C411AF"/>
    <w:rsid w:val="00C41F08"/>
    <w:rsid w:val="00C41F61"/>
    <w:rsid w:val="00C421AA"/>
    <w:rsid w:val="00C42408"/>
    <w:rsid w:val="00C42572"/>
    <w:rsid w:val="00C42BFF"/>
    <w:rsid w:val="00C439C9"/>
    <w:rsid w:val="00C44BB4"/>
    <w:rsid w:val="00C44E38"/>
    <w:rsid w:val="00C4543C"/>
    <w:rsid w:val="00C461A7"/>
    <w:rsid w:val="00C4659F"/>
    <w:rsid w:val="00C466E4"/>
    <w:rsid w:val="00C476F3"/>
    <w:rsid w:val="00C5001C"/>
    <w:rsid w:val="00C51962"/>
    <w:rsid w:val="00C51E2A"/>
    <w:rsid w:val="00C52A00"/>
    <w:rsid w:val="00C5336F"/>
    <w:rsid w:val="00C546DB"/>
    <w:rsid w:val="00C55874"/>
    <w:rsid w:val="00C56108"/>
    <w:rsid w:val="00C56154"/>
    <w:rsid w:val="00C56322"/>
    <w:rsid w:val="00C568F4"/>
    <w:rsid w:val="00C56F07"/>
    <w:rsid w:val="00C56FB2"/>
    <w:rsid w:val="00C57228"/>
    <w:rsid w:val="00C57B28"/>
    <w:rsid w:val="00C57C88"/>
    <w:rsid w:val="00C60335"/>
    <w:rsid w:val="00C6092D"/>
    <w:rsid w:val="00C60A42"/>
    <w:rsid w:val="00C61086"/>
    <w:rsid w:val="00C62DE1"/>
    <w:rsid w:val="00C62EA8"/>
    <w:rsid w:val="00C63816"/>
    <w:rsid w:val="00C67242"/>
    <w:rsid w:val="00C70232"/>
    <w:rsid w:val="00C7150B"/>
    <w:rsid w:val="00C716D6"/>
    <w:rsid w:val="00C72087"/>
    <w:rsid w:val="00C72C58"/>
    <w:rsid w:val="00C73C36"/>
    <w:rsid w:val="00C74296"/>
    <w:rsid w:val="00C74A3F"/>
    <w:rsid w:val="00C74A6D"/>
    <w:rsid w:val="00C74F49"/>
    <w:rsid w:val="00C75832"/>
    <w:rsid w:val="00C76BC9"/>
    <w:rsid w:val="00C76EF4"/>
    <w:rsid w:val="00C804E7"/>
    <w:rsid w:val="00C80913"/>
    <w:rsid w:val="00C80E4D"/>
    <w:rsid w:val="00C8115D"/>
    <w:rsid w:val="00C8117F"/>
    <w:rsid w:val="00C81D2C"/>
    <w:rsid w:val="00C826CF"/>
    <w:rsid w:val="00C82B47"/>
    <w:rsid w:val="00C83159"/>
    <w:rsid w:val="00C84070"/>
    <w:rsid w:val="00C844A1"/>
    <w:rsid w:val="00C84B19"/>
    <w:rsid w:val="00C84BED"/>
    <w:rsid w:val="00C84E32"/>
    <w:rsid w:val="00C8629F"/>
    <w:rsid w:val="00C86A6E"/>
    <w:rsid w:val="00C86F3F"/>
    <w:rsid w:val="00C870D8"/>
    <w:rsid w:val="00C872A4"/>
    <w:rsid w:val="00C87B33"/>
    <w:rsid w:val="00C87B5A"/>
    <w:rsid w:val="00C901D3"/>
    <w:rsid w:val="00C906E7"/>
    <w:rsid w:val="00C923A1"/>
    <w:rsid w:val="00C94887"/>
    <w:rsid w:val="00C965B5"/>
    <w:rsid w:val="00C97496"/>
    <w:rsid w:val="00C97588"/>
    <w:rsid w:val="00CA0828"/>
    <w:rsid w:val="00CA1C76"/>
    <w:rsid w:val="00CA1FB7"/>
    <w:rsid w:val="00CA27E3"/>
    <w:rsid w:val="00CA2A2F"/>
    <w:rsid w:val="00CA2D8C"/>
    <w:rsid w:val="00CA2E56"/>
    <w:rsid w:val="00CA4ADC"/>
    <w:rsid w:val="00CA4BD6"/>
    <w:rsid w:val="00CA536D"/>
    <w:rsid w:val="00CA6937"/>
    <w:rsid w:val="00CA6CE9"/>
    <w:rsid w:val="00CB09CC"/>
    <w:rsid w:val="00CB0AAB"/>
    <w:rsid w:val="00CB163E"/>
    <w:rsid w:val="00CB1A09"/>
    <w:rsid w:val="00CB1E4B"/>
    <w:rsid w:val="00CB2A8B"/>
    <w:rsid w:val="00CB4DEE"/>
    <w:rsid w:val="00CB4F47"/>
    <w:rsid w:val="00CB5110"/>
    <w:rsid w:val="00CB5AAF"/>
    <w:rsid w:val="00CB5B3B"/>
    <w:rsid w:val="00CB765D"/>
    <w:rsid w:val="00CC0274"/>
    <w:rsid w:val="00CC0D2E"/>
    <w:rsid w:val="00CC154C"/>
    <w:rsid w:val="00CC1ADD"/>
    <w:rsid w:val="00CC1B87"/>
    <w:rsid w:val="00CC1E8A"/>
    <w:rsid w:val="00CC1EE3"/>
    <w:rsid w:val="00CC2029"/>
    <w:rsid w:val="00CC2813"/>
    <w:rsid w:val="00CC2F26"/>
    <w:rsid w:val="00CC2F2C"/>
    <w:rsid w:val="00CC2F87"/>
    <w:rsid w:val="00CC3C15"/>
    <w:rsid w:val="00CC3F5E"/>
    <w:rsid w:val="00CC5B82"/>
    <w:rsid w:val="00CC62D0"/>
    <w:rsid w:val="00CC72D7"/>
    <w:rsid w:val="00CD0A49"/>
    <w:rsid w:val="00CD0D93"/>
    <w:rsid w:val="00CD1BA7"/>
    <w:rsid w:val="00CD1BE5"/>
    <w:rsid w:val="00CD38C7"/>
    <w:rsid w:val="00CD52EA"/>
    <w:rsid w:val="00CD5379"/>
    <w:rsid w:val="00CD5563"/>
    <w:rsid w:val="00CD6AF8"/>
    <w:rsid w:val="00CD74B5"/>
    <w:rsid w:val="00CE084F"/>
    <w:rsid w:val="00CE2E42"/>
    <w:rsid w:val="00CE500E"/>
    <w:rsid w:val="00CE7854"/>
    <w:rsid w:val="00CE7F6B"/>
    <w:rsid w:val="00CF19D3"/>
    <w:rsid w:val="00CF2C67"/>
    <w:rsid w:val="00CF3588"/>
    <w:rsid w:val="00CF383A"/>
    <w:rsid w:val="00CF55E1"/>
    <w:rsid w:val="00CF6F1B"/>
    <w:rsid w:val="00CF763B"/>
    <w:rsid w:val="00CF7FB7"/>
    <w:rsid w:val="00D00EEC"/>
    <w:rsid w:val="00D01B79"/>
    <w:rsid w:val="00D0414A"/>
    <w:rsid w:val="00D04784"/>
    <w:rsid w:val="00D052A2"/>
    <w:rsid w:val="00D055AD"/>
    <w:rsid w:val="00D058D2"/>
    <w:rsid w:val="00D05F67"/>
    <w:rsid w:val="00D075FF"/>
    <w:rsid w:val="00D078BA"/>
    <w:rsid w:val="00D11289"/>
    <w:rsid w:val="00D11D61"/>
    <w:rsid w:val="00D123BC"/>
    <w:rsid w:val="00D13087"/>
    <w:rsid w:val="00D132C4"/>
    <w:rsid w:val="00D1330A"/>
    <w:rsid w:val="00D1386B"/>
    <w:rsid w:val="00D14EFB"/>
    <w:rsid w:val="00D154FB"/>
    <w:rsid w:val="00D16F19"/>
    <w:rsid w:val="00D17593"/>
    <w:rsid w:val="00D21B82"/>
    <w:rsid w:val="00D22A95"/>
    <w:rsid w:val="00D254C5"/>
    <w:rsid w:val="00D26988"/>
    <w:rsid w:val="00D26A08"/>
    <w:rsid w:val="00D26AF4"/>
    <w:rsid w:val="00D26DAE"/>
    <w:rsid w:val="00D277F8"/>
    <w:rsid w:val="00D30131"/>
    <w:rsid w:val="00D30227"/>
    <w:rsid w:val="00D3282B"/>
    <w:rsid w:val="00D32B74"/>
    <w:rsid w:val="00D32D1A"/>
    <w:rsid w:val="00D334FB"/>
    <w:rsid w:val="00D33AAD"/>
    <w:rsid w:val="00D340C1"/>
    <w:rsid w:val="00D34AE1"/>
    <w:rsid w:val="00D34C37"/>
    <w:rsid w:val="00D351A7"/>
    <w:rsid w:val="00D37B51"/>
    <w:rsid w:val="00D37D68"/>
    <w:rsid w:val="00D40734"/>
    <w:rsid w:val="00D4104E"/>
    <w:rsid w:val="00D4278F"/>
    <w:rsid w:val="00D42DEB"/>
    <w:rsid w:val="00D42FA3"/>
    <w:rsid w:val="00D437B3"/>
    <w:rsid w:val="00D43EB4"/>
    <w:rsid w:val="00D462CD"/>
    <w:rsid w:val="00D47CB4"/>
    <w:rsid w:val="00D47FEF"/>
    <w:rsid w:val="00D502FC"/>
    <w:rsid w:val="00D50540"/>
    <w:rsid w:val="00D509A7"/>
    <w:rsid w:val="00D50B4A"/>
    <w:rsid w:val="00D50C10"/>
    <w:rsid w:val="00D51E2D"/>
    <w:rsid w:val="00D52248"/>
    <w:rsid w:val="00D5239E"/>
    <w:rsid w:val="00D52966"/>
    <w:rsid w:val="00D52E19"/>
    <w:rsid w:val="00D531EB"/>
    <w:rsid w:val="00D539B0"/>
    <w:rsid w:val="00D55B20"/>
    <w:rsid w:val="00D55B8E"/>
    <w:rsid w:val="00D560E7"/>
    <w:rsid w:val="00D56EE0"/>
    <w:rsid w:val="00D57156"/>
    <w:rsid w:val="00D57F87"/>
    <w:rsid w:val="00D60CD9"/>
    <w:rsid w:val="00D61F98"/>
    <w:rsid w:val="00D62214"/>
    <w:rsid w:val="00D6297C"/>
    <w:rsid w:val="00D65E58"/>
    <w:rsid w:val="00D65F31"/>
    <w:rsid w:val="00D66EC7"/>
    <w:rsid w:val="00D70827"/>
    <w:rsid w:val="00D709A1"/>
    <w:rsid w:val="00D70C84"/>
    <w:rsid w:val="00D70DB5"/>
    <w:rsid w:val="00D712B3"/>
    <w:rsid w:val="00D720CD"/>
    <w:rsid w:val="00D7284D"/>
    <w:rsid w:val="00D72C88"/>
    <w:rsid w:val="00D749D2"/>
    <w:rsid w:val="00D76479"/>
    <w:rsid w:val="00D764DC"/>
    <w:rsid w:val="00D7787D"/>
    <w:rsid w:val="00D779DA"/>
    <w:rsid w:val="00D80697"/>
    <w:rsid w:val="00D81F3F"/>
    <w:rsid w:val="00D820C0"/>
    <w:rsid w:val="00D82796"/>
    <w:rsid w:val="00D83677"/>
    <w:rsid w:val="00D8390C"/>
    <w:rsid w:val="00D83C8B"/>
    <w:rsid w:val="00D84564"/>
    <w:rsid w:val="00D85200"/>
    <w:rsid w:val="00D85705"/>
    <w:rsid w:val="00D86B73"/>
    <w:rsid w:val="00D86B86"/>
    <w:rsid w:val="00D9004D"/>
    <w:rsid w:val="00D90424"/>
    <w:rsid w:val="00D9044F"/>
    <w:rsid w:val="00D9047C"/>
    <w:rsid w:val="00D9050B"/>
    <w:rsid w:val="00D909F9"/>
    <w:rsid w:val="00D90D5B"/>
    <w:rsid w:val="00D916E0"/>
    <w:rsid w:val="00D91C00"/>
    <w:rsid w:val="00D92585"/>
    <w:rsid w:val="00D92960"/>
    <w:rsid w:val="00D93848"/>
    <w:rsid w:val="00D93C6C"/>
    <w:rsid w:val="00D93CE8"/>
    <w:rsid w:val="00D945FE"/>
    <w:rsid w:val="00D961E9"/>
    <w:rsid w:val="00D96E95"/>
    <w:rsid w:val="00D97417"/>
    <w:rsid w:val="00D97E62"/>
    <w:rsid w:val="00DA0D7C"/>
    <w:rsid w:val="00DA201E"/>
    <w:rsid w:val="00DA2330"/>
    <w:rsid w:val="00DA23C9"/>
    <w:rsid w:val="00DA2ABE"/>
    <w:rsid w:val="00DA2E2E"/>
    <w:rsid w:val="00DA3861"/>
    <w:rsid w:val="00DA4B69"/>
    <w:rsid w:val="00DA4E0E"/>
    <w:rsid w:val="00DA5618"/>
    <w:rsid w:val="00DA5FAA"/>
    <w:rsid w:val="00DA7186"/>
    <w:rsid w:val="00DB05C2"/>
    <w:rsid w:val="00DB0F72"/>
    <w:rsid w:val="00DB13D6"/>
    <w:rsid w:val="00DB1716"/>
    <w:rsid w:val="00DB2259"/>
    <w:rsid w:val="00DB28EC"/>
    <w:rsid w:val="00DB2C6E"/>
    <w:rsid w:val="00DB2FD7"/>
    <w:rsid w:val="00DB3066"/>
    <w:rsid w:val="00DB3187"/>
    <w:rsid w:val="00DB36DF"/>
    <w:rsid w:val="00DB4190"/>
    <w:rsid w:val="00DB65C9"/>
    <w:rsid w:val="00DB7366"/>
    <w:rsid w:val="00DB73E3"/>
    <w:rsid w:val="00DB7B6F"/>
    <w:rsid w:val="00DC062E"/>
    <w:rsid w:val="00DC0C4D"/>
    <w:rsid w:val="00DC0D79"/>
    <w:rsid w:val="00DC1301"/>
    <w:rsid w:val="00DC1D2E"/>
    <w:rsid w:val="00DC1E94"/>
    <w:rsid w:val="00DC25C2"/>
    <w:rsid w:val="00DC27D4"/>
    <w:rsid w:val="00DC33E3"/>
    <w:rsid w:val="00DC35ED"/>
    <w:rsid w:val="00DC46B3"/>
    <w:rsid w:val="00DC53E3"/>
    <w:rsid w:val="00DC54DB"/>
    <w:rsid w:val="00DC5679"/>
    <w:rsid w:val="00DC7B82"/>
    <w:rsid w:val="00DC7FF8"/>
    <w:rsid w:val="00DD0562"/>
    <w:rsid w:val="00DD09A0"/>
    <w:rsid w:val="00DD0A31"/>
    <w:rsid w:val="00DD0EE7"/>
    <w:rsid w:val="00DD14B3"/>
    <w:rsid w:val="00DD1CA3"/>
    <w:rsid w:val="00DD2730"/>
    <w:rsid w:val="00DD298A"/>
    <w:rsid w:val="00DD3151"/>
    <w:rsid w:val="00DD3204"/>
    <w:rsid w:val="00DD3DB6"/>
    <w:rsid w:val="00DD3FBA"/>
    <w:rsid w:val="00DD40E2"/>
    <w:rsid w:val="00DD4320"/>
    <w:rsid w:val="00DD5790"/>
    <w:rsid w:val="00DD5DFF"/>
    <w:rsid w:val="00DD6489"/>
    <w:rsid w:val="00DD7B20"/>
    <w:rsid w:val="00DE0032"/>
    <w:rsid w:val="00DE003C"/>
    <w:rsid w:val="00DE0E68"/>
    <w:rsid w:val="00DE1EC4"/>
    <w:rsid w:val="00DE32C7"/>
    <w:rsid w:val="00DE33C1"/>
    <w:rsid w:val="00DE34C9"/>
    <w:rsid w:val="00DE3929"/>
    <w:rsid w:val="00DE4159"/>
    <w:rsid w:val="00DE4CC3"/>
    <w:rsid w:val="00DE57F7"/>
    <w:rsid w:val="00DE60A1"/>
    <w:rsid w:val="00DE692E"/>
    <w:rsid w:val="00DE7A4B"/>
    <w:rsid w:val="00DE7AD6"/>
    <w:rsid w:val="00DE7DF0"/>
    <w:rsid w:val="00DE7EE4"/>
    <w:rsid w:val="00DF0701"/>
    <w:rsid w:val="00DF0CD4"/>
    <w:rsid w:val="00DF1D09"/>
    <w:rsid w:val="00DF2E6D"/>
    <w:rsid w:val="00DF3228"/>
    <w:rsid w:val="00DF32B1"/>
    <w:rsid w:val="00DF35FC"/>
    <w:rsid w:val="00DF36DD"/>
    <w:rsid w:val="00DF41A1"/>
    <w:rsid w:val="00DF48B9"/>
    <w:rsid w:val="00DF606B"/>
    <w:rsid w:val="00DF6FC9"/>
    <w:rsid w:val="00E00848"/>
    <w:rsid w:val="00E00FD9"/>
    <w:rsid w:val="00E01DD8"/>
    <w:rsid w:val="00E02B4A"/>
    <w:rsid w:val="00E04FF9"/>
    <w:rsid w:val="00E053D7"/>
    <w:rsid w:val="00E05816"/>
    <w:rsid w:val="00E058F4"/>
    <w:rsid w:val="00E06677"/>
    <w:rsid w:val="00E0685C"/>
    <w:rsid w:val="00E06FDE"/>
    <w:rsid w:val="00E10FBB"/>
    <w:rsid w:val="00E11AF8"/>
    <w:rsid w:val="00E1288F"/>
    <w:rsid w:val="00E12D28"/>
    <w:rsid w:val="00E143BE"/>
    <w:rsid w:val="00E14C31"/>
    <w:rsid w:val="00E14CD1"/>
    <w:rsid w:val="00E14F47"/>
    <w:rsid w:val="00E15B05"/>
    <w:rsid w:val="00E15C98"/>
    <w:rsid w:val="00E15FA8"/>
    <w:rsid w:val="00E16184"/>
    <w:rsid w:val="00E165BE"/>
    <w:rsid w:val="00E16A2B"/>
    <w:rsid w:val="00E1700A"/>
    <w:rsid w:val="00E17EEE"/>
    <w:rsid w:val="00E200B4"/>
    <w:rsid w:val="00E20994"/>
    <w:rsid w:val="00E20F38"/>
    <w:rsid w:val="00E21911"/>
    <w:rsid w:val="00E219C5"/>
    <w:rsid w:val="00E21B34"/>
    <w:rsid w:val="00E2241C"/>
    <w:rsid w:val="00E238A9"/>
    <w:rsid w:val="00E240B5"/>
    <w:rsid w:val="00E24FE8"/>
    <w:rsid w:val="00E25674"/>
    <w:rsid w:val="00E2594E"/>
    <w:rsid w:val="00E267AC"/>
    <w:rsid w:val="00E270D0"/>
    <w:rsid w:val="00E2740A"/>
    <w:rsid w:val="00E3013F"/>
    <w:rsid w:val="00E30478"/>
    <w:rsid w:val="00E304B0"/>
    <w:rsid w:val="00E316EA"/>
    <w:rsid w:val="00E320AE"/>
    <w:rsid w:val="00E322A0"/>
    <w:rsid w:val="00E3359E"/>
    <w:rsid w:val="00E33D84"/>
    <w:rsid w:val="00E34AF3"/>
    <w:rsid w:val="00E34E3E"/>
    <w:rsid w:val="00E355C4"/>
    <w:rsid w:val="00E3582B"/>
    <w:rsid w:val="00E35A0E"/>
    <w:rsid w:val="00E37029"/>
    <w:rsid w:val="00E37681"/>
    <w:rsid w:val="00E37CD9"/>
    <w:rsid w:val="00E41187"/>
    <w:rsid w:val="00E41808"/>
    <w:rsid w:val="00E439EA"/>
    <w:rsid w:val="00E444BE"/>
    <w:rsid w:val="00E444F4"/>
    <w:rsid w:val="00E449FA"/>
    <w:rsid w:val="00E44D00"/>
    <w:rsid w:val="00E451C8"/>
    <w:rsid w:val="00E457C6"/>
    <w:rsid w:val="00E463A6"/>
    <w:rsid w:val="00E469B4"/>
    <w:rsid w:val="00E4709B"/>
    <w:rsid w:val="00E47282"/>
    <w:rsid w:val="00E47A4F"/>
    <w:rsid w:val="00E50882"/>
    <w:rsid w:val="00E513F0"/>
    <w:rsid w:val="00E51C75"/>
    <w:rsid w:val="00E51EB0"/>
    <w:rsid w:val="00E51FED"/>
    <w:rsid w:val="00E52F35"/>
    <w:rsid w:val="00E53019"/>
    <w:rsid w:val="00E53038"/>
    <w:rsid w:val="00E53211"/>
    <w:rsid w:val="00E53B67"/>
    <w:rsid w:val="00E53FDB"/>
    <w:rsid w:val="00E54043"/>
    <w:rsid w:val="00E542A2"/>
    <w:rsid w:val="00E54ADC"/>
    <w:rsid w:val="00E54D02"/>
    <w:rsid w:val="00E56833"/>
    <w:rsid w:val="00E570F6"/>
    <w:rsid w:val="00E57395"/>
    <w:rsid w:val="00E60195"/>
    <w:rsid w:val="00E60986"/>
    <w:rsid w:val="00E62100"/>
    <w:rsid w:val="00E621E5"/>
    <w:rsid w:val="00E621FD"/>
    <w:rsid w:val="00E627FD"/>
    <w:rsid w:val="00E6280F"/>
    <w:rsid w:val="00E62C63"/>
    <w:rsid w:val="00E63CEF"/>
    <w:rsid w:val="00E643C6"/>
    <w:rsid w:val="00E64FBF"/>
    <w:rsid w:val="00E663F1"/>
    <w:rsid w:val="00E664FD"/>
    <w:rsid w:val="00E666F3"/>
    <w:rsid w:val="00E66893"/>
    <w:rsid w:val="00E67479"/>
    <w:rsid w:val="00E67A62"/>
    <w:rsid w:val="00E67BBD"/>
    <w:rsid w:val="00E67C2B"/>
    <w:rsid w:val="00E7007E"/>
    <w:rsid w:val="00E70285"/>
    <w:rsid w:val="00E704B5"/>
    <w:rsid w:val="00E7059C"/>
    <w:rsid w:val="00E705C2"/>
    <w:rsid w:val="00E71ED2"/>
    <w:rsid w:val="00E7244F"/>
    <w:rsid w:val="00E7249E"/>
    <w:rsid w:val="00E73022"/>
    <w:rsid w:val="00E731AC"/>
    <w:rsid w:val="00E73C92"/>
    <w:rsid w:val="00E74111"/>
    <w:rsid w:val="00E74370"/>
    <w:rsid w:val="00E7451B"/>
    <w:rsid w:val="00E74B71"/>
    <w:rsid w:val="00E75466"/>
    <w:rsid w:val="00E75580"/>
    <w:rsid w:val="00E758C8"/>
    <w:rsid w:val="00E75FB8"/>
    <w:rsid w:val="00E7610F"/>
    <w:rsid w:val="00E7730E"/>
    <w:rsid w:val="00E77865"/>
    <w:rsid w:val="00E80832"/>
    <w:rsid w:val="00E82953"/>
    <w:rsid w:val="00E82BA6"/>
    <w:rsid w:val="00E830C8"/>
    <w:rsid w:val="00E83BE1"/>
    <w:rsid w:val="00E84C10"/>
    <w:rsid w:val="00E84E55"/>
    <w:rsid w:val="00E8662A"/>
    <w:rsid w:val="00E866C0"/>
    <w:rsid w:val="00E866E1"/>
    <w:rsid w:val="00E8721B"/>
    <w:rsid w:val="00E90157"/>
    <w:rsid w:val="00E90983"/>
    <w:rsid w:val="00E90BD7"/>
    <w:rsid w:val="00E91118"/>
    <w:rsid w:val="00E91DBE"/>
    <w:rsid w:val="00E929C0"/>
    <w:rsid w:val="00E9311A"/>
    <w:rsid w:val="00E93960"/>
    <w:rsid w:val="00E93DC6"/>
    <w:rsid w:val="00E94E01"/>
    <w:rsid w:val="00E9533F"/>
    <w:rsid w:val="00E95395"/>
    <w:rsid w:val="00E955AA"/>
    <w:rsid w:val="00E96147"/>
    <w:rsid w:val="00E971D0"/>
    <w:rsid w:val="00E975BB"/>
    <w:rsid w:val="00EA021D"/>
    <w:rsid w:val="00EA0784"/>
    <w:rsid w:val="00EA089A"/>
    <w:rsid w:val="00EA1627"/>
    <w:rsid w:val="00EA1646"/>
    <w:rsid w:val="00EA1741"/>
    <w:rsid w:val="00EA2C67"/>
    <w:rsid w:val="00EA3859"/>
    <w:rsid w:val="00EA3A26"/>
    <w:rsid w:val="00EA3CAE"/>
    <w:rsid w:val="00EA439D"/>
    <w:rsid w:val="00EA4756"/>
    <w:rsid w:val="00EA4EE3"/>
    <w:rsid w:val="00EA544D"/>
    <w:rsid w:val="00EA5A23"/>
    <w:rsid w:val="00EA5D18"/>
    <w:rsid w:val="00EA7260"/>
    <w:rsid w:val="00EA7302"/>
    <w:rsid w:val="00EA74F0"/>
    <w:rsid w:val="00EB177F"/>
    <w:rsid w:val="00EB2801"/>
    <w:rsid w:val="00EB2BC4"/>
    <w:rsid w:val="00EB355E"/>
    <w:rsid w:val="00EB35F4"/>
    <w:rsid w:val="00EB3E49"/>
    <w:rsid w:val="00EB44A2"/>
    <w:rsid w:val="00EC07EA"/>
    <w:rsid w:val="00EC2A06"/>
    <w:rsid w:val="00EC2E61"/>
    <w:rsid w:val="00EC3AA7"/>
    <w:rsid w:val="00EC3BD1"/>
    <w:rsid w:val="00EC3F86"/>
    <w:rsid w:val="00EC51AE"/>
    <w:rsid w:val="00EC587D"/>
    <w:rsid w:val="00EC64D1"/>
    <w:rsid w:val="00EC6CF0"/>
    <w:rsid w:val="00EC7413"/>
    <w:rsid w:val="00EC7A13"/>
    <w:rsid w:val="00ED11B9"/>
    <w:rsid w:val="00ED1288"/>
    <w:rsid w:val="00ED1633"/>
    <w:rsid w:val="00ED1D9C"/>
    <w:rsid w:val="00ED235F"/>
    <w:rsid w:val="00ED3F9F"/>
    <w:rsid w:val="00ED42CE"/>
    <w:rsid w:val="00ED4622"/>
    <w:rsid w:val="00ED4D56"/>
    <w:rsid w:val="00ED4DAE"/>
    <w:rsid w:val="00ED510B"/>
    <w:rsid w:val="00ED55BE"/>
    <w:rsid w:val="00ED58FF"/>
    <w:rsid w:val="00ED5BDD"/>
    <w:rsid w:val="00ED6431"/>
    <w:rsid w:val="00ED664D"/>
    <w:rsid w:val="00ED68A7"/>
    <w:rsid w:val="00ED71D2"/>
    <w:rsid w:val="00ED732A"/>
    <w:rsid w:val="00ED758F"/>
    <w:rsid w:val="00ED7756"/>
    <w:rsid w:val="00ED7E76"/>
    <w:rsid w:val="00EE3321"/>
    <w:rsid w:val="00EE357A"/>
    <w:rsid w:val="00EE3F14"/>
    <w:rsid w:val="00EE41E2"/>
    <w:rsid w:val="00EE4728"/>
    <w:rsid w:val="00EE47EC"/>
    <w:rsid w:val="00EE4CDC"/>
    <w:rsid w:val="00EE507B"/>
    <w:rsid w:val="00EE60FE"/>
    <w:rsid w:val="00EE71F5"/>
    <w:rsid w:val="00EF08D9"/>
    <w:rsid w:val="00EF1446"/>
    <w:rsid w:val="00EF318C"/>
    <w:rsid w:val="00EF45F7"/>
    <w:rsid w:val="00EF4E8A"/>
    <w:rsid w:val="00EF4ED9"/>
    <w:rsid w:val="00EF5BD0"/>
    <w:rsid w:val="00EF5F3F"/>
    <w:rsid w:val="00EF6A56"/>
    <w:rsid w:val="00F00090"/>
    <w:rsid w:val="00F001F6"/>
    <w:rsid w:val="00F0214B"/>
    <w:rsid w:val="00F026ED"/>
    <w:rsid w:val="00F03356"/>
    <w:rsid w:val="00F04146"/>
    <w:rsid w:val="00F046B0"/>
    <w:rsid w:val="00F047E1"/>
    <w:rsid w:val="00F0483C"/>
    <w:rsid w:val="00F04C86"/>
    <w:rsid w:val="00F04CFD"/>
    <w:rsid w:val="00F0628D"/>
    <w:rsid w:val="00F06B60"/>
    <w:rsid w:val="00F06D72"/>
    <w:rsid w:val="00F06E7A"/>
    <w:rsid w:val="00F10184"/>
    <w:rsid w:val="00F103E8"/>
    <w:rsid w:val="00F104A9"/>
    <w:rsid w:val="00F110FE"/>
    <w:rsid w:val="00F1130F"/>
    <w:rsid w:val="00F1152B"/>
    <w:rsid w:val="00F118FA"/>
    <w:rsid w:val="00F120E6"/>
    <w:rsid w:val="00F1251B"/>
    <w:rsid w:val="00F151A0"/>
    <w:rsid w:val="00F159A6"/>
    <w:rsid w:val="00F15B7C"/>
    <w:rsid w:val="00F16D3D"/>
    <w:rsid w:val="00F16DBD"/>
    <w:rsid w:val="00F179A0"/>
    <w:rsid w:val="00F200D3"/>
    <w:rsid w:val="00F20AFF"/>
    <w:rsid w:val="00F20EB9"/>
    <w:rsid w:val="00F21130"/>
    <w:rsid w:val="00F216AA"/>
    <w:rsid w:val="00F21FF9"/>
    <w:rsid w:val="00F225D2"/>
    <w:rsid w:val="00F2318C"/>
    <w:rsid w:val="00F24996"/>
    <w:rsid w:val="00F254F4"/>
    <w:rsid w:val="00F265EE"/>
    <w:rsid w:val="00F27060"/>
    <w:rsid w:val="00F3003E"/>
    <w:rsid w:val="00F32ED9"/>
    <w:rsid w:val="00F33D85"/>
    <w:rsid w:val="00F33FA0"/>
    <w:rsid w:val="00F35423"/>
    <w:rsid w:val="00F361E6"/>
    <w:rsid w:val="00F372CF"/>
    <w:rsid w:val="00F3796F"/>
    <w:rsid w:val="00F37992"/>
    <w:rsid w:val="00F37AA8"/>
    <w:rsid w:val="00F401E3"/>
    <w:rsid w:val="00F4023E"/>
    <w:rsid w:val="00F4198E"/>
    <w:rsid w:val="00F4283C"/>
    <w:rsid w:val="00F42C58"/>
    <w:rsid w:val="00F434F3"/>
    <w:rsid w:val="00F43736"/>
    <w:rsid w:val="00F43BF7"/>
    <w:rsid w:val="00F45538"/>
    <w:rsid w:val="00F45719"/>
    <w:rsid w:val="00F45ED6"/>
    <w:rsid w:val="00F4608E"/>
    <w:rsid w:val="00F46413"/>
    <w:rsid w:val="00F46CE2"/>
    <w:rsid w:val="00F47B22"/>
    <w:rsid w:val="00F508FE"/>
    <w:rsid w:val="00F50EB9"/>
    <w:rsid w:val="00F5151A"/>
    <w:rsid w:val="00F51887"/>
    <w:rsid w:val="00F5278C"/>
    <w:rsid w:val="00F530F2"/>
    <w:rsid w:val="00F531B3"/>
    <w:rsid w:val="00F539E6"/>
    <w:rsid w:val="00F53AE7"/>
    <w:rsid w:val="00F546DA"/>
    <w:rsid w:val="00F55001"/>
    <w:rsid w:val="00F5596A"/>
    <w:rsid w:val="00F5652C"/>
    <w:rsid w:val="00F5666D"/>
    <w:rsid w:val="00F567CD"/>
    <w:rsid w:val="00F6207A"/>
    <w:rsid w:val="00F6214C"/>
    <w:rsid w:val="00F6227A"/>
    <w:rsid w:val="00F62568"/>
    <w:rsid w:val="00F62654"/>
    <w:rsid w:val="00F62840"/>
    <w:rsid w:val="00F63453"/>
    <w:rsid w:val="00F640DF"/>
    <w:rsid w:val="00F64117"/>
    <w:rsid w:val="00F66745"/>
    <w:rsid w:val="00F6793D"/>
    <w:rsid w:val="00F700EE"/>
    <w:rsid w:val="00F702E4"/>
    <w:rsid w:val="00F70507"/>
    <w:rsid w:val="00F70778"/>
    <w:rsid w:val="00F71755"/>
    <w:rsid w:val="00F72635"/>
    <w:rsid w:val="00F726FE"/>
    <w:rsid w:val="00F7313A"/>
    <w:rsid w:val="00F734F8"/>
    <w:rsid w:val="00F73FAF"/>
    <w:rsid w:val="00F74D7D"/>
    <w:rsid w:val="00F7577A"/>
    <w:rsid w:val="00F75C3D"/>
    <w:rsid w:val="00F76971"/>
    <w:rsid w:val="00F77859"/>
    <w:rsid w:val="00F77E7D"/>
    <w:rsid w:val="00F8256D"/>
    <w:rsid w:val="00F84350"/>
    <w:rsid w:val="00F84A5D"/>
    <w:rsid w:val="00F8512E"/>
    <w:rsid w:val="00F85805"/>
    <w:rsid w:val="00F86D80"/>
    <w:rsid w:val="00F86E95"/>
    <w:rsid w:val="00F875AE"/>
    <w:rsid w:val="00F877EC"/>
    <w:rsid w:val="00F90A12"/>
    <w:rsid w:val="00F91721"/>
    <w:rsid w:val="00F919A7"/>
    <w:rsid w:val="00F92112"/>
    <w:rsid w:val="00F923BE"/>
    <w:rsid w:val="00F92505"/>
    <w:rsid w:val="00F927C7"/>
    <w:rsid w:val="00F93001"/>
    <w:rsid w:val="00F954B4"/>
    <w:rsid w:val="00F95F96"/>
    <w:rsid w:val="00F96946"/>
    <w:rsid w:val="00FA0652"/>
    <w:rsid w:val="00FA07B2"/>
    <w:rsid w:val="00FA2641"/>
    <w:rsid w:val="00FA546B"/>
    <w:rsid w:val="00FA63BD"/>
    <w:rsid w:val="00FA6835"/>
    <w:rsid w:val="00FA6A32"/>
    <w:rsid w:val="00FA6D90"/>
    <w:rsid w:val="00FA76A7"/>
    <w:rsid w:val="00FA7EC3"/>
    <w:rsid w:val="00FB2382"/>
    <w:rsid w:val="00FB2D2A"/>
    <w:rsid w:val="00FB2E42"/>
    <w:rsid w:val="00FB2EFA"/>
    <w:rsid w:val="00FB33FB"/>
    <w:rsid w:val="00FB38C1"/>
    <w:rsid w:val="00FB4B0E"/>
    <w:rsid w:val="00FB4E7D"/>
    <w:rsid w:val="00FB5237"/>
    <w:rsid w:val="00FB75B8"/>
    <w:rsid w:val="00FB7B18"/>
    <w:rsid w:val="00FC0335"/>
    <w:rsid w:val="00FC0ABE"/>
    <w:rsid w:val="00FC1F2B"/>
    <w:rsid w:val="00FC21D3"/>
    <w:rsid w:val="00FC2C66"/>
    <w:rsid w:val="00FC2E1D"/>
    <w:rsid w:val="00FC30A2"/>
    <w:rsid w:val="00FC3357"/>
    <w:rsid w:val="00FC34B4"/>
    <w:rsid w:val="00FC3B78"/>
    <w:rsid w:val="00FC4683"/>
    <w:rsid w:val="00FC58B3"/>
    <w:rsid w:val="00FC72D9"/>
    <w:rsid w:val="00FC7733"/>
    <w:rsid w:val="00FC7B13"/>
    <w:rsid w:val="00FD0229"/>
    <w:rsid w:val="00FD13FB"/>
    <w:rsid w:val="00FD2426"/>
    <w:rsid w:val="00FD2A78"/>
    <w:rsid w:val="00FD2CE1"/>
    <w:rsid w:val="00FD306F"/>
    <w:rsid w:val="00FD3371"/>
    <w:rsid w:val="00FD47B3"/>
    <w:rsid w:val="00FD4ABD"/>
    <w:rsid w:val="00FD508C"/>
    <w:rsid w:val="00FD5BFF"/>
    <w:rsid w:val="00FD799B"/>
    <w:rsid w:val="00FE0D62"/>
    <w:rsid w:val="00FE12F6"/>
    <w:rsid w:val="00FE29AE"/>
    <w:rsid w:val="00FE2F05"/>
    <w:rsid w:val="00FE343D"/>
    <w:rsid w:val="00FE3701"/>
    <w:rsid w:val="00FE3A9B"/>
    <w:rsid w:val="00FE3C79"/>
    <w:rsid w:val="00FE4245"/>
    <w:rsid w:val="00FE425B"/>
    <w:rsid w:val="00FE4DD7"/>
    <w:rsid w:val="00FE571F"/>
    <w:rsid w:val="00FE6110"/>
    <w:rsid w:val="00FF1902"/>
    <w:rsid w:val="00FF2525"/>
    <w:rsid w:val="00FF4613"/>
    <w:rsid w:val="00FF495E"/>
    <w:rsid w:val="00FF5457"/>
    <w:rsid w:val="00FF6250"/>
    <w:rsid w:val="00FF63B8"/>
    <w:rsid w:val="00FF64C0"/>
    <w:rsid w:val="00FF66E0"/>
    <w:rsid w:val="00FF6C3D"/>
    <w:rsid w:val="00FF6C99"/>
    <w:rsid w:val="00FF72BA"/>
    <w:rsid w:val="00FF7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26FE9"/>
  <w15:docId w15:val="{1DD09FCE-AD43-488D-8636-0F691214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277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제목 1(BTB),제목 1(beman),Headin1,Heading 1 Char,Headin1 Char"/>
    <w:basedOn w:val="a"/>
    <w:next w:val="a"/>
    <w:link w:val="1Char"/>
    <w:qFormat/>
    <w:rsid w:val="00F726F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aliases w:val="제목 2 (BTB),제목 2(beman),지방세_제목2"/>
    <w:basedOn w:val="1"/>
    <w:next w:val="a"/>
    <w:link w:val="2Char"/>
    <w:qFormat/>
    <w:rsid w:val="00D42DEB"/>
    <w:pPr>
      <w:numPr>
        <w:ilvl w:val="1"/>
      </w:numPr>
      <w:outlineLvl w:val="1"/>
    </w:pPr>
    <w:rPr>
      <w:rFonts w:eastAsia="맑은 고딕"/>
      <w:sz w:val="22"/>
    </w:rPr>
  </w:style>
  <w:style w:type="paragraph" w:styleId="3">
    <w:name w:val="heading 3"/>
    <w:aliases w:val="제목 3(BTB),제목 3(beman),지방세_제목3"/>
    <w:basedOn w:val="1"/>
    <w:next w:val="a"/>
    <w:link w:val="3Char"/>
    <w:qFormat/>
    <w:rsid w:val="00631627"/>
    <w:pPr>
      <w:numPr>
        <w:ilvl w:val="2"/>
      </w:numPr>
      <w:ind w:left="567" w:hanging="567"/>
      <w:outlineLvl w:val="2"/>
    </w:pPr>
    <w:rPr>
      <w:rFonts w:eastAsia="맑은 고딕"/>
      <w:b w:val="0"/>
      <w:sz w:val="20"/>
      <w:lang w:eastAsia="ko-KR"/>
    </w:rPr>
  </w:style>
  <w:style w:type="paragraph" w:styleId="4">
    <w:name w:val="heading 4"/>
    <w:aliases w:val="지방세_제목4"/>
    <w:basedOn w:val="1"/>
    <w:next w:val="a"/>
    <w:link w:val="4Char"/>
    <w:qFormat/>
    <w:rsid w:val="00E621FD"/>
    <w:pPr>
      <w:numPr>
        <w:ilvl w:val="3"/>
      </w:numPr>
      <w:outlineLvl w:val="3"/>
    </w:pPr>
    <w:rPr>
      <w:rFonts w:eastAsia="맑은 고딕"/>
      <w:b w:val="0"/>
      <w:sz w:val="20"/>
      <w:lang w:eastAsia="ko-KR"/>
    </w:rPr>
  </w:style>
  <w:style w:type="paragraph" w:styleId="5">
    <w:name w:val="heading 5"/>
    <w:aliases w:val="지방세_제목5"/>
    <w:basedOn w:val="a"/>
    <w:next w:val="a"/>
    <w:link w:val="5Char"/>
    <w:qFormat/>
    <w:rsid w:val="00F726F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aliases w:val="지방세_제목6"/>
    <w:basedOn w:val="a"/>
    <w:next w:val="a"/>
    <w:qFormat/>
    <w:rsid w:val="00F726F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aliases w:val="지방세_제목7"/>
    <w:basedOn w:val="a"/>
    <w:next w:val="a"/>
    <w:qFormat/>
    <w:rsid w:val="00F726F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지방세_제목8"/>
    <w:basedOn w:val="a"/>
    <w:next w:val="a"/>
    <w:qFormat/>
    <w:rsid w:val="00F726F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F726F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aliases w:val="제목 2 (BTB) Char,제목 2(beman) Char,지방세_제목2 Char"/>
    <w:basedOn w:val="a0"/>
    <w:link w:val="2"/>
    <w:rsid w:val="00D42DEB"/>
    <w:rPr>
      <w:rFonts w:ascii="Arial" w:eastAsia="맑은 고딕" w:hAnsi="Arial"/>
      <w:b/>
      <w:sz w:val="22"/>
      <w:lang w:eastAsia="en-US"/>
    </w:rPr>
  </w:style>
  <w:style w:type="character" w:customStyle="1" w:styleId="3Char">
    <w:name w:val="제목 3 Char"/>
    <w:aliases w:val="제목 3(BTB) Char,제목 3(beman) Char,지방세_제목3 Char"/>
    <w:basedOn w:val="a0"/>
    <w:link w:val="3"/>
    <w:rsid w:val="00631627"/>
    <w:rPr>
      <w:rFonts w:ascii="Arial" w:eastAsia="맑은 고딕" w:hAnsi="Arial"/>
    </w:rPr>
  </w:style>
  <w:style w:type="character" w:customStyle="1" w:styleId="4Char">
    <w:name w:val="제목 4 Char"/>
    <w:aliases w:val="지방세_제목4 Char"/>
    <w:basedOn w:val="a0"/>
    <w:link w:val="4"/>
    <w:rsid w:val="00E621FD"/>
    <w:rPr>
      <w:rFonts w:ascii="Arial" w:eastAsia="맑은 고딕" w:hAnsi="Arial"/>
    </w:rPr>
  </w:style>
  <w:style w:type="character" w:customStyle="1" w:styleId="5Char">
    <w:name w:val="제목 5 Char"/>
    <w:aliases w:val="지방세_제목5 Char"/>
    <w:basedOn w:val="a0"/>
    <w:link w:val="5"/>
    <w:rsid w:val="00E93960"/>
    <w:rPr>
      <w:sz w:val="22"/>
      <w:lang w:eastAsia="en-US"/>
    </w:rPr>
  </w:style>
  <w:style w:type="paragraph" w:customStyle="1" w:styleId="Paragraph2">
    <w:name w:val="Paragraph2"/>
    <w:basedOn w:val="a"/>
    <w:rsid w:val="00F726FE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F726FE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F726F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F726FE"/>
    <w:pPr>
      <w:ind w:left="900" w:hanging="900"/>
    </w:pPr>
  </w:style>
  <w:style w:type="paragraph" w:styleId="10">
    <w:name w:val="toc 1"/>
    <w:basedOn w:val="a"/>
    <w:next w:val="a"/>
    <w:autoRedefine/>
    <w:uiPriority w:val="39"/>
    <w:qFormat/>
    <w:rsid w:val="00E621FD"/>
    <w:pPr>
      <w:tabs>
        <w:tab w:val="left" w:pos="400"/>
        <w:tab w:val="right" w:leader="dot" w:pos="9017"/>
      </w:tabs>
      <w:spacing w:before="120" w:after="120"/>
    </w:pPr>
    <w:rPr>
      <w:rFonts w:asciiTheme="minorHAnsi" w:eastAsiaTheme="minorHAnsi"/>
      <w:b/>
      <w:bCs/>
      <w:caps/>
    </w:rPr>
  </w:style>
  <w:style w:type="paragraph" w:styleId="20">
    <w:name w:val="toc 2"/>
    <w:basedOn w:val="a"/>
    <w:next w:val="a"/>
    <w:uiPriority w:val="39"/>
    <w:qFormat/>
    <w:rsid w:val="00F726FE"/>
    <w:pPr>
      <w:ind w:left="200"/>
    </w:pPr>
    <w:rPr>
      <w:rFonts w:asciiTheme="minorHAnsi" w:eastAsiaTheme="minorHAnsi"/>
      <w:smallCaps/>
    </w:rPr>
  </w:style>
  <w:style w:type="paragraph" w:styleId="30">
    <w:name w:val="toc 3"/>
    <w:basedOn w:val="a"/>
    <w:next w:val="a"/>
    <w:uiPriority w:val="39"/>
    <w:qFormat/>
    <w:rsid w:val="00F726FE"/>
    <w:pPr>
      <w:ind w:left="400"/>
    </w:pPr>
    <w:rPr>
      <w:rFonts w:asciiTheme="minorHAnsi" w:eastAsiaTheme="minorHAnsi"/>
      <w:i/>
      <w:iCs/>
    </w:rPr>
  </w:style>
  <w:style w:type="paragraph" w:styleId="a6">
    <w:name w:val="header"/>
    <w:aliases w:val="header odd1,header odd2,header odd3,header odd4,header odd5,header odd6,header odd11,header odd21,header odd31,header odd41,header odd51,header odd61,THeader,header odd,h,header"/>
    <w:basedOn w:val="a"/>
    <w:link w:val="Char"/>
    <w:uiPriority w:val="99"/>
    <w:rsid w:val="00F726FE"/>
    <w:pPr>
      <w:tabs>
        <w:tab w:val="center" w:pos="4320"/>
        <w:tab w:val="right" w:pos="8640"/>
      </w:tabs>
    </w:pPr>
  </w:style>
  <w:style w:type="character" w:customStyle="1" w:styleId="Char">
    <w:name w:val="머리글 Char"/>
    <w:aliases w:val="header odd1 Char,header odd2 Char,header odd3 Char,header odd4 Char,header odd5 Char,header odd6 Char,header odd11 Char,header odd21 Char,header odd31 Char,header odd41 Char,header odd51 Char,header odd61 Char,THeader Char,header odd Char"/>
    <w:basedOn w:val="a0"/>
    <w:link w:val="a6"/>
    <w:uiPriority w:val="99"/>
    <w:rsid w:val="00B14BE4"/>
    <w:rPr>
      <w:lang w:eastAsia="en-US"/>
    </w:rPr>
  </w:style>
  <w:style w:type="paragraph" w:styleId="a7">
    <w:name w:val="footer"/>
    <w:basedOn w:val="a"/>
    <w:link w:val="Char0"/>
    <w:uiPriority w:val="99"/>
    <w:rsid w:val="00F726FE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7"/>
    <w:uiPriority w:val="99"/>
    <w:rsid w:val="00B14BE4"/>
    <w:rPr>
      <w:lang w:eastAsia="en-US"/>
    </w:rPr>
  </w:style>
  <w:style w:type="character" w:styleId="a8">
    <w:name w:val="page number"/>
    <w:basedOn w:val="a0"/>
    <w:rsid w:val="00F726FE"/>
  </w:style>
  <w:style w:type="paragraph" w:customStyle="1" w:styleId="Bullet1">
    <w:name w:val="Bullet1"/>
    <w:basedOn w:val="a"/>
    <w:rsid w:val="00F726FE"/>
    <w:pPr>
      <w:ind w:left="720" w:hanging="432"/>
    </w:pPr>
  </w:style>
  <w:style w:type="paragraph" w:customStyle="1" w:styleId="Bullet2">
    <w:name w:val="Bullet2"/>
    <w:basedOn w:val="a"/>
    <w:rsid w:val="00F726FE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F726FE"/>
    <w:pPr>
      <w:keepLines/>
      <w:spacing w:after="120"/>
    </w:pPr>
  </w:style>
  <w:style w:type="paragraph" w:styleId="a9">
    <w:name w:val="Body Text"/>
    <w:basedOn w:val="a"/>
    <w:rsid w:val="00F726FE"/>
    <w:pPr>
      <w:keepLines/>
      <w:spacing w:after="120"/>
      <w:ind w:left="720"/>
    </w:pPr>
  </w:style>
  <w:style w:type="paragraph" w:styleId="aa">
    <w:name w:val="Document Map"/>
    <w:basedOn w:val="a"/>
    <w:semiHidden/>
    <w:rsid w:val="00F726FE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F726FE"/>
    <w:rPr>
      <w:sz w:val="20"/>
      <w:vertAlign w:val="superscript"/>
    </w:rPr>
  </w:style>
  <w:style w:type="paragraph" w:styleId="ac">
    <w:name w:val="footnote text"/>
    <w:basedOn w:val="a"/>
    <w:semiHidden/>
    <w:rsid w:val="00F726F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F726F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F726FE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F726F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F726FE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4"/>
    <w:autoRedefine/>
    <w:uiPriority w:val="39"/>
    <w:rsid w:val="00A55862"/>
    <w:pPr>
      <w:ind w:left="600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F726FE"/>
    <w:pPr>
      <w:ind w:left="80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F726FE"/>
    <w:pPr>
      <w:ind w:left="1000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F726FE"/>
    <w:pPr>
      <w:ind w:left="1200"/>
    </w:pPr>
    <w:rPr>
      <w:rFonts w:asciiTheme="minorHAnsi"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F726FE"/>
    <w:pPr>
      <w:ind w:left="1400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F726FE"/>
    <w:pPr>
      <w:ind w:left="1600"/>
    </w:pPr>
    <w:rPr>
      <w:rFonts w:asciiTheme="minorHAnsi" w:eastAsiaTheme="minorHAnsi"/>
      <w:sz w:val="18"/>
      <w:szCs w:val="18"/>
    </w:rPr>
  </w:style>
  <w:style w:type="paragraph" w:styleId="21">
    <w:name w:val="Body Text 2"/>
    <w:basedOn w:val="a"/>
    <w:rsid w:val="00F726FE"/>
    <w:rPr>
      <w:i/>
      <w:color w:val="0000FF"/>
    </w:rPr>
  </w:style>
  <w:style w:type="paragraph" w:styleId="ad">
    <w:name w:val="Body Text Indent"/>
    <w:basedOn w:val="a"/>
    <w:rsid w:val="00F726F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F726F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F726F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F726FE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sid w:val="00F726FE"/>
    <w:rPr>
      <w:color w:val="0000FF"/>
      <w:u w:val="single"/>
    </w:rPr>
  </w:style>
  <w:style w:type="character" w:styleId="af">
    <w:name w:val="FollowedHyperlink"/>
    <w:basedOn w:val="a0"/>
    <w:rsid w:val="00F726FE"/>
    <w:rPr>
      <w:color w:val="800080"/>
      <w:u w:val="single"/>
    </w:rPr>
  </w:style>
  <w:style w:type="paragraph" w:styleId="af0">
    <w:name w:val="Normal (Web)"/>
    <w:basedOn w:val="a"/>
    <w:uiPriority w:val="99"/>
    <w:rsid w:val="00F726F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1">
    <w:name w:val="Strong"/>
    <w:basedOn w:val="a0"/>
    <w:qFormat/>
    <w:rsid w:val="00F726FE"/>
    <w:rPr>
      <w:b/>
      <w:bCs/>
    </w:rPr>
  </w:style>
  <w:style w:type="paragraph" w:customStyle="1" w:styleId="af2">
    <w:name w:val="개요글"/>
    <w:basedOn w:val="a"/>
    <w:rsid w:val="00F726FE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바탕체" w:hAnsi="Arial"/>
      <w:kern w:val="2"/>
      <w:lang w:eastAsia="ko-KR"/>
    </w:rPr>
  </w:style>
  <w:style w:type="paragraph" w:customStyle="1" w:styleId="Subheading">
    <w:name w:val="Subheading"/>
    <w:basedOn w:val="a9"/>
    <w:rsid w:val="00F726FE"/>
    <w:pPr>
      <w:spacing w:before="240"/>
    </w:pPr>
    <w:rPr>
      <w:rFonts w:ascii="Arial" w:hAnsi="Arial"/>
      <w:b/>
      <w:bCs/>
    </w:rPr>
  </w:style>
  <w:style w:type="paragraph" w:customStyle="1" w:styleId="-0">
    <w:name w:val="중제목(내용-번호시작)"/>
    <w:basedOn w:val="a"/>
    <w:next w:val="a"/>
    <w:rsid w:val="00F726FE"/>
    <w:pPr>
      <w:tabs>
        <w:tab w:val="num" w:pos="720"/>
      </w:tabs>
      <w:wordWrap w:val="0"/>
      <w:overflowPunct w:val="0"/>
      <w:autoSpaceDE w:val="0"/>
      <w:autoSpaceDN w:val="0"/>
      <w:spacing w:line="260" w:lineRule="atLeast"/>
      <w:ind w:left="720" w:hanging="720"/>
      <w:textAlignment w:val="bottom"/>
    </w:pPr>
    <w:rPr>
      <w:rFonts w:ascii="Arial" w:eastAsia="바탕체"/>
      <w:kern w:val="2"/>
      <w:sz w:val="22"/>
      <w:lang w:eastAsia="ko-KR"/>
    </w:rPr>
  </w:style>
  <w:style w:type="paragraph" w:customStyle="1" w:styleId="TOC1">
    <w:name w:val="TOC 제목1"/>
    <w:basedOn w:val="1"/>
    <w:next w:val="a"/>
    <w:rsid w:val="00F726FE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Indent">
    <w:name w:val="Indent"/>
    <w:basedOn w:val="a"/>
    <w:rsid w:val="00F726FE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바탕체" w:hAnsi="Book Antiqua"/>
      <w:lang w:eastAsia="ko-KR"/>
    </w:rPr>
  </w:style>
  <w:style w:type="paragraph" w:customStyle="1" w:styleId="-">
    <w:name w:val="중제목(내용-번호아래 점)"/>
    <w:basedOn w:val="a"/>
    <w:rsid w:val="00F726FE"/>
    <w:pPr>
      <w:numPr>
        <w:numId w:val="2"/>
      </w:numPr>
      <w:tabs>
        <w:tab w:val="left" w:pos="1134"/>
      </w:tabs>
      <w:wordWrap w:val="0"/>
      <w:spacing w:line="260" w:lineRule="atLeast"/>
      <w:ind w:left="850"/>
      <w:jc w:val="both"/>
    </w:pPr>
    <w:rPr>
      <w:rFonts w:ascii="Arial" w:eastAsia="바탕체"/>
      <w:kern w:val="2"/>
      <w:lang w:eastAsia="ko-KR"/>
    </w:rPr>
  </w:style>
  <w:style w:type="table" w:styleId="af3">
    <w:name w:val="Table Grid"/>
    <w:basedOn w:val="a1"/>
    <w:uiPriority w:val="59"/>
    <w:rsid w:val="003D367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-Box2">
    <w:name w:val="Bullet-Box(2)"/>
    <w:rsid w:val="00F726FE"/>
    <w:pPr>
      <w:numPr>
        <w:ilvl w:val="1"/>
        <w:numId w:val="3"/>
      </w:numPr>
      <w:tabs>
        <w:tab w:val="clear" w:pos="1360"/>
        <w:tab w:val="num" w:pos="700"/>
      </w:tabs>
      <w:spacing w:line="360" w:lineRule="atLeast"/>
      <w:ind w:left="624" w:hanging="284"/>
    </w:pPr>
    <w:rPr>
      <w:rFonts w:ascii="굴림" w:eastAsia="굴림"/>
      <w:sz w:val="22"/>
    </w:rPr>
  </w:style>
  <w:style w:type="paragraph" w:customStyle="1" w:styleId="NormalText">
    <w:name w:val="Normal Text"/>
    <w:basedOn w:val="a"/>
    <w:rsid w:val="00F726FE"/>
    <w:pPr>
      <w:widowControl/>
      <w:spacing w:line="240" w:lineRule="auto"/>
    </w:pPr>
    <w:rPr>
      <w:rFonts w:ascii="Arial" w:eastAsia="굴림" w:hAnsi="Arial"/>
      <w:sz w:val="22"/>
      <w:lang w:eastAsia="ko-KR"/>
    </w:rPr>
  </w:style>
  <w:style w:type="paragraph" w:customStyle="1" w:styleId="Bullet-Box">
    <w:name w:val="Bullet-Box"/>
    <w:basedOn w:val="a"/>
    <w:rsid w:val="00F726FE"/>
    <w:pPr>
      <w:numPr>
        <w:numId w:val="4"/>
      </w:numPr>
      <w:wordWrap w:val="0"/>
      <w:autoSpaceDE w:val="0"/>
      <w:autoSpaceDN w:val="0"/>
      <w:spacing w:after="60" w:line="400" w:lineRule="atLeast"/>
      <w:jc w:val="both"/>
    </w:pPr>
    <w:rPr>
      <w:rFonts w:ascii="굴림" w:eastAsia="굴림"/>
      <w:kern w:val="2"/>
      <w:sz w:val="22"/>
      <w:szCs w:val="24"/>
      <w:lang w:eastAsia="ko-KR"/>
    </w:rPr>
  </w:style>
  <w:style w:type="paragraph" w:customStyle="1" w:styleId="af4">
    <w:name w:val="그림"/>
    <w:basedOn w:val="a"/>
    <w:rsid w:val="00E53019"/>
    <w:pPr>
      <w:wordWrap w:val="0"/>
      <w:autoSpaceDE w:val="0"/>
      <w:autoSpaceDN w:val="0"/>
      <w:spacing w:line="240" w:lineRule="auto"/>
      <w:jc w:val="center"/>
    </w:pPr>
    <w:rPr>
      <w:rFonts w:ascii="바탕"/>
      <w:szCs w:val="24"/>
      <w:lang w:eastAsia="ko-KR"/>
    </w:rPr>
  </w:style>
  <w:style w:type="paragraph" w:customStyle="1" w:styleId="Bullet-Box1">
    <w:name w:val="Bullet-Box(1)"/>
    <w:rsid w:val="009C539D"/>
    <w:pPr>
      <w:numPr>
        <w:numId w:val="5"/>
      </w:numPr>
      <w:spacing w:line="360" w:lineRule="atLeast"/>
      <w:jc w:val="both"/>
    </w:pPr>
    <w:rPr>
      <w:rFonts w:ascii="굴림" w:eastAsia="굴림"/>
    </w:rPr>
  </w:style>
  <w:style w:type="paragraph" w:styleId="af5">
    <w:name w:val="Balloon Text"/>
    <w:basedOn w:val="a"/>
    <w:semiHidden/>
    <w:rsid w:val="00530F52"/>
    <w:rPr>
      <w:rFonts w:ascii="Arial" w:eastAsia="돋움" w:hAnsi="Arial"/>
      <w:sz w:val="18"/>
      <w:szCs w:val="18"/>
    </w:rPr>
  </w:style>
  <w:style w:type="paragraph" w:styleId="af6">
    <w:name w:val="List Paragraph"/>
    <w:basedOn w:val="a"/>
    <w:uiPriority w:val="34"/>
    <w:qFormat/>
    <w:rsid w:val="008A02F0"/>
    <w:pPr>
      <w:ind w:leftChars="400" w:left="800"/>
    </w:pPr>
  </w:style>
  <w:style w:type="paragraph" w:styleId="af7">
    <w:name w:val="caption"/>
    <w:basedOn w:val="a"/>
    <w:next w:val="a"/>
    <w:uiPriority w:val="35"/>
    <w:unhideWhenUsed/>
    <w:qFormat/>
    <w:rsid w:val="003E5B90"/>
    <w:pPr>
      <w:wordWrap w:val="0"/>
      <w:adjustRightInd w:val="0"/>
      <w:spacing w:line="360" w:lineRule="atLeast"/>
      <w:jc w:val="both"/>
      <w:textAlignment w:val="baseline"/>
    </w:pPr>
    <w:rPr>
      <w:rFonts w:ascii="Arial" w:eastAsia="굴림체"/>
      <w:b/>
      <w:bCs/>
      <w:lang w:eastAsia="ko-KR" w:bidi="he-IL"/>
    </w:rPr>
  </w:style>
  <w:style w:type="paragraph" w:styleId="TOC">
    <w:name w:val="TOC Heading"/>
    <w:basedOn w:val="1"/>
    <w:next w:val="a"/>
    <w:uiPriority w:val="39"/>
    <w:unhideWhenUsed/>
    <w:qFormat/>
    <w:rsid w:val="00AB4F8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ko-KR"/>
    </w:rPr>
  </w:style>
  <w:style w:type="paragraph" w:styleId="af8">
    <w:name w:val="No Spacing"/>
    <w:link w:val="Char1"/>
    <w:uiPriority w:val="1"/>
    <w:qFormat/>
    <w:rsid w:val="00B14BE4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간격 없음 Char"/>
    <w:basedOn w:val="a0"/>
    <w:link w:val="af8"/>
    <w:uiPriority w:val="1"/>
    <w:rsid w:val="00B14BE4"/>
    <w:rPr>
      <w:rFonts w:asciiTheme="minorHAnsi" w:eastAsiaTheme="minorEastAsia" w:hAnsiTheme="minorHAnsi" w:cstheme="minorBidi"/>
      <w:sz w:val="22"/>
      <w:szCs w:val="22"/>
    </w:rPr>
  </w:style>
  <w:style w:type="paragraph" w:styleId="af9">
    <w:name w:val="Date"/>
    <w:basedOn w:val="a"/>
    <w:next w:val="a"/>
    <w:link w:val="Char2"/>
    <w:rsid w:val="00DA2330"/>
  </w:style>
  <w:style w:type="character" w:customStyle="1" w:styleId="Char2">
    <w:name w:val="날짜 Char"/>
    <w:basedOn w:val="a0"/>
    <w:link w:val="af9"/>
    <w:rsid w:val="00DA2330"/>
    <w:rPr>
      <w:lang w:eastAsia="en-US"/>
    </w:rPr>
  </w:style>
  <w:style w:type="character" w:styleId="afa">
    <w:name w:val="Emphasis"/>
    <w:basedOn w:val="a0"/>
    <w:qFormat/>
    <w:rsid w:val="00636C6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83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3188"/>
    <w:rPr>
      <w:rFonts w:ascii="굴림체" w:eastAsia="굴림체" w:hAnsi="굴림체" w:cs="굴림체"/>
      <w:sz w:val="24"/>
      <w:szCs w:val="24"/>
    </w:rPr>
  </w:style>
  <w:style w:type="paragraph" w:customStyle="1" w:styleId="0">
    <w:name w:val="스타일 목록 단락 + 왼쪽 0 글자"/>
    <w:basedOn w:val="af6"/>
    <w:rsid w:val="00896335"/>
    <w:pPr>
      <w:ind w:leftChars="0" w:left="0"/>
    </w:pPr>
    <w:rPr>
      <w:rFonts w:cs="바탕"/>
    </w:rPr>
  </w:style>
  <w:style w:type="paragraph" w:customStyle="1" w:styleId="01">
    <w:name w:val="스타일 목록 단락 + 왼쪽 0 글자1"/>
    <w:basedOn w:val="af6"/>
    <w:rsid w:val="00896335"/>
    <w:pPr>
      <w:ind w:leftChars="0" w:left="1120"/>
    </w:pPr>
    <w:rPr>
      <w:rFonts w:cs="바탕"/>
    </w:rPr>
  </w:style>
  <w:style w:type="character" w:customStyle="1" w:styleId="UnresolvedMention">
    <w:name w:val="Unresolved Mention"/>
    <w:basedOn w:val="a0"/>
    <w:uiPriority w:val="99"/>
    <w:semiHidden/>
    <w:unhideWhenUsed/>
    <w:rsid w:val="00145F63"/>
    <w:rPr>
      <w:color w:val="605E5C"/>
      <w:shd w:val="clear" w:color="auto" w:fill="E1DFDD"/>
    </w:rPr>
  </w:style>
  <w:style w:type="character" w:customStyle="1" w:styleId="1Char">
    <w:name w:val="제목 1 Char"/>
    <w:aliases w:val="제목 1(BTB) Char,제목 1(beman) Char,Headin1 Char1,Heading 1 Char Char,Headin1 Char Char"/>
    <w:basedOn w:val="a0"/>
    <w:link w:val="1"/>
    <w:rsid w:val="00776B40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1088;&#47308;\RUP_doc_temp\rup_wd_tmpl\req\rup_rmpl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schemeClr val="bg1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F85B3-A4B9-4764-B1AE-6889E7D9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rup_rmpln.dot</Template>
  <TotalTime>3555</TotalTime>
  <Pages>9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규격서</vt:lpstr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규격서</dc:title>
  <dc:creator>Doople</dc:creator>
  <cp:lastModifiedBy>박준호</cp:lastModifiedBy>
  <cp:revision>66</cp:revision>
  <cp:lastPrinted>2018-03-16T03:38:00Z</cp:lastPrinted>
  <dcterms:created xsi:type="dcterms:W3CDTF">2022-10-12T05:11:00Z</dcterms:created>
  <dcterms:modified xsi:type="dcterms:W3CDTF">2025-08-18T02:27:00Z</dcterms:modified>
</cp:coreProperties>
</file>