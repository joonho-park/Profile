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3CE15" w14:textId="77777777" w:rsidR="005F7256" w:rsidRPr="00636C69" w:rsidRDefault="005F7256">
      <w:pPr>
        <w:jc w:val="right"/>
        <w:rPr>
          <w:rStyle w:val="afa"/>
        </w:rPr>
      </w:pPr>
      <w:bookmarkStart w:id="0" w:name="_Hlk100751512"/>
      <w:bookmarkEnd w:id="0"/>
    </w:p>
    <w:p w14:paraId="1B65AFC8" w14:textId="77777777" w:rsidR="005F7256" w:rsidRPr="00CB1A09" w:rsidRDefault="005F7256">
      <w:pPr>
        <w:jc w:val="right"/>
        <w:rPr>
          <w:rFonts w:asciiTheme="majorHAnsi" w:eastAsiaTheme="majorHAnsi" w:hAnsiTheme="majorHAnsi" w:cs="Arial"/>
          <w:sz w:val="72"/>
          <w:lang w:eastAsia="ko-KR"/>
        </w:rPr>
      </w:pPr>
    </w:p>
    <w:p w14:paraId="3DBECC82" w14:textId="74466B17" w:rsidR="00D075FF" w:rsidRDefault="002C00D8" w:rsidP="00486832">
      <w:pPr>
        <w:jc w:val="center"/>
        <w:rPr>
          <w:rFonts w:asciiTheme="majorHAnsi" w:eastAsiaTheme="majorHAnsi" w:hAnsiTheme="majorHAnsi" w:cs="Arial"/>
          <w:b/>
          <w:bCs/>
          <w:sz w:val="56"/>
          <w:szCs w:val="56"/>
          <w:lang w:eastAsia="ko-KR"/>
        </w:rPr>
      </w:pPr>
      <w:r>
        <w:rPr>
          <w:rFonts w:asciiTheme="majorHAnsi" w:eastAsiaTheme="majorHAnsi" w:hAnsiTheme="majorHAnsi" w:cs="Arial" w:hint="eastAsia"/>
          <w:b/>
          <w:bCs/>
          <w:sz w:val="56"/>
          <w:szCs w:val="56"/>
          <w:lang w:eastAsia="ko-KR"/>
        </w:rPr>
        <w:t xml:space="preserve">Infini-A </w:t>
      </w:r>
      <w:r w:rsidR="00385BAF">
        <w:rPr>
          <w:rFonts w:asciiTheme="majorHAnsi" w:eastAsiaTheme="majorHAnsi" w:hAnsiTheme="majorHAnsi" w:cs="Arial" w:hint="eastAsia"/>
          <w:b/>
          <w:bCs/>
          <w:sz w:val="56"/>
          <w:szCs w:val="56"/>
          <w:lang w:eastAsia="ko-KR"/>
        </w:rPr>
        <w:t>M</w:t>
      </w:r>
      <w:r w:rsidR="00385BAF">
        <w:rPr>
          <w:rFonts w:asciiTheme="majorHAnsi" w:eastAsiaTheme="majorHAnsi" w:hAnsiTheme="majorHAnsi" w:cs="Arial"/>
          <w:b/>
          <w:bCs/>
          <w:sz w:val="56"/>
          <w:szCs w:val="56"/>
          <w:lang w:eastAsia="ko-KR"/>
        </w:rPr>
        <w:t>AS</w:t>
      </w:r>
      <w:r w:rsidR="00696912">
        <w:rPr>
          <w:rFonts w:asciiTheme="majorHAnsi" w:eastAsiaTheme="majorHAnsi" w:hAnsiTheme="majorHAnsi" w:cs="Arial"/>
          <w:b/>
          <w:bCs/>
          <w:sz w:val="56"/>
          <w:szCs w:val="56"/>
          <w:lang w:eastAsia="ko-KR"/>
        </w:rPr>
        <w:t xml:space="preserve"> </w:t>
      </w:r>
      <w:r w:rsidR="009D6F94">
        <w:rPr>
          <w:rFonts w:asciiTheme="majorHAnsi" w:eastAsiaTheme="majorHAnsi" w:hAnsiTheme="majorHAnsi" w:cs="Arial"/>
          <w:b/>
          <w:bCs/>
          <w:sz w:val="56"/>
          <w:szCs w:val="56"/>
          <w:lang w:eastAsia="ko-KR"/>
        </w:rPr>
        <w:t>setup manual</w:t>
      </w:r>
    </w:p>
    <w:p w14:paraId="08590941" w14:textId="77777777" w:rsidR="008324DB" w:rsidRPr="00CB1A09" w:rsidRDefault="008324DB">
      <w:pPr>
        <w:jc w:val="right"/>
        <w:rPr>
          <w:rFonts w:asciiTheme="majorHAnsi" w:eastAsiaTheme="majorHAnsi" w:hAnsiTheme="majorHAnsi" w:cs="Arial"/>
          <w:b/>
          <w:bCs/>
          <w:i/>
          <w:sz w:val="40"/>
          <w:lang w:eastAsia="ko-KR"/>
        </w:rPr>
      </w:pPr>
    </w:p>
    <w:p w14:paraId="5AC4AF7E" w14:textId="77777777" w:rsidR="00610EE3" w:rsidRPr="00CB1A09" w:rsidRDefault="00610EE3">
      <w:pPr>
        <w:jc w:val="right"/>
        <w:rPr>
          <w:rFonts w:asciiTheme="majorHAnsi" w:eastAsiaTheme="majorHAnsi" w:hAnsiTheme="majorHAnsi" w:cs="Arial"/>
          <w:b/>
          <w:bCs/>
          <w:i/>
          <w:sz w:val="40"/>
          <w:lang w:eastAsia="ko-KR"/>
        </w:rPr>
      </w:pPr>
    </w:p>
    <w:p w14:paraId="3AAB198E" w14:textId="748A2866" w:rsidR="005F7256" w:rsidRDefault="005F7256">
      <w:pPr>
        <w:pStyle w:val="a6"/>
        <w:spacing w:before="240"/>
        <w:jc w:val="right"/>
        <w:rPr>
          <w:rFonts w:asciiTheme="majorHAnsi" w:eastAsiaTheme="majorHAnsi" w:hAnsiTheme="majorHAnsi" w:cs="Arial"/>
          <w:b/>
          <w:bCs/>
          <w:sz w:val="56"/>
          <w:szCs w:val="56"/>
          <w:lang w:eastAsia="ko-KR"/>
        </w:rPr>
      </w:pPr>
    </w:p>
    <w:p w14:paraId="733CB9BA" w14:textId="05EFD7FB" w:rsidR="009D6F94" w:rsidRDefault="009D6F94">
      <w:pPr>
        <w:pStyle w:val="a6"/>
        <w:spacing w:before="240"/>
        <w:jc w:val="right"/>
        <w:rPr>
          <w:rFonts w:asciiTheme="majorHAnsi" w:eastAsiaTheme="majorHAnsi" w:hAnsiTheme="majorHAnsi" w:cs="Arial"/>
          <w:b/>
          <w:bCs/>
          <w:sz w:val="56"/>
          <w:szCs w:val="56"/>
          <w:lang w:eastAsia="ko-KR"/>
        </w:rPr>
      </w:pPr>
    </w:p>
    <w:p w14:paraId="5D3D68E3" w14:textId="77777777" w:rsidR="009D6F94" w:rsidRPr="00CB1A09" w:rsidRDefault="009D6F94">
      <w:pPr>
        <w:pStyle w:val="a6"/>
        <w:spacing w:before="240"/>
        <w:jc w:val="right"/>
        <w:rPr>
          <w:rFonts w:asciiTheme="majorHAnsi" w:eastAsiaTheme="majorHAnsi" w:hAnsiTheme="majorHAnsi" w:cs="Arial"/>
          <w:b/>
          <w:sz w:val="48"/>
          <w:lang w:eastAsia="ko-KR"/>
        </w:rPr>
      </w:pPr>
    </w:p>
    <w:p w14:paraId="51003035" w14:textId="77777777" w:rsidR="005F7256" w:rsidRPr="00CB1A09" w:rsidRDefault="005F7256">
      <w:pPr>
        <w:pStyle w:val="a7"/>
        <w:jc w:val="right"/>
        <w:rPr>
          <w:rFonts w:asciiTheme="majorHAnsi" w:eastAsiaTheme="majorHAnsi" w:hAnsiTheme="majorHAnsi" w:cs="Arial"/>
          <w:i/>
          <w:lang w:eastAsia="ko-KR"/>
        </w:rPr>
      </w:pPr>
    </w:p>
    <w:p w14:paraId="0F463002" w14:textId="77777777" w:rsidR="008324DB" w:rsidRPr="00CB1A09" w:rsidRDefault="008324DB">
      <w:pPr>
        <w:pStyle w:val="a7"/>
        <w:jc w:val="right"/>
        <w:rPr>
          <w:rFonts w:asciiTheme="majorHAnsi" w:eastAsiaTheme="majorHAnsi" w:hAnsiTheme="majorHAnsi" w:cs="Arial"/>
          <w:i/>
          <w:lang w:eastAsia="ko-KR"/>
        </w:rPr>
      </w:pPr>
    </w:p>
    <w:p w14:paraId="12AC6C89" w14:textId="77777777" w:rsidR="005F7256" w:rsidRPr="00CB1A09" w:rsidRDefault="005F7256">
      <w:pPr>
        <w:pStyle w:val="a7"/>
        <w:jc w:val="right"/>
        <w:rPr>
          <w:rFonts w:asciiTheme="majorHAnsi" w:eastAsiaTheme="majorHAnsi" w:hAnsiTheme="majorHAnsi" w:cs="Arial"/>
          <w:i/>
          <w:lang w:eastAsia="ko-KR"/>
        </w:rPr>
      </w:pPr>
    </w:p>
    <w:p w14:paraId="7BCC72E5" w14:textId="77777777" w:rsidR="005F7256" w:rsidRPr="00CB1A09" w:rsidRDefault="005F7256">
      <w:pPr>
        <w:pStyle w:val="a7"/>
        <w:jc w:val="right"/>
        <w:rPr>
          <w:rFonts w:asciiTheme="majorHAnsi" w:eastAsiaTheme="majorHAnsi" w:hAnsiTheme="majorHAnsi" w:cs="Arial"/>
          <w:i/>
          <w:lang w:eastAsia="ko-KR"/>
        </w:rPr>
      </w:pPr>
    </w:p>
    <w:p w14:paraId="6D60C50F" w14:textId="77777777" w:rsidR="00F42C58" w:rsidRPr="00CB1A09" w:rsidRDefault="00F42C58">
      <w:pPr>
        <w:pStyle w:val="a7"/>
        <w:jc w:val="right"/>
        <w:rPr>
          <w:rFonts w:asciiTheme="majorHAnsi" w:eastAsiaTheme="majorHAnsi" w:hAnsiTheme="majorHAnsi" w:cs="Arial"/>
          <w:sz w:val="24"/>
          <w:lang w:eastAsia="ko-KR"/>
        </w:rPr>
      </w:pPr>
    </w:p>
    <w:p w14:paraId="3474B2AE" w14:textId="77777777" w:rsidR="00486832" w:rsidRPr="00CB1A09" w:rsidRDefault="00486832">
      <w:pPr>
        <w:pStyle w:val="a7"/>
        <w:jc w:val="right"/>
        <w:rPr>
          <w:rFonts w:asciiTheme="majorHAnsi" w:eastAsiaTheme="majorHAnsi" w:hAnsiTheme="majorHAnsi" w:cs="Arial"/>
          <w:sz w:val="24"/>
          <w:lang w:eastAsia="ko-KR"/>
        </w:rPr>
      </w:pPr>
    </w:p>
    <w:p w14:paraId="7BF79C24" w14:textId="77777777" w:rsidR="00486832" w:rsidRPr="00CB1A09" w:rsidRDefault="00486832">
      <w:pPr>
        <w:pStyle w:val="a7"/>
        <w:jc w:val="right"/>
        <w:rPr>
          <w:rFonts w:asciiTheme="majorHAnsi" w:eastAsiaTheme="majorHAnsi" w:hAnsiTheme="majorHAnsi" w:cs="Arial"/>
          <w:sz w:val="24"/>
          <w:lang w:eastAsia="ko-KR"/>
        </w:rPr>
      </w:pPr>
    </w:p>
    <w:p w14:paraId="652E1699" w14:textId="77777777" w:rsidR="00486832" w:rsidRPr="00CB1A09" w:rsidRDefault="00486832">
      <w:pPr>
        <w:pStyle w:val="a7"/>
        <w:jc w:val="right"/>
        <w:rPr>
          <w:rFonts w:asciiTheme="majorHAnsi" w:eastAsiaTheme="majorHAnsi" w:hAnsiTheme="majorHAnsi" w:cs="Arial"/>
          <w:sz w:val="24"/>
          <w:lang w:eastAsia="ko-KR"/>
        </w:rPr>
      </w:pPr>
    </w:p>
    <w:p w14:paraId="3425DFCC" w14:textId="77777777" w:rsidR="00486832" w:rsidRPr="00CB1A09" w:rsidRDefault="00486832">
      <w:pPr>
        <w:pStyle w:val="a7"/>
        <w:jc w:val="right"/>
        <w:rPr>
          <w:rFonts w:asciiTheme="majorHAnsi" w:eastAsiaTheme="majorHAnsi" w:hAnsiTheme="majorHAnsi" w:cs="Arial"/>
          <w:sz w:val="24"/>
          <w:lang w:eastAsia="ko-KR"/>
        </w:rPr>
      </w:pPr>
    </w:p>
    <w:p w14:paraId="2C076463" w14:textId="77777777" w:rsidR="00486832" w:rsidRPr="00CB1A09" w:rsidRDefault="00486832">
      <w:pPr>
        <w:pStyle w:val="a7"/>
        <w:jc w:val="right"/>
        <w:rPr>
          <w:rFonts w:asciiTheme="majorHAnsi" w:eastAsiaTheme="majorHAnsi" w:hAnsiTheme="majorHAnsi" w:cs="Arial"/>
          <w:sz w:val="24"/>
          <w:lang w:eastAsia="ko-KR"/>
        </w:rPr>
      </w:pPr>
    </w:p>
    <w:p w14:paraId="32A2E42F" w14:textId="77777777" w:rsidR="005F7256" w:rsidRPr="00CB1A09" w:rsidRDefault="005F7256">
      <w:pPr>
        <w:pStyle w:val="a7"/>
        <w:jc w:val="right"/>
        <w:rPr>
          <w:rFonts w:asciiTheme="majorHAnsi" w:eastAsiaTheme="majorHAnsi" w:hAnsiTheme="majorHAnsi" w:cs="Arial"/>
          <w:sz w:val="32"/>
          <w:szCs w:val="32"/>
          <w:lang w:eastAsia="ko-KR"/>
        </w:rPr>
      </w:pPr>
    </w:p>
    <w:p w14:paraId="2E18BE16" w14:textId="77777777" w:rsidR="00F42C58" w:rsidRPr="00CB1A09" w:rsidRDefault="00F42C58">
      <w:pPr>
        <w:pStyle w:val="a7"/>
        <w:jc w:val="right"/>
        <w:rPr>
          <w:rFonts w:asciiTheme="majorHAnsi" w:eastAsiaTheme="majorHAnsi" w:hAnsiTheme="majorHAnsi" w:cs="Arial"/>
          <w:sz w:val="24"/>
          <w:lang w:eastAsia="ko-KR"/>
        </w:rPr>
      </w:pPr>
    </w:p>
    <w:p w14:paraId="064111C3" w14:textId="5312DB09" w:rsidR="00DB2C6E" w:rsidRDefault="007676E8" w:rsidP="007676E8">
      <w:pPr>
        <w:pStyle w:val="a7"/>
        <w:jc w:val="center"/>
        <w:rPr>
          <w:rFonts w:asciiTheme="majorHAnsi" w:eastAsiaTheme="majorHAnsi" w:hAnsiTheme="majorHAnsi" w:cs="Arial"/>
          <w:sz w:val="24"/>
          <w:lang w:eastAsia="ko-KR"/>
        </w:rPr>
      </w:pPr>
      <w:r w:rsidRPr="00CB1A09">
        <w:rPr>
          <w:rFonts w:asciiTheme="majorHAnsi" w:eastAsiaTheme="majorHAnsi" w:hAnsiTheme="majorHAnsi" w:hint="eastAsia"/>
          <w:noProof/>
          <w:lang w:eastAsia="ko-KR"/>
        </w:rPr>
        <w:drawing>
          <wp:inline distT="0" distB="0" distL="0" distR="0" wp14:anchorId="043134AB" wp14:editId="6EBE43CF">
            <wp:extent cx="2225518" cy="629177"/>
            <wp:effectExtent l="0" t="0" r="3810" b="0"/>
            <wp:docPr id="1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K tele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518" cy="62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A1823" w14:textId="59B3D4E0" w:rsidR="000515CD" w:rsidRPr="00CB1A09" w:rsidRDefault="00DB2C6E" w:rsidP="00765495">
      <w:pPr>
        <w:widowControl/>
        <w:spacing w:line="240" w:lineRule="auto"/>
        <w:rPr>
          <w:rFonts w:asciiTheme="majorHAnsi" w:eastAsiaTheme="majorHAnsi" w:hAnsiTheme="majorHAnsi" w:cs="Arial"/>
          <w:sz w:val="24"/>
          <w:lang w:eastAsia="ko-KR"/>
        </w:rPr>
      </w:pPr>
      <w:r>
        <w:rPr>
          <w:rFonts w:asciiTheme="majorHAnsi" w:eastAsiaTheme="majorHAnsi" w:hAnsiTheme="majorHAnsi" w:cs="Arial"/>
          <w:sz w:val="24"/>
          <w:lang w:eastAsia="ko-KR"/>
        </w:rPr>
        <w:br w:type="page"/>
      </w:r>
    </w:p>
    <w:sdt>
      <w:sdtPr>
        <w:rPr>
          <w:rFonts w:ascii="Times New Roman" w:eastAsia="바탕" w:hAnsi="Times New Roman" w:cs="Times New Roman"/>
          <w:b w:val="0"/>
          <w:bCs w:val="0"/>
          <w:color w:val="auto"/>
          <w:sz w:val="20"/>
          <w:szCs w:val="20"/>
          <w:lang w:val="ko-KR" w:eastAsia="en-US"/>
        </w:rPr>
        <w:id w:val="296714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953090F" w14:textId="2A2EB418" w:rsidR="00CB4F47" w:rsidRDefault="00CB4F47" w:rsidP="004D2BD1">
          <w:pPr>
            <w:pStyle w:val="TOC"/>
            <w:tabs>
              <w:tab w:val="left" w:pos="7935"/>
            </w:tabs>
          </w:pPr>
          <w:r>
            <w:rPr>
              <w:lang w:val="ko-KR"/>
            </w:rPr>
            <w:t>목차</w:t>
          </w:r>
          <w:r w:rsidR="004D2BD1">
            <w:rPr>
              <w:lang w:val="ko-KR"/>
            </w:rPr>
            <w:tab/>
          </w:r>
        </w:p>
        <w:p w14:paraId="708343F3" w14:textId="1E52FD46" w:rsidR="006470E5" w:rsidRDefault="00F0483C">
          <w:pPr>
            <w:pStyle w:val="1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r>
            <w:rPr>
              <w:lang w:eastAsia="ko-KR"/>
            </w:rPr>
            <w:fldChar w:fldCharType="begin"/>
          </w:r>
          <w:r>
            <w:rPr>
              <w:lang w:eastAsia="ko-KR"/>
            </w:rPr>
            <w:instrText xml:space="preserve"> TOC \o "1-4" \h \z \u </w:instrText>
          </w:r>
          <w:r>
            <w:rPr>
              <w:lang w:eastAsia="ko-KR"/>
            </w:rPr>
            <w:fldChar w:fldCharType="separate"/>
          </w:r>
          <w:hyperlink w:anchor="_Toc185620011" w:history="1">
            <w:r w:rsidR="006470E5" w:rsidRPr="00D15518">
              <w:rPr>
                <w:rStyle w:val="ae"/>
                <w:noProof/>
                <w:lang w:eastAsia="ko-KR"/>
              </w:rPr>
              <w:t>1.</w:t>
            </w:r>
            <w:r w:rsidR="006470E5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APPSETTINGS 설정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_Toc185620011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3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76D2A60E" w14:textId="6466B1E0" w:rsidR="006470E5" w:rsidRDefault="003A3BF0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12" w:history="1">
            <w:r w:rsidR="006470E5" w:rsidRPr="00D15518">
              <w:rPr>
                <w:rStyle w:val="ae"/>
                <w:noProof/>
                <w:lang w:eastAsia="ko-KR"/>
              </w:rPr>
              <w:t>1.1</w:t>
            </w:r>
            <w:r w:rsidR="006470E5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DB Connection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_Toc185620012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3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0A394CC4" w14:textId="494BFAAE" w:rsidR="006470E5" w:rsidRDefault="003A3BF0">
          <w:pPr>
            <w:pStyle w:val="30"/>
            <w:tabs>
              <w:tab w:val="left" w:pos="1200"/>
              <w:tab w:val="right" w:leader="dot" w:pos="9017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13" w:history="1">
            <w:r w:rsidR="006470E5" w:rsidRPr="00D15518">
              <w:rPr>
                <w:rStyle w:val="ae"/>
                <w:rFonts w:cs="Arial"/>
                <w:noProof/>
              </w:rPr>
              <w:t>1.1.1</w:t>
            </w:r>
            <w:r w:rsidR="006470E5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</w:rPr>
              <w:t>DB 정보 입력 방법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_Toc185620013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3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5342C169" w14:textId="6B80A015" w:rsidR="006470E5" w:rsidRDefault="003A3BF0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14" w:history="1">
            <w:r w:rsidR="006470E5" w:rsidRPr="00D15518">
              <w:rPr>
                <w:rStyle w:val="ae"/>
                <w:noProof/>
                <w:lang w:eastAsia="ko-KR"/>
              </w:rPr>
              <w:t>1.2</w:t>
            </w:r>
            <w:r w:rsidR="006470E5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Redis Connection 정보입력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_Toc185620014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3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4302BA8D" w14:textId="1FE0F65C" w:rsidR="006470E5" w:rsidRDefault="003A3BF0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15" w:history="1">
            <w:r w:rsidR="006470E5" w:rsidRPr="00D15518">
              <w:rPr>
                <w:rStyle w:val="ae"/>
                <w:noProof/>
                <w:lang w:eastAsia="ko-KR"/>
              </w:rPr>
              <w:t>1.3</w:t>
            </w:r>
            <w:r w:rsidR="006470E5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Has Connect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_Toc185620015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3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5ABB9228" w14:textId="6B136A4E" w:rsidR="006470E5" w:rsidRDefault="003A3BF0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16" w:history="1">
            <w:r w:rsidR="006470E5" w:rsidRPr="00D15518">
              <w:rPr>
                <w:rStyle w:val="ae"/>
                <w:noProof/>
                <w:lang w:eastAsia="ko-KR"/>
              </w:rPr>
              <w:t>1.4</w:t>
            </w:r>
            <w:r w:rsidR="006470E5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HaProxy 설정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_Toc185620016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3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68E2E7B0" w14:textId="3E8AEC22" w:rsidR="006470E5" w:rsidRDefault="003A3BF0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17" w:history="1">
            <w:r w:rsidR="006470E5" w:rsidRPr="00D15518">
              <w:rPr>
                <w:rStyle w:val="ae"/>
                <w:noProof/>
                <w:lang w:eastAsia="ko-KR"/>
              </w:rPr>
              <w:t>1.5</w:t>
            </w:r>
            <w:r w:rsidR="006470E5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APIGatewayURL 설정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_Toc185620017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3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63DF3F00" w14:textId="1038BD31" w:rsidR="006470E5" w:rsidRDefault="003A3BF0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18" w:history="1">
            <w:r w:rsidR="006470E5" w:rsidRPr="00D15518">
              <w:rPr>
                <w:rStyle w:val="ae"/>
                <w:noProof/>
                <w:lang w:eastAsia="ko-KR"/>
              </w:rPr>
              <w:t>1.6</w:t>
            </w:r>
            <w:r w:rsidR="006470E5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EDA Session 복구 설정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_Toc185620018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4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0680CAB4" w14:textId="661168E0" w:rsidR="006470E5" w:rsidRDefault="003A3BF0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19" w:history="1">
            <w:r w:rsidR="006470E5" w:rsidRPr="00D15518">
              <w:rPr>
                <w:rStyle w:val="ae"/>
                <w:noProof/>
                <w:lang w:eastAsia="ko-KR"/>
              </w:rPr>
              <w:t>1.7</w:t>
            </w:r>
            <w:r w:rsidR="006470E5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Serilog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_Toc185620019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4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15ED1DDB" w14:textId="6E88A2B3" w:rsidR="006470E5" w:rsidRDefault="003A3BF0">
          <w:pPr>
            <w:pStyle w:val="30"/>
            <w:tabs>
              <w:tab w:val="left" w:pos="1200"/>
              <w:tab w:val="right" w:leader="dot" w:pos="9017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20" w:history="1">
            <w:r w:rsidR="006470E5" w:rsidRPr="00D15518">
              <w:rPr>
                <w:rStyle w:val="ae"/>
                <w:rFonts w:cs="Arial"/>
                <w:noProof/>
              </w:rPr>
              <w:t>1.7.1</w:t>
            </w:r>
            <w:r w:rsidR="006470E5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</w:rPr>
              <w:t>filterExpression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_Toc185620020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5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449F1275" w14:textId="50C944FD" w:rsidR="006470E5" w:rsidRDefault="003A3BF0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21" w:history="1">
            <w:r w:rsidR="006470E5" w:rsidRPr="00D15518">
              <w:rPr>
                <w:rStyle w:val="ae"/>
                <w:noProof/>
                <w:lang w:eastAsia="ko-KR"/>
              </w:rPr>
              <w:t>1.8</w:t>
            </w:r>
            <w:r w:rsidR="006470E5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기타 설정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_Toc185620021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5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2593D950" w14:textId="0546BB4B" w:rsidR="006470E5" w:rsidRDefault="003A3BF0">
          <w:pPr>
            <w:pStyle w:val="1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22" w:history="1">
            <w:r w:rsidR="006470E5" w:rsidRPr="00D15518">
              <w:rPr>
                <w:rStyle w:val="ae"/>
                <w:noProof/>
                <w:lang w:eastAsia="ko-KR"/>
              </w:rPr>
              <w:t>2.</w:t>
            </w:r>
            <w:r w:rsidR="006470E5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Infini-A Mas 설치 방법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_Toc185620022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5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34049E7E" w14:textId="1261285E" w:rsidR="006470E5" w:rsidRDefault="003A3BF0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23" w:history="1">
            <w:r w:rsidR="006470E5" w:rsidRPr="00D15518">
              <w:rPr>
                <w:rStyle w:val="ae"/>
                <w:noProof/>
                <w:lang w:eastAsia="ko-KR"/>
              </w:rPr>
              <w:t>2.1</w:t>
            </w:r>
            <w:r w:rsidR="006470E5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mas 파일 권한 설정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_Toc185620023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5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304105BE" w14:textId="55407DA1" w:rsidR="006470E5" w:rsidRDefault="003A3BF0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24" w:history="1">
            <w:r w:rsidR="006470E5" w:rsidRPr="00D15518">
              <w:rPr>
                <w:rStyle w:val="ae"/>
                <w:noProof/>
                <w:lang w:eastAsia="ko-KR"/>
              </w:rPr>
              <w:t>2.2</w:t>
            </w:r>
            <w:r w:rsidR="006470E5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서비스 등록 및 실행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_Toc185620024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6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498605D1" w14:textId="4E21B54F" w:rsidR="006470E5" w:rsidRDefault="003A3BF0">
          <w:pPr>
            <w:pStyle w:val="30"/>
            <w:tabs>
              <w:tab w:val="left" w:pos="1200"/>
              <w:tab w:val="right" w:leader="dot" w:pos="9017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25" w:history="1">
            <w:r w:rsidR="006470E5" w:rsidRPr="00D15518">
              <w:rPr>
                <w:rStyle w:val="ae"/>
                <w:rFonts w:cs="Arial"/>
                <w:noProof/>
              </w:rPr>
              <w:t>2.2.1</w:t>
            </w:r>
            <w:r w:rsidR="006470E5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</w:rPr>
              <w:t>mas.service 서비스 파일 생성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_Toc185620025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6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3599FAD1" w14:textId="3ECCE499" w:rsidR="006470E5" w:rsidRDefault="003A3BF0">
          <w:pPr>
            <w:pStyle w:val="30"/>
            <w:tabs>
              <w:tab w:val="left" w:pos="1200"/>
              <w:tab w:val="right" w:leader="dot" w:pos="9017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26" w:history="1">
            <w:r w:rsidR="006470E5" w:rsidRPr="00D15518">
              <w:rPr>
                <w:rStyle w:val="ae"/>
                <w:rFonts w:cs="Arial"/>
                <w:noProof/>
              </w:rPr>
              <w:t>2.2.2</w:t>
            </w:r>
            <w:r w:rsidR="006470E5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</w:rPr>
              <w:t>mas서비스 실행 상태를 확인 한다.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_Toc185620026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6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6F38003C" w14:textId="3CEC3CEE" w:rsidR="006470E5" w:rsidRDefault="003A3BF0">
          <w:pPr>
            <w:pStyle w:val="30"/>
            <w:tabs>
              <w:tab w:val="left" w:pos="1200"/>
              <w:tab w:val="right" w:leader="dot" w:pos="9017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27" w:history="1">
            <w:r w:rsidR="006470E5" w:rsidRPr="00D15518">
              <w:rPr>
                <w:rStyle w:val="ae"/>
                <w:rFonts w:cs="Arial"/>
                <w:noProof/>
              </w:rPr>
              <w:t>2.2.3</w:t>
            </w:r>
            <w:r w:rsidR="006470E5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</w:rPr>
              <w:t>mas서비스 종료 방법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_Toc185620027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7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526DF59B" w14:textId="6C705664" w:rsidR="006470E5" w:rsidRDefault="003A3BF0">
          <w:pPr>
            <w:pStyle w:val="30"/>
            <w:tabs>
              <w:tab w:val="left" w:pos="1200"/>
              <w:tab w:val="right" w:leader="dot" w:pos="9017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28" w:history="1">
            <w:r w:rsidR="006470E5" w:rsidRPr="00D15518">
              <w:rPr>
                <w:rStyle w:val="ae"/>
                <w:rFonts w:cs="Arial"/>
                <w:noProof/>
              </w:rPr>
              <w:t>2.2.4</w:t>
            </w:r>
            <w:r w:rsidR="006470E5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</w:rPr>
              <w:t>Linux Datmon Service 동작 Command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_Toc185620028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7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5F74263B" w14:textId="61F840EB" w:rsidR="006470E5" w:rsidRDefault="003A3BF0">
          <w:pPr>
            <w:pStyle w:val="1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29" w:history="1">
            <w:r w:rsidR="006470E5" w:rsidRPr="00D15518">
              <w:rPr>
                <w:rStyle w:val="ae"/>
                <w:noProof/>
                <w:lang w:eastAsia="ko-KR"/>
              </w:rPr>
              <w:t>3.</w:t>
            </w:r>
            <w:r w:rsidR="006470E5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Query 저장 파일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_Toc185620029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8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05EB86FE" w14:textId="4CFD8D92" w:rsidR="006470E5" w:rsidRDefault="003A3BF0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30" w:history="1">
            <w:r w:rsidR="006470E5" w:rsidRPr="00D15518">
              <w:rPr>
                <w:rStyle w:val="ae"/>
                <w:noProof/>
                <w:lang w:eastAsia="ko-KR"/>
              </w:rPr>
              <w:t>3.1</w:t>
            </w:r>
            <w:r w:rsidR="006470E5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Qeury.xml 파일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_Toc185620030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8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37A684C8" w14:textId="13FBC4E7" w:rsidR="006470E5" w:rsidRDefault="003A3BF0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620031" w:history="1">
            <w:r w:rsidR="006470E5" w:rsidRPr="00D15518">
              <w:rPr>
                <w:rStyle w:val="ae"/>
                <w:noProof/>
                <w:lang w:eastAsia="ko-KR"/>
              </w:rPr>
              <w:t>3.2</w:t>
            </w:r>
            <w:r w:rsidR="006470E5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6470E5" w:rsidRPr="00D15518">
              <w:rPr>
                <w:rStyle w:val="ae"/>
                <w:noProof/>
                <w:lang w:eastAsia="ko-KR"/>
              </w:rPr>
              <w:t>Query 수정 방법</w:t>
            </w:r>
            <w:r w:rsidR="006470E5">
              <w:rPr>
                <w:noProof/>
                <w:webHidden/>
              </w:rPr>
              <w:tab/>
            </w:r>
            <w:r w:rsidR="006470E5">
              <w:rPr>
                <w:noProof/>
                <w:webHidden/>
              </w:rPr>
              <w:fldChar w:fldCharType="begin"/>
            </w:r>
            <w:r w:rsidR="006470E5">
              <w:rPr>
                <w:noProof/>
                <w:webHidden/>
              </w:rPr>
              <w:instrText xml:space="preserve"> PAGEREF _Toc185620031 \h </w:instrText>
            </w:r>
            <w:r w:rsidR="006470E5">
              <w:rPr>
                <w:noProof/>
                <w:webHidden/>
              </w:rPr>
            </w:r>
            <w:r w:rsidR="006470E5">
              <w:rPr>
                <w:noProof/>
                <w:webHidden/>
              </w:rPr>
              <w:fldChar w:fldCharType="separate"/>
            </w:r>
            <w:r w:rsidR="006470E5">
              <w:rPr>
                <w:noProof/>
                <w:webHidden/>
              </w:rPr>
              <w:t>8</w:t>
            </w:r>
            <w:r w:rsidR="006470E5">
              <w:rPr>
                <w:noProof/>
                <w:webHidden/>
              </w:rPr>
              <w:fldChar w:fldCharType="end"/>
            </w:r>
          </w:hyperlink>
        </w:p>
        <w:p w14:paraId="0AE4AA39" w14:textId="0A40C394" w:rsidR="00735555" w:rsidRDefault="00F0483C" w:rsidP="00735555">
          <w:pPr>
            <w:pStyle w:val="1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r>
            <w:rPr>
              <w:lang w:eastAsia="ko-KR"/>
            </w:rPr>
            <w:fldChar w:fldCharType="end"/>
          </w:r>
        </w:p>
        <w:p w14:paraId="594A61E5" w14:textId="01630AE7" w:rsidR="00B837FD" w:rsidRDefault="00B837FD" w:rsidP="00B837FD">
          <w:pPr>
            <w:rPr>
              <w:lang w:eastAsia="ko-KR"/>
            </w:rPr>
          </w:pPr>
        </w:p>
        <w:p w14:paraId="63FC99E1" w14:textId="77777777" w:rsidR="00B837FD" w:rsidRDefault="00B837FD" w:rsidP="00B837FD">
          <w:pPr>
            <w:rPr>
              <w:lang w:eastAsia="ko-KR"/>
            </w:rPr>
          </w:pPr>
        </w:p>
        <w:p w14:paraId="0EEA533F" w14:textId="5BBA97BC" w:rsidR="00B837FD" w:rsidRDefault="00B837FD" w:rsidP="00B837FD">
          <w:pPr>
            <w:rPr>
              <w:lang w:eastAsia="ko-KR"/>
            </w:rPr>
          </w:pPr>
        </w:p>
        <w:p w14:paraId="205BED94" w14:textId="01B5F7EC" w:rsidR="00B837FD" w:rsidRDefault="00B837FD" w:rsidP="00B837FD">
          <w:pPr>
            <w:rPr>
              <w:lang w:eastAsia="ko-KR"/>
            </w:rPr>
          </w:pPr>
        </w:p>
        <w:p w14:paraId="3CF4D234" w14:textId="1730FAF3" w:rsidR="00B837FD" w:rsidRDefault="00B837FD" w:rsidP="00B837FD">
          <w:pPr>
            <w:rPr>
              <w:lang w:eastAsia="ko-KR"/>
            </w:rPr>
          </w:pPr>
        </w:p>
        <w:p w14:paraId="4D17EF87" w14:textId="2A4CF12D" w:rsidR="00B837FD" w:rsidRDefault="00B837FD" w:rsidP="00B837FD">
          <w:pPr>
            <w:rPr>
              <w:lang w:eastAsia="ko-KR"/>
            </w:rPr>
          </w:pPr>
        </w:p>
        <w:p w14:paraId="64CD0ABC" w14:textId="2921C1C3" w:rsidR="00B837FD" w:rsidRDefault="00B837FD" w:rsidP="00B837FD">
          <w:pPr>
            <w:rPr>
              <w:lang w:eastAsia="ko-KR"/>
            </w:rPr>
          </w:pPr>
        </w:p>
        <w:p w14:paraId="427CC31A" w14:textId="47559130" w:rsidR="00F877EC" w:rsidRDefault="00F877EC" w:rsidP="00B837FD">
          <w:pPr>
            <w:rPr>
              <w:lang w:eastAsia="ko-KR"/>
            </w:rPr>
          </w:pPr>
        </w:p>
        <w:p w14:paraId="38AFC8FC" w14:textId="4ABE50A0" w:rsidR="00F877EC" w:rsidRDefault="00F877EC" w:rsidP="00B837FD">
          <w:pPr>
            <w:rPr>
              <w:lang w:eastAsia="ko-KR"/>
            </w:rPr>
          </w:pPr>
        </w:p>
        <w:p w14:paraId="0227E53E" w14:textId="4F922A34" w:rsidR="00F877EC" w:rsidRDefault="00F877EC" w:rsidP="00B837FD">
          <w:pPr>
            <w:rPr>
              <w:lang w:eastAsia="ko-KR"/>
            </w:rPr>
          </w:pPr>
        </w:p>
        <w:p w14:paraId="3569ECF4" w14:textId="3BB411E0" w:rsidR="00F877EC" w:rsidRDefault="00F877EC" w:rsidP="00B837FD">
          <w:pPr>
            <w:rPr>
              <w:lang w:eastAsia="ko-KR"/>
            </w:rPr>
          </w:pPr>
        </w:p>
        <w:p w14:paraId="1ED8CB2B" w14:textId="77777777" w:rsidR="00192F5A" w:rsidRDefault="00192F5A" w:rsidP="00B837FD">
          <w:pPr>
            <w:rPr>
              <w:lang w:eastAsia="ko-KR"/>
            </w:rPr>
          </w:pPr>
        </w:p>
        <w:p w14:paraId="07DAD3BE" w14:textId="77777777" w:rsidR="00192F5A" w:rsidRDefault="00192F5A" w:rsidP="00B837FD">
          <w:pPr>
            <w:rPr>
              <w:lang w:eastAsia="ko-KR"/>
            </w:rPr>
          </w:pPr>
        </w:p>
        <w:p w14:paraId="3CCBD4CF" w14:textId="77777777" w:rsidR="00192F5A" w:rsidRDefault="00192F5A" w:rsidP="00B837FD">
          <w:pPr>
            <w:rPr>
              <w:lang w:eastAsia="ko-KR"/>
            </w:rPr>
          </w:pPr>
        </w:p>
        <w:p w14:paraId="5F1ED9E4" w14:textId="77777777" w:rsidR="00192F5A" w:rsidRDefault="00192F5A" w:rsidP="00B837FD">
          <w:pPr>
            <w:rPr>
              <w:lang w:eastAsia="ko-KR"/>
            </w:rPr>
          </w:pPr>
        </w:p>
        <w:p w14:paraId="39B9A7B4" w14:textId="5F4ED8CE" w:rsidR="001D0457" w:rsidRDefault="003A3BF0" w:rsidP="001D0457"/>
      </w:sdtContent>
    </w:sdt>
    <w:p w14:paraId="6FFB4C75" w14:textId="39BFFC42" w:rsidR="00C56108" w:rsidRPr="0021096C" w:rsidRDefault="00911BE6" w:rsidP="00C32C9F">
      <w:pPr>
        <w:pStyle w:val="1"/>
        <w:rPr>
          <w:lang w:eastAsia="ko-KR"/>
        </w:rPr>
      </w:pPr>
      <w:bookmarkStart w:id="1" w:name="_Toc185620011"/>
      <w:r>
        <w:rPr>
          <w:rFonts w:hint="eastAsia"/>
          <w:lang w:eastAsia="ko-KR"/>
        </w:rPr>
        <w:lastRenderedPageBreak/>
        <w:t>A</w:t>
      </w:r>
      <w:r>
        <w:rPr>
          <w:lang w:eastAsia="ko-KR"/>
        </w:rPr>
        <w:t xml:space="preserve">PPSETTINGS </w:t>
      </w:r>
      <w:r>
        <w:rPr>
          <w:rFonts w:hint="eastAsia"/>
          <w:lang w:eastAsia="ko-KR"/>
        </w:rPr>
        <w:t>설정</w:t>
      </w:r>
      <w:bookmarkEnd w:id="1"/>
    </w:p>
    <w:p w14:paraId="751EA559" w14:textId="3F2A85BA" w:rsidR="00B250BE" w:rsidRPr="00B250BE" w:rsidRDefault="00B250BE" w:rsidP="00C32C9F">
      <w:pPr>
        <w:pStyle w:val="2"/>
        <w:rPr>
          <w:lang w:eastAsia="ko-KR"/>
        </w:rPr>
      </w:pPr>
      <w:bookmarkStart w:id="2" w:name="_Toc185620012"/>
      <w:r w:rsidRPr="00B250BE">
        <w:rPr>
          <w:rFonts w:hint="eastAsia"/>
          <w:lang w:eastAsia="ko-KR"/>
        </w:rPr>
        <w:t>D</w:t>
      </w:r>
      <w:r w:rsidRPr="00B250BE">
        <w:rPr>
          <w:lang w:eastAsia="ko-KR"/>
        </w:rPr>
        <w:t>B Connection</w:t>
      </w:r>
      <w:bookmarkEnd w:id="2"/>
    </w:p>
    <w:p w14:paraId="7B85FF24" w14:textId="0812C622" w:rsidR="00AE3D2F" w:rsidRDefault="00936BC5" w:rsidP="00AE3D2F">
      <w:r>
        <w:rPr>
          <w:noProof/>
          <w:lang w:eastAsia="ko-KR"/>
        </w:rPr>
        <w:drawing>
          <wp:inline distT="0" distB="0" distL="0" distR="0" wp14:anchorId="5347A96B" wp14:editId="793A44B1">
            <wp:extent cx="5732145" cy="707390"/>
            <wp:effectExtent l="0" t="0" r="1905" b="0"/>
            <wp:docPr id="9874385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38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704369" w14:paraId="10406932" w14:textId="77777777" w:rsidTr="00704369">
        <w:tc>
          <w:tcPr>
            <w:tcW w:w="1980" w:type="dxa"/>
          </w:tcPr>
          <w:p w14:paraId="205DFD4A" w14:textId="51EFC9B8" w:rsidR="00704369" w:rsidRDefault="00936BC5" w:rsidP="00704369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DBType</w:t>
            </w:r>
            <w:proofErr w:type="spellEnd"/>
          </w:p>
        </w:tc>
        <w:tc>
          <w:tcPr>
            <w:tcW w:w="7037" w:type="dxa"/>
          </w:tcPr>
          <w:p w14:paraId="50CAD454" w14:textId="7E2A0914" w:rsidR="00704369" w:rsidRDefault="00936BC5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사용할</w:t>
            </w:r>
            <w:r>
              <w:rPr>
                <w:rFonts w:hint="eastAsia"/>
                <w:lang w:eastAsia="ko-KR"/>
              </w:rPr>
              <w:t xml:space="preserve"> DBMS </w:t>
            </w:r>
            <w:r>
              <w:rPr>
                <w:rFonts w:hint="eastAsia"/>
                <w:lang w:eastAsia="ko-KR"/>
              </w:rPr>
              <w:t>서버종류를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  <w:r w:rsidR="00851E0C">
              <w:rPr>
                <w:rFonts w:hint="eastAsia"/>
                <w:lang w:eastAsia="ko-KR"/>
              </w:rPr>
              <w:t xml:space="preserve"> Ex)</w:t>
            </w:r>
            <w:r>
              <w:rPr>
                <w:rFonts w:hint="eastAsia"/>
                <w:lang w:eastAsia="ko-KR"/>
              </w:rPr>
              <w:t xml:space="preserve"> POSTGRE / ORACLE</w:t>
            </w:r>
          </w:p>
        </w:tc>
      </w:tr>
      <w:tr w:rsidR="00851E0C" w14:paraId="41ECEB2A" w14:textId="77777777" w:rsidTr="00704369">
        <w:tc>
          <w:tcPr>
            <w:tcW w:w="1980" w:type="dxa"/>
          </w:tcPr>
          <w:p w14:paraId="12104C01" w14:textId="326688BA" w:rsidR="00851E0C" w:rsidRDefault="00851E0C" w:rsidP="00704369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onnectionStrings</w:t>
            </w:r>
            <w:proofErr w:type="spellEnd"/>
          </w:p>
        </w:tc>
        <w:tc>
          <w:tcPr>
            <w:tcW w:w="7037" w:type="dxa"/>
          </w:tcPr>
          <w:p w14:paraId="1640759E" w14:textId="229813C6" w:rsidR="00851E0C" w:rsidRDefault="00851E0C" w:rsidP="0070436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연결정보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</w:tr>
      <w:tr w:rsidR="00851E0C" w14:paraId="74DB7E1E" w14:textId="77777777" w:rsidTr="00704369">
        <w:tc>
          <w:tcPr>
            <w:tcW w:w="1980" w:type="dxa"/>
          </w:tcPr>
          <w:p w14:paraId="39069003" w14:textId="64390536" w:rsidR="00851E0C" w:rsidRDefault="00851E0C" w:rsidP="00704369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efaultConnection</w:t>
            </w:r>
            <w:proofErr w:type="spellEnd"/>
          </w:p>
        </w:tc>
        <w:tc>
          <w:tcPr>
            <w:tcW w:w="7037" w:type="dxa"/>
          </w:tcPr>
          <w:p w14:paraId="4BCF9031" w14:textId="173FB744" w:rsidR="00851E0C" w:rsidRDefault="00851E0C" w:rsidP="0097437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디폴트되는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연결정보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</w:tr>
    </w:tbl>
    <w:p w14:paraId="62E13E88" w14:textId="053552C9" w:rsidR="00974374" w:rsidRDefault="00974374" w:rsidP="00974374">
      <w:pPr>
        <w:rPr>
          <w:lang w:eastAsia="ko-KR"/>
        </w:rPr>
      </w:pPr>
    </w:p>
    <w:p w14:paraId="132CD1B4" w14:textId="732B7588" w:rsidR="00547FAE" w:rsidRDefault="00547FAE" w:rsidP="00C32C9F">
      <w:pPr>
        <w:pStyle w:val="3"/>
      </w:pPr>
      <w:bookmarkStart w:id="3" w:name="_Toc185620013"/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"/>
    </w:p>
    <w:p w14:paraId="4E83F2F2" w14:textId="44993E3C" w:rsidR="002F7DB7" w:rsidRDefault="00547FAE" w:rsidP="00974374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d</w:t>
      </w:r>
      <w:r>
        <w:rPr>
          <w:lang w:eastAsia="ko-KR"/>
        </w:rPr>
        <w:t>ata source=TNS</w:t>
      </w:r>
      <w:r>
        <w:rPr>
          <w:rFonts w:hint="eastAsia"/>
          <w:lang w:eastAsia="ko-KR"/>
        </w:rPr>
        <w:t>명</w:t>
      </w:r>
      <w:proofErr w:type="gramStart"/>
      <w:r>
        <w:rPr>
          <w:lang w:eastAsia="ko-KR"/>
        </w:rPr>
        <w:t>;USER</w:t>
      </w:r>
      <w:proofErr w:type="gramEnd"/>
      <w:r>
        <w:rPr>
          <w:lang w:eastAsia="ko-KR"/>
        </w:rPr>
        <w:t xml:space="preserve"> ID=</w:t>
      </w:r>
      <w:r>
        <w:rPr>
          <w:rFonts w:hint="eastAsia"/>
          <w:lang w:eastAsia="ko-KR"/>
        </w:rPr>
        <w:t>D</w:t>
      </w:r>
      <w:r>
        <w:rPr>
          <w:lang w:eastAsia="ko-KR"/>
        </w:rPr>
        <w:t>B User ID;PASSWORD=DB Password;”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629DF3C7" w14:textId="77777777" w:rsidR="002F7DB7" w:rsidRDefault="002F7DB7" w:rsidP="00974374">
      <w:pPr>
        <w:rPr>
          <w:lang w:eastAsia="ko-KR"/>
        </w:rPr>
      </w:pPr>
    </w:p>
    <w:p w14:paraId="27348923" w14:textId="219F55B6" w:rsidR="002F7DB7" w:rsidRDefault="002F7DB7" w:rsidP="002F7DB7">
      <w:pPr>
        <w:pStyle w:val="2"/>
        <w:rPr>
          <w:lang w:eastAsia="ko-KR"/>
        </w:rPr>
      </w:pPr>
      <w:bookmarkStart w:id="4" w:name="_Toc185620014"/>
      <w:r>
        <w:rPr>
          <w:rFonts w:hint="eastAsia"/>
          <w:lang w:eastAsia="ko-KR"/>
        </w:rPr>
        <w:t xml:space="preserve">Redis Connection </w:t>
      </w:r>
      <w:r>
        <w:rPr>
          <w:rFonts w:hint="eastAsia"/>
          <w:lang w:eastAsia="ko-KR"/>
        </w:rPr>
        <w:t>정보입력</w:t>
      </w:r>
      <w:bookmarkEnd w:id="4"/>
    </w:p>
    <w:p w14:paraId="1C4CB837" w14:textId="1C02E0E5" w:rsidR="00547FAE" w:rsidRDefault="00854456" w:rsidP="00974374">
      <w:pPr>
        <w:rPr>
          <w:lang w:eastAsia="ko-KR"/>
        </w:rPr>
      </w:pPr>
      <w:r w:rsidRPr="00854456">
        <w:rPr>
          <w:noProof/>
          <w:lang w:eastAsia="ko-KR"/>
        </w:rPr>
        <w:drawing>
          <wp:inline distT="0" distB="0" distL="0" distR="0" wp14:anchorId="357A5F6C" wp14:editId="0E436AA3">
            <wp:extent cx="6408420" cy="273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0128" cy="2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4B52" w14:textId="77777777" w:rsidR="002F7DB7" w:rsidRDefault="002F7DB7" w:rsidP="00974374">
      <w:pPr>
        <w:rPr>
          <w:lang w:eastAsia="ko-KR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2F7DB7" w14:paraId="3AF9C3E1" w14:textId="77777777" w:rsidTr="005E7B7A">
        <w:tc>
          <w:tcPr>
            <w:tcW w:w="1980" w:type="dxa"/>
          </w:tcPr>
          <w:p w14:paraId="43E5C941" w14:textId="6748D83B" w:rsidR="002F7DB7" w:rsidRDefault="002F7DB7" w:rsidP="005E7B7A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MultiResisHost</w:t>
            </w:r>
            <w:proofErr w:type="spellEnd"/>
          </w:p>
        </w:tc>
        <w:tc>
          <w:tcPr>
            <w:tcW w:w="7037" w:type="dxa"/>
          </w:tcPr>
          <w:p w14:paraId="6166ACA3" w14:textId="7C5F1746" w:rsidR="002F7DB7" w:rsidRDefault="00194261" w:rsidP="005E7B7A">
            <w:pPr>
              <w:rPr>
                <w:lang w:eastAsia="ko-KR"/>
              </w:rPr>
            </w:pPr>
            <w:proofErr w:type="spellStart"/>
            <w:r w:rsidRPr="00194261">
              <w:rPr>
                <w:rFonts w:hint="eastAsia"/>
                <w:lang w:eastAsia="ko-KR"/>
              </w:rPr>
              <w:t>Redis</w:t>
            </w:r>
            <w:proofErr w:type="spellEnd"/>
            <w:r w:rsidRPr="00194261">
              <w:rPr>
                <w:rFonts w:hint="eastAsia"/>
                <w:lang w:eastAsia="ko-KR"/>
              </w:rPr>
              <w:t xml:space="preserve"> Service </w:t>
            </w:r>
            <w:proofErr w:type="spellStart"/>
            <w:r w:rsidRPr="00194261">
              <w:rPr>
                <w:rFonts w:hint="eastAsia"/>
                <w:lang w:eastAsia="ko-KR"/>
              </w:rPr>
              <w:t>커넥트</w:t>
            </w:r>
            <w:proofErr w:type="spellEnd"/>
            <w:r w:rsidRPr="00194261">
              <w:rPr>
                <w:rFonts w:hint="eastAsia"/>
                <w:lang w:eastAsia="ko-KR"/>
              </w:rPr>
              <w:t xml:space="preserve"> </w:t>
            </w:r>
            <w:r w:rsidRPr="00194261">
              <w:rPr>
                <w:rFonts w:hint="eastAsia"/>
                <w:lang w:eastAsia="ko-KR"/>
              </w:rPr>
              <w:t>설정</w:t>
            </w:r>
          </w:p>
        </w:tc>
      </w:tr>
    </w:tbl>
    <w:p w14:paraId="28FE4172" w14:textId="77777777" w:rsidR="002F7DB7" w:rsidRPr="002F7DB7" w:rsidRDefault="002F7DB7" w:rsidP="00974374">
      <w:pPr>
        <w:rPr>
          <w:lang w:eastAsia="ko-KR"/>
        </w:rPr>
      </w:pPr>
    </w:p>
    <w:p w14:paraId="5CAB2C09" w14:textId="15959FE0" w:rsidR="002F7DB7" w:rsidRDefault="00194261" w:rsidP="00194261">
      <w:pPr>
        <w:pStyle w:val="2"/>
        <w:rPr>
          <w:lang w:eastAsia="ko-KR"/>
        </w:rPr>
      </w:pPr>
      <w:bookmarkStart w:id="5" w:name="_Toc185620015"/>
      <w:r>
        <w:rPr>
          <w:rFonts w:hint="eastAsia"/>
          <w:lang w:eastAsia="ko-KR"/>
        </w:rPr>
        <w:t>Has Connect</w:t>
      </w:r>
      <w:bookmarkEnd w:id="5"/>
      <w:r>
        <w:rPr>
          <w:rFonts w:hint="eastAsia"/>
          <w:lang w:eastAsia="ko-KR"/>
        </w:rPr>
        <w:t xml:space="preserve"> </w:t>
      </w:r>
    </w:p>
    <w:p w14:paraId="023F84BE" w14:textId="6EC92CBE" w:rsidR="002F7DB7" w:rsidRDefault="00194261" w:rsidP="0097437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6C67873" wp14:editId="77079E54">
            <wp:extent cx="2714625" cy="323850"/>
            <wp:effectExtent l="0" t="0" r="9525" b="0"/>
            <wp:docPr id="12227472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47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E38A" w14:textId="77777777" w:rsidR="002F7DB7" w:rsidRDefault="002F7DB7" w:rsidP="00974374">
      <w:pPr>
        <w:rPr>
          <w:lang w:eastAsia="ko-KR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194261" w14:paraId="3646349A" w14:textId="77777777" w:rsidTr="005E7B7A">
        <w:tc>
          <w:tcPr>
            <w:tcW w:w="1980" w:type="dxa"/>
          </w:tcPr>
          <w:p w14:paraId="07AD6DB2" w14:textId="363EA812" w:rsidR="00194261" w:rsidRDefault="00194261" w:rsidP="005E7B7A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HasURL</w:t>
            </w:r>
            <w:proofErr w:type="spellEnd"/>
          </w:p>
        </w:tc>
        <w:tc>
          <w:tcPr>
            <w:tcW w:w="7037" w:type="dxa"/>
          </w:tcPr>
          <w:p w14:paraId="2356068E" w14:textId="4B9595D0" w:rsidR="00194261" w:rsidRDefault="00194261" w:rsidP="005E7B7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Has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커넥트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</w:tbl>
    <w:p w14:paraId="13DB6000" w14:textId="77777777" w:rsidR="00194261" w:rsidRDefault="00194261" w:rsidP="00974374">
      <w:pPr>
        <w:rPr>
          <w:lang w:eastAsia="ko-KR"/>
        </w:rPr>
      </w:pPr>
    </w:p>
    <w:p w14:paraId="43727640" w14:textId="0FFCC1EA" w:rsidR="00194261" w:rsidRDefault="00194261" w:rsidP="00194261">
      <w:pPr>
        <w:pStyle w:val="2"/>
        <w:rPr>
          <w:lang w:eastAsia="ko-KR"/>
        </w:rPr>
      </w:pPr>
      <w:bookmarkStart w:id="6" w:name="_Toc185620016"/>
      <w:proofErr w:type="spellStart"/>
      <w:r>
        <w:rPr>
          <w:rFonts w:hint="eastAsia"/>
          <w:lang w:eastAsia="ko-KR"/>
        </w:rPr>
        <w:t>HaProxy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bookmarkEnd w:id="6"/>
    </w:p>
    <w:p w14:paraId="47C60DD8" w14:textId="77777777" w:rsidR="00194261" w:rsidRDefault="00194261" w:rsidP="00974374">
      <w:pPr>
        <w:rPr>
          <w:lang w:eastAsia="ko-KR"/>
        </w:rPr>
      </w:pPr>
    </w:p>
    <w:p w14:paraId="00B6E69D" w14:textId="2AB14163" w:rsidR="00194261" w:rsidRDefault="00194261" w:rsidP="0097437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D264E13" wp14:editId="64797564">
            <wp:extent cx="3095625" cy="581025"/>
            <wp:effectExtent l="0" t="0" r="9525" b="9525"/>
            <wp:docPr id="16338081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08167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pPr w:leftFromText="142" w:rightFromText="142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40059F" w14:paraId="538FE751" w14:textId="77777777" w:rsidTr="0040059F">
        <w:tc>
          <w:tcPr>
            <w:tcW w:w="1980" w:type="dxa"/>
          </w:tcPr>
          <w:p w14:paraId="27AE2482" w14:textId="77777777" w:rsidR="0040059F" w:rsidRDefault="0040059F" w:rsidP="0040059F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HAProxyURL</w:t>
            </w:r>
            <w:proofErr w:type="spellEnd"/>
          </w:p>
        </w:tc>
        <w:tc>
          <w:tcPr>
            <w:tcW w:w="7037" w:type="dxa"/>
          </w:tcPr>
          <w:p w14:paraId="5EBB53EF" w14:textId="77777777" w:rsidR="0040059F" w:rsidRDefault="0040059F" w:rsidP="0040059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HA Proxy IP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  <w:tr w:rsidR="0040059F" w14:paraId="540DAE85" w14:textId="77777777" w:rsidTr="0040059F">
        <w:tc>
          <w:tcPr>
            <w:tcW w:w="1980" w:type="dxa"/>
          </w:tcPr>
          <w:p w14:paraId="52A9F30E" w14:textId="77777777" w:rsidR="0040059F" w:rsidRDefault="0040059F" w:rsidP="0040059F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HAProxyPort</w:t>
            </w:r>
            <w:proofErr w:type="spellEnd"/>
          </w:p>
        </w:tc>
        <w:tc>
          <w:tcPr>
            <w:tcW w:w="7037" w:type="dxa"/>
          </w:tcPr>
          <w:p w14:paraId="5CDE37C0" w14:textId="77777777" w:rsidR="0040059F" w:rsidRDefault="0040059F" w:rsidP="0040059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HA Proxy Port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</w:tbl>
    <w:p w14:paraId="31125183" w14:textId="77777777" w:rsidR="0040059F" w:rsidRDefault="0040059F" w:rsidP="00974374">
      <w:pPr>
        <w:rPr>
          <w:lang w:eastAsia="ko-KR"/>
        </w:rPr>
      </w:pPr>
    </w:p>
    <w:p w14:paraId="3E776F59" w14:textId="0C4F7CA4" w:rsidR="0040059F" w:rsidRDefault="0040059F" w:rsidP="0040059F">
      <w:pPr>
        <w:pStyle w:val="2"/>
        <w:rPr>
          <w:lang w:eastAsia="ko-KR"/>
        </w:rPr>
      </w:pPr>
      <w:bookmarkStart w:id="7" w:name="_Toc185620017"/>
      <w:proofErr w:type="spellStart"/>
      <w:r>
        <w:rPr>
          <w:rFonts w:hint="eastAsia"/>
          <w:lang w:eastAsia="ko-KR"/>
        </w:rPr>
        <w:t>APIGatewayURL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bookmarkEnd w:id="7"/>
    </w:p>
    <w:p w14:paraId="62220D20" w14:textId="2D606767" w:rsidR="0040059F" w:rsidRDefault="0040059F" w:rsidP="00974374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 </w:t>
      </w:r>
      <w:proofErr w:type="spellStart"/>
      <w:r>
        <w:rPr>
          <w:rFonts w:hint="eastAsia"/>
          <w:lang w:eastAsia="ko-KR"/>
        </w:rPr>
        <w:t>GateWay</w:t>
      </w:r>
      <w:proofErr w:type="spellEnd"/>
      <w:r>
        <w:rPr>
          <w:rFonts w:hint="eastAsia"/>
          <w:lang w:eastAsia="ko-KR"/>
        </w:rPr>
        <w:t>가</w:t>
      </w:r>
      <w:proofErr w:type="gramEnd"/>
      <w:r>
        <w:rPr>
          <w:rFonts w:hint="eastAsia"/>
          <w:lang w:eastAsia="ko-KR"/>
        </w:rPr>
        <w:t xml:space="preserve"> Active </w:t>
      </w:r>
      <w:r>
        <w:rPr>
          <w:rFonts w:hint="eastAsia"/>
          <w:lang w:eastAsia="ko-KR"/>
        </w:rPr>
        <w:t>상태인지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</w:p>
    <w:p w14:paraId="57C2BABD" w14:textId="77777777" w:rsidR="0040059F" w:rsidRDefault="0040059F" w:rsidP="00974374">
      <w:pPr>
        <w:rPr>
          <w:lang w:eastAsia="ko-KR"/>
        </w:rPr>
      </w:pPr>
    </w:p>
    <w:p w14:paraId="76C47A13" w14:textId="4ABF32C1" w:rsidR="0040059F" w:rsidRDefault="0040059F" w:rsidP="0097437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40AF127" wp14:editId="52D2333E">
            <wp:extent cx="2133600" cy="400050"/>
            <wp:effectExtent l="0" t="0" r="0" b="0"/>
            <wp:docPr id="19518696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69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2BC4" w14:textId="77777777" w:rsidR="0040059F" w:rsidRDefault="0040059F" w:rsidP="00974374">
      <w:pPr>
        <w:rPr>
          <w:lang w:eastAsia="ko-KR"/>
        </w:rPr>
      </w:pPr>
    </w:p>
    <w:tbl>
      <w:tblPr>
        <w:tblStyle w:val="af3"/>
        <w:tblpPr w:leftFromText="142" w:rightFromText="142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40059F" w14:paraId="448D7B4C" w14:textId="77777777" w:rsidTr="005E7B7A">
        <w:tc>
          <w:tcPr>
            <w:tcW w:w="1980" w:type="dxa"/>
          </w:tcPr>
          <w:p w14:paraId="3356CE0F" w14:textId="28E42897" w:rsidR="0040059F" w:rsidRDefault="0040059F" w:rsidP="005E7B7A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APIGatewayURL</w:t>
            </w:r>
            <w:proofErr w:type="spellEnd"/>
          </w:p>
        </w:tc>
        <w:tc>
          <w:tcPr>
            <w:tcW w:w="7037" w:type="dxa"/>
          </w:tcPr>
          <w:p w14:paraId="242BEF71" w14:textId="38D5F6B7" w:rsidR="0040059F" w:rsidRDefault="0040059F" w:rsidP="005E7B7A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APIGateway</w:t>
            </w:r>
            <w:proofErr w:type="spellEnd"/>
            <w:r>
              <w:rPr>
                <w:rFonts w:hint="eastAsia"/>
                <w:lang w:eastAsia="ko-KR"/>
              </w:rPr>
              <w:t xml:space="preserve"> IP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  <w:tr w:rsidR="0040059F" w14:paraId="60FB1EDA" w14:textId="77777777" w:rsidTr="005E7B7A">
        <w:tc>
          <w:tcPr>
            <w:tcW w:w="1980" w:type="dxa"/>
          </w:tcPr>
          <w:p w14:paraId="02BFE3C3" w14:textId="0EBA6A17" w:rsidR="0040059F" w:rsidRDefault="0040059F" w:rsidP="005E7B7A">
            <w:pPr>
              <w:jc w:val="center"/>
              <w:rPr>
                <w:lang w:eastAsia="ko-KR"/>
              </w:rPr>
            </w:pPr>
            <w:proofErr w:type="spellStart"/>
            <w:r w:rsidRPr="0040059F">
              <w:rPr>
                <w:lang w:eastAsia="ko-KR"/>
              </w:rPr>
              <w:t>APIGatewayPort</w:t>
            </w:r>
            <w:proofErr w:type="spellEnd"/>
          </w:p>
        </w:tc>
        <w:tc>
          <w:tcPr>
            <w:tcW w:w="7037" w:type="dxa"/>
          </w:tcPr>
          <w:p w14:paraId="16915874" w14:textId="422A98B4" w:rsidR="0040059F" w:rsidRDefault="0040059F" w:rsidP="005E7B7A">
            <w:pPr>
              <w:rPr>
                <w:lang w:eastAsia="ko-KR"/>
              </w:rPr>
            </w:pPr>
            <w:proofErr w:type="spellStart"/>
            <w:r w:rsidRPr="0040059F">
              <w:rPr>
                <w:lang w:eastAsia="ko-KR"/>
              </w:rPr>
              <w:t>APIGateway</w:t>
            </w:r>
            <w:proofErr w:type="spellEnd"/>
            <w:r>
              <w:rPr>
                <w:rFonts w:hint="eastAsia"/>
                <w:lang w:eastAsia="ko-KR"/>
              </w:rPr>
              <w:t xml:space="preserve"> Port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</w:tbl>
    <w:p w14:paraId="12845730" w14:textId="77777777" w:rsidR="0040059F" w:rsidRDefault="0040059F" w:rsidP="00974374">
      <w:pPr>
        <w:rPr>
          <w:lang w:eastAsia="ko-KR"/>
        </w:rPr>
      </w:pPr>
    </w:p>
    <w:p w14:paraId="0EA6CBB0" w14:textId="218EDB6F" w:rsidR="0040059F" w:rsidRDefault="006470E5" w:rsidP="006470E5">
      <w:pPr>
        <w:pStyle w:val="2"/>
        <w:rPr>
          <w:lang w:eastAsia="ko-KR"/>
        </w:rPr>
      </w:pPr>
      <w:bookmarkStart w:id="8" w:name="_Toc185620018"/>
      <w:r>
        <w:rPr>
          <w:rFonts w:hint="eastAsia"/>
          <w:lang w:eastAsia="ko-KR"/>
        </w:rPr>
        <w:lastRenderedPageBreak/>
        <w:t xml:space="preserve">EDA Session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bookmarkEnd w:id="8"/>
    </w:p>
    <w:p w14:paraId="70221108" w14:textId="3DBD9ACF" w:rsidR="0040059F" w:rsidRDefault="006470E5" w:rsidP="0097437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B0FF70E" wp14:editId="4874F210">
            <wp:extent cx="2352675" cy="771525"/>
            <wp:effectExtent l="0" t="0" r="9525" b="9525"/>
            <wp:docPr id="168472118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21188" name="그림 1" descr="텍스트, 폰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1454" w14:textId="77777777" w:rsidR="006470E5" w:rsidRDefault="006470E5" w:rsidP="00974374">
      <w:pPr>
        <w:rPr>
          <w:lang w:eastAsia="ko-KR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83"/>
        <w:gridCol w:w="6834"/>
      </w:tblGrid>
      <w:tr w:rsidR="006470E5" w14:paraId="30047AEE" w14:textId="77777777" w:rsidTr="002F6B4A">
        <w:tc>
          <w:tcPr>
            <w:tcW w:w="2183" w:type="dxa"/>
          </w:tcPr>
          <w:p w14:paraId="6FFB1CCE" w14:textId="52A0DB2B" w:rsidR="006470E5" w:rsidRDefault="006470E5" w:rsidP="005E7B7A">
            <w:pPr>
              <w:jc w:val="center"/>
              <w:rPr>
                <w:lang w:eastAsia="ko-KR"/>
              </w:rPr>
            </w:pPr>
            <w:proofErr w:type="spellStart"/>
            <w:r w:rsidRPr="006470E5">
              <w:rPr>
                <w:lang w:eastAsia="ko-KR"/>
              </w:rPr>
              <w:t>DeactiveInterval</w:t>
            </w:r>
            <w:proofErr w:type="spellEnd"/>
          </w:p>
        </w:tc>
        <w:tc>
          <w:tcPr>
            <w:tcW w:w="6834" w:type="dxa"/>
          </w:tcPr>
          <w:p w14:paraId="0F8D04F9" w14:textId="765D1EF0" w:rsidR="006470E5" w:rsidRDefault="002F6B4A" w:rsidP="005E7B7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DCP Deactive </w:t>
            </w:r>
            <w:r w:rsidR="00C12C54">
              <w:rPr>
                <w:rFonts w:hint="eastAsia"/>
                <w:lang w:eastAsia="ko-KR"/>
              </w:rPr>
              <w:t>후</w:t>
            </w:r>
            <w:r w:rsidR="00C12C54">
              <w:rPr>
                <w:rFonts w:hint="eastAsia"/>
                <w:lang w:eastAsia="ko-KR"/>
              </w:rPr>
              <w:t xml:space="preserve"> </w:t>
            </w:r>
            <w:r w:rsidR="00C12C54">
              <w:rPr>
                <w:rFonts w:hint="eastAsia"/>
                <w:lang w:eastAsia="ko-KR"/>
              </w:rPr>
              <w:t>대기</w:t>
            </w:r>
            <w:r w:rsidR="00C12C54">
              <w:rPr>
                <w:rFonts w:hint="eastAsia"/>
                <w:lang w:eastAsia="ko-KR"/>
              </w:rPr>
              <w:t xml:space="preserve"> </w:t>
            </w:r>
            <w:r w:rsidR="00C12C54"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  <w:tr w:rsidR="002F6B4A" w14:paraId="55DFD361" w14:textId="77777777" w:rsidTr="002F6B4A">
        <w:tc>
          <w:tcPr>
            <w:tcW w:w="2183" w:type="dxa"/>
          </w:tcPr>
          <w:p w14:paraId="36ECD853" w14:textId="4199CCFA" w:rsidR="002F6B4A" w:rsidRDefault="002F6B4A" w:rsidP="002F6B4A">
            <w:pPr>
              <w:jc w:val="center"/>
              <w:rPr>
                <w:lang w:eastAsia="ko-KR"/>
              </w:rPr>
            </w:pPr>
            <w:proofErr w:type="spellStart"/>
            <w:r w:rsidRPr="006470E5">
              <w:rPr>
                <w:lang w:eastAsia="ko-KR"/>
              </w:rPr>
              <w:t>ActiveInterval</w:t>
            </w:r>
            <w:proofErr w:type="spellEnd"/>
          </w:p>
        </w:tc>
        <w:tc>
          <w:tcPr>
            <w:tcW w:w="6834" w:type="dxa"/>
          </w:tcPr>
          <w:p w14:paraId="3733B627" w14:textId="2BEC79B5" w:rsidR="002F6B4A" w:rsidRDefault="002F6B4A" w:rsidP="00031459">
            <w:pPr>
              <w:ind w:firstLineChars="10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DCP Deactive </w:t>
            </w:r>
            <w:r w:rsidR="00C12C54">
              <w:rPr>
                <w:rFonts w:hint="eastAsia"/>
                <w:lang w:eastAsia="ko-KR"/>
              </w:rPr>
              <w:t>후</w:t>
            </w:r>
            <w:r w:rsidR="00C12C54">
              <w:rPr>
                <w:rFonts w:hint="eastAsia"/>
                <w:lang w:eastAsia="ko-KR"/>
              </w:rPr>
              <w:t xml:space="preserve"> </w:t>
            </w:r>
            <w:r w:rsidR="00C12C54">
              <w:rPr>
                <w:rFonts w:hint="eastAsia"/>
                <w:lang w:eastAsia="ko-KR"/>
              </w:rPr>
              <w:t>대기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  <w:tr w:rsidR="006470E5" w14:paraId="7C1DF4C3" w14:textId="77777777" w:rsidTr="002F6B4A">
        <w:tc>
          <w:tcPr>
            <w:tcW w:w="2183" w:type="dxa"/>
          </w:tcPr>
          <w:p w14:paraId="06BD0895" w14:textId="0EED8347" w:rsidR="006470E5" w:rsidRDefault="006470E5" w:rsidP="006470E5">
            <w:pPr>
              <w:jc w:val="center"/>
              <w:rPr>
                <w:lang w:eastAsia="ko-KR"/>
              </w:rPr>
            </w:pPr>
            <w:proofErr w:type="spellStart"/>
            <w:r w:rsidRPr="006470E5">
              <w:rPr>
                <w:lang w:eastAsia="ko-KR"/>
              </w:rPr>
              <w:t>CloseSessionInterval</w:t>
            </w:r>
            <w:proofErr w:type="spellEnd"/>
          </w:p>
        </w:tc>
        <w:tc>
          <w:tcPr>
            <w:tcW w:w="6834" w:type="dxa"/>
          </w:tcPr>
          <w:p w14:paraId="1CFEF587" w14:textId="5557CE4C" w:rsidR="006470E5" w:rsidRDefault="00C12C54" w:rsidP="006470E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Close Session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  <w:tr w:rsidR="006470E5" w14:paraId="6B8E2AD6" w14:textId="77777777" w:rsidTr="002F6B4A">
        <w:tc>
          <w:tcPr>
            <w:tcW w:w="2183" w:type="dxa"/>
          </w:tcPr>
          <w:p w14:paraId="788E96BC" w14:textId="54872799" w:rsidR="006470E5" w:rsidRPr="006470E5" w:rsidRDefault="006470E5" w:rsidP="006470E5">
            <w:pPr>
              <w:jc w:val="center"/>
              <w:rPr>
                <w:lang w:eastAsia="ko-KR"/>
              </w:rPr>
            </w:pPr>
            <w:proofErr w:type="spellStart"/>
            <w:r w:rsidRPr="006470E5">
              <w:rPr>
                <w:lang w:eastAsia="ko-KR"/>
              </w:rPr>
              <w:t>EstablishSessionInterval</w:t>
            </w:r>
            <w:proofErr w:type="spellEnd"/>
          </w:p>
        </w:tc>
        <w:tc>
          <w:tcPr>
            <w:tcW w:w="6834" w:type="dxa"/>
          </w:tcPr>
          <w:p w14:paraId="1139A57B" w14:textId="3F21294C" w:rsidR="006470E5" w:rsidRDefault="00C12C54" w:rsidP="006470E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Establish Session </w:t>
            </w:r>
            <w:r>
              <w:rPr>
                <w:rFonts w:hint="eastAsia"/>
                <w:lang w:eastAsia="ko-KR"/>
              </w:rPr>
              <w:t>후</w:t>
            </w:r>
            <w:r w:rsidR="0031214F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  <w:r w:rsidR="0031214F">
              <w:rPr>
                <w:rFonts w:hint="eastAsia"/>
                <w:lang w:eastAsia="ko-KR"/>
              </w:rPr>
              <w:t xml:space="preserve"> </w:t>
            </w:r>
            <w:r w:rsidR="0031214F">
              <w:rPr>
                <w:rFonts w:hint="eastAsia"/>
                <w:lang w:eastAsia="ko-KR"/>
              </w:rPr>
              <w:t>설정</w:t>
            </w:r>
          </w:p>
        </w:tc>
      </w:tr>
    </w:tbl>
    <w:p w14:paraId="1464897C" w14:textId="7007E326" w:rsidR="006470E5" w:rsidRDefault="006470E5" w:rsidP="00974374">
      <w:pPr>
        <w:rPr>
          <w:lang w:eastAsia="ko-KR"/>
        </w:rPr>
      </w:pPr>
    </w:p>
    <w:p w14:paraId="79A22EB3" w14:textId="23E1D29D" w:rsidR="00535797" w:rsidRDefault="00535797" w:rsidP="00535797">
      <w:pPr>
        <w:pStyle w:val="2"/>
        <w:rPr>
          <w:lang w:eastAsia="ko-KR"/>
        </w:rPr>
      </w:pPr>
      <w:r>
        <w:rPr>
          <w:lang w:eastAsia="ko-KR"/>
        </w:rPr>
        <w:t>EDA Session Recovery Interval</w:t>
      </w:r>
    </w:p>
    <w:p w14:paraId="295986AF" w14:textId="78BD8CE7" w:rsidR="00535797" w:rsidRDefault="00535797" w:rsidP="00535797">
      <w:pPr>
        <w:rPr>
          <w:lang w:eastAsia="ko-KR"/>
        </w:rPr>
      </w:pPr>
      <w:r w:rsidRPr="00535797">
        <w:rPr>
          <w:noProof/>
          <w:lang w:eastAsia="ko-KR"/>
        </w:rPr>
        <w:drawing>
          <wp:inline distT="0" distB="0" distL="0" distR="0" wp14:anchorId="4C5735EA" wp14:editId="48BC2A59">
            <wp:extent cx="2648320" cy="46679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6C43" w14:textId="77777777" w:rsidR="00535797" w:rsidRPr="00535797" w:rsidRDefault="00535797" w:rsidP="00535797">
      <w:pPr>
        <w:rPr>
          <w:lang w:eastAsia="ko-KR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16"/>
        <w:gridCol w:w="6801"/>
      </w:tblGrid>
      <w:tr w:rsidR="00535797" w14:paraId="01EC0333" w14:textId="77777777" w:rsidTr="00D96E2A">
        <w:tc>
          <w:tcPr>
            <w:tcW w:w="2183" w:type="dxa"/>
          </w:tcPr>
          <w:p w14:paraId="2F61AB92" w14:textId="30AD9062" w:rsidR="00535797" w:rsidRDefault="00535797" w:rsidP="00D96E2A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essionRecoveryInterval</w:t>
            </w:r>
            <w:proofErr w:type="spellEnd"/>
          </w:p>
        </w:tc>
        <w:tc>
          <w:tcPr>
            <w:tcW w:w="6834" w:type="dxa"/>
          </w:tcPr>
          <w:p w14:paraId="50FFD71B" w14:textId="4DA987B4" w:rsidR="00535797" w:rsidRDefault="00535797" w:rsidP="00D96E2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ession Recovery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lang w:eastAsia="ko-KR"/>
              </w:rPr>
              <w:t>.</w:t>
            </w:r>
          </w:p>
        </w:tc>
      </w:tr>
    </w:tbl>
    <w:p w14:paraId="12A51E1D" w14:textId="77777777" w:rsidR="00535797" w:rsidRPr="006470E5" w:rsidRDefault="00535797" w:rsidP="00974374">
      <w:pPr>
        <w:rPr>
          <w:lang w:eastAsia="ko-KR"/>
        </w:rPr>
      </w:pPr>
    </w:p>
    <w:p w14:paraId="3160A181" w14:textId="1EF81998" w:rsidR="00547FAE" w:rsidRPr="008B67B4" w:rsidRDefault="00547FAE" w:rsidP="00C32C9F">
      <w:pPr>
        <w:pStyle w:val="2"/>
        <w:rPr>
          <w:lang w:eastAsia="ko-KR"/>
        </w:rPr>
      </w:pPr>
      <w:r w:rsidRPr="00002BCB">
        <w:rPr>
          <w:lang w:eastAsia="ko-KR"/>
        </w:rPr>
        <w:t xml:space="preserve"> </w:t>
      </w:r>
      <w:bookmarkStart w:id="9" w:name="_Toc185620019"/>
      <w:proofErr w:type="spellStart"/>
      <w:r w:rsidRPr="00547FAE">
        <w:rPr>
          <w:lang w:eastAsia="ko-KR"/>
        </w:rPr>
        <w:t>Serilog</w:t>
      </w:r>
      <w:bookmarkEnd w:id="9"/>
      <w:proofErr w:type="spellEnd"/>
    </w:p>
    <w:p w14:paraId="5D6EE128" w14:textId="36877901" w:rsidR="008B67B4" w:rsidRDefault="00FE29AE" w:rsidP="0097437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7D186F" wp14:editId="14240BE8">
                <wp:simplePos x="0" y="0"/>
                <wp:positionH relativeFrom="margin">
                  <wp:posOffset>290513</wp:posOffset>
                </wp:positionH>
                <wp:positionV relativeFrom="paragraph">
                  <wp:posOffset>514985</wp:posOffset>
                </wp:positionV>
                <wp:extent cx="1081087" cy="366713"/>
                <wp:effectExtent l="0" t="0" r="24130" b="14605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87" cy="3667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05054D4" id="직사각형 66" o:spid="_x0000_s1026" style="position:absolute;left:0;text-align:left;margin-left:22.9pt;margin-top:40.55pt;width:85.1pt;height:28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" filled="f" strokecolor="red" strokeweight="1pt">
                <v:stroke dashstyle="1 1"/>
                <w10:wrap anchorx="margin"/>
              </v:rect>
            </w:pict>
          </mc:Fallback>
        </mc:AlternateContent>
      </w:r>
      <w:r w:rsidR="00B57980">
        <w:rPr>
          <w:noProof/>
          <w:lang w:eastAsia="ko-KR"/>
        </w:rPr>
        <w:drawing>
          <wp:anchor distT="0" distB="0" distL="114300" distR="114300" simplePos="0" relativeHeight="251713536" behindDoc="0" locked="0" layoutInCell="1" allowOverlap="1" wp14:anchorId="3F3AA3EB" wp14:editId="611BF7DA">
            <wp:simplePos x="0" y="0"/>
            <wp:positionH relativeFrom="margin">
              <wp:posOffset>313690</wp:posOffset>
            </wp:positionH>
            <wp:positionV relativeFrom="paragraph">
              <wp:posOffset>929005</wp:posOffset>
            </wp:positionV>
            <wp:extent cx="140255" cy="147637"/>
            <wp:effectExtent l="0" t="0" r="0" b="5080"/>
            <wp:wrapNone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55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98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34A11F" wp14:editId="68B08570">
                <wp:simplePos x="0" y="0"/>
                <wp:positionH relativeFrom="margin">
                  <wp:posOffset>490538</wp:posOffset>
                </wp:positionH>
                <wp:positionV relativeFrom="paragraph">
                  <wp:posOffset>905510</wp:posOffset>
                </wp:positionV>
                <wp:extent cx="5272087" cy="619125"/>
                <wp:effectExtent l="0" t="0" r="24130" b="28575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087" cy="619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5665B855" id="직사각형 69" o:spid="_x0000_s1026" style="position:absolute;left:0;text-align:left;margin-left:38.65pt;margin-top:71.3pt;width:415.1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" filled="f" strokecolor="red" strokeweight="1pt">
                <v:stroke dashstyle="1 1"/>
                <w10:wrap anchorx="margin"/>
              </v:rect>
            </w:pict>
          </mc:Fallback>
        </mc:AlternateContent>
      </w:r>
      <w:r w:rsidR="00B57980">
        <w:rPr>
          <w:noProof/>
          <w:lang w:eastAsia="ko-KR"/>
        </w:rPr>
        <w:drawing>
          <wp:anchor distT="0" distB="0" distL="114300" distR="114300" simplePos="0" relativeHeight="251709440" behindDoc="0" locked="0" layoutInCell="1" allowOverlap="1" wp14:anchorId="12CDF054" wp14:editId="57E4018A">
            <wp:simplePos x="0" y="0"/>
            <wp:positionH relativeFrom="column">
              <wp:posOffset>117793</wp:posOffset>
            </wp:positionH>
            <wp:positionV relativeFrom="paragraph">
              <wp:posOffset>500380</wp:posOffset>
            </wp:positionV>
            <wp:extent cx="144288" cy="144882"/>
            <wp:effectExtent l="0" t="0" r="8255" b="7620"/>
            <wp:wrapNone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8" cy="14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9DC">
        <w:rPr>
          <w:noProof/>
          <w:lang w:eastAsia="ko-KR"/>
        </w:rPr>
        <w:drawing>
          <wp:anchor distT="0" distB="0" distL="114300" distR="114300" simplePos="0" relativeHeight="251707392" behindDoc="0" locked="0" layoutInCell="1" allowOverlap="1" wp14:anchorId="78D68369" wp14:editId="7AA6464D">
            <wp:simplePos x="0" y="0"/>
            <wp:positionH relativeFrom="leftMargin">
              <wp:posOffset>842963</wp:posOffset>
            </wp:positionH>
            <wp:positionV relativeFrom="paragraph">
              <wp:posOffset>130969</wp:posOffset>
            </wp:positionV>
            <wp:extent cx="140331" cy="153194"/>
            <wp:effectExtent l="0" t="0" r="0" b="0"/>
            <wp:wrapNone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" cy="159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9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AE341D" wp14:editId="48FB4676">
                <wp:simplePos x="0" y="0"/>
                <wp:positionH relativeFrom="margin">
                  <wp:posOffset>85725</wp:posOffset>
                </wp:positionH>
                <wp:positionV relativeFrom="paragraph">
                  <wp:posOffset>143510</wp:posOffset>
                </wp:positionV>
                <wp:extent cx="5614988" cy="120333"/>
                <wp:effectExtent l="0" t="0" r="24130" b="13335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988" cy="12033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19E23FFB" id="직사각형 46" o:spid="_x0000_s1026" style="position:absolute;left:0;text-align:left;margin-left:6.75pt;margin-top:11.3pt;width:442.15pt;height:9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" filled="f" strokecolor="red" strokeweight="1pt">
                <v:stroke dashstyle="1 1"/>
                <w10:wrap anchorx="margin"/>
              </v:rect>
            </w:pict>
          </mc:Fallback>
        </mc:AlternateContent>
      </w:r>
      <w:r w:rsidR="008B67B4">
        <w:rPr>
          <w:noProof/>
          <w:lang w:eastAsia="ko-KR"/>
        </w:rPr>
        <w:drawing>
          <wp:inline distT="0" distB="0" distL="0" distR="0" wp14:anchorId="2B66983C" wp14:editId="318C690C">
            <wp:extent cx="5732145" cy="1924050"/>
            <wp:effectExtent l="0" t="0" r="190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A731" w14:textId="2A99B689" w:rsidR="008B67B4" w:rsidRDefault="00CC050C" w:rsidP="00974374">
      <w:pPr>
        <w:rPr>
          <w:lang w:eastAsia="ko-KR"/>
        </w:rPr>
      </w:pPr>
      <w:r>
        <w:pict w14:anchorId="268517AC">
          <v:shape id="그림 70" o:spid="_x0000_i1028" type="#_x0000_t75" style="width:11.3pt;height:11.8pt;visibility:visible;mso-wrap-style:square">
            <v:imagedata r:id="rId21" o:title=""/>
          </v:shape>
        </w:pict>
      </w:r>
      <w:r w:rsidR="00FE29AE">
        <w:rPr>
          <w:rFonts w:hint="eastAsia"/>
          <w:lang w:eastAsia="ko-KR"/>
        </w:rPr>
        <w:t xml:space="preserve"> </w:t>
      </w:r>
      <w:proofErr w:type="spellStart"/>
      <w:r w:rsidR="00FE29AE">
        <w:rPr>
          <w:rFonts w:hint="eastAsia"/>
          <w:lang w:eastAsia="ko-KR"/>
        </w:rPr>
        <w:t>S</w:t>
      </w:r>
      <w:r w:rsidR="00FE29AE">
        <w:rPr>
          <w:lang w:eastAsia="ko-KR"/>
        </w:rPr>
        <w:t>erilog</w:t>
      </w:r>
      <w:proofErr w:type="spellEnd"/>
      <w:r w:rsidR="00FE29AE">
        <w:rPr>
          <w:lang w:eastAsia="ko-KR"/>
        </w:rPr>
        <w:t xml:space="preserve"> </w:t>
      </w:r>
      <w:r w:rsidR="00FE29AE">
        <w:rPr>
          <w:rFonts w:hint="eastAsia"/>
          <w:lang w:eastAsia="ko-KR"/>
        </w:rPr>
        <w:t>사용에</w:t>
      </w:r>
      <w:r w:rsidR="00FE29AE">
        <w:rPr>
          <w:rFonts w:hint="eastAsia"/>
          <w:lang w:eastAsia="ko-KR"/>
        </w:rPr>
        <w:t xml:space="preserve"> </w:t>
      </w:r>
      <w:r w:rsidR="00FE29AE">
        <w:rPr>
          <w:rFonts w:hint="eastAsia"/>
          <w:lang w:eastAsia="ko-KR"/>
        </w:rPr>
        <w:t>필요한</w:t>
      </w:r>
      <w:r w:rsidR="00FE29AE">
        <w:rPr>
          <w:rFonts w:hint="eastAsia"/>
          <w:lang w:eastAsia="ko-KR"/>
        </w:rPr>
        <w:t xml:space="preserve"> </w:t>
      </w:r>
      <w:r w:rsidR="00FE29AE">
        <w:rPr>
          <w:lang w:eastAsia="ko-KR"/>
        </w:rPr>
        <w:t>Package</w:t>
      </w:r>
      <w:r w:rsidR="00FE29AE">
        <w:rPr>
          <w:rFonts w:hint="eastAsia"/>
          <w:lang w:eastAsia="ko-KR"/>
        </w:rPr>
        <w:t>를</w:t>
      </w:r>
      <w:r w:rsidR="00FE29AE">
        <w:rPr>
          <w:rFonts w:hint="eastAsia"/>
          <w:lang w:eastAsia="ko-KR"/>
        </w:rPr>
        <w:t xml:space="preserve"> </w:t>
      </w:r>
      <w:r w:rsidR="00FE29AE">
        <w:rPr>
          <w:rFonts w:hint="eastAsia"/>
          <w:lang w:eastAsia="ko-KR"/>
        </w:rPr>
        <w:t>입력</w:t>
      </w:r>
    </w:p>
    <w:p w14:paraId="42DC2B8B" w14:textId="48D53C7C" w:rsidR="00FE29AE" w:rsidRPr="00FE29AE" w:rsidRDefault="00FE29AE" w:rsidP="0097437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E278D5A" wp14:editId="5318D4BD">
            <wp:extent cx="144288" cy="144882"/>
            <wp:effectExtent l="0" t="0" r="8255" b="762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8" cy="1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E29AE" w14:paraId="2BEDB1AF" w14:textId="77777777" w:rsidTr="00FE29AE">
        <w:tc>
          <w:tcPr>
            <w:tcW w:w="1838" w:type="dxa"/>
          </w:tcPr>
          <w:p w14:paraId="2FBB1294" w14:textId="79BA436F" w:rsidR="00FE29AE" w:rsidRDefault="00FE29AE" w:rsidP="00FE29A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ame</w:t>
            </w:r>
          </w:p>
        </w:tc>
        <w:tc>
          <w:tcPr>
            <w:tcW w:w="7179" w:type="dxa"/>
          </w:tcPr>
          <w:p w14:paraId="36C4834B" w14:textId="1BBEF0D5" w:rsidR="00FE29AE" w:rsidRDefault="00384905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og </w:t>
            </w:r>
            <w:r>
              <w:rPr>
                <w:rFonts w:hint="eastAsia"/>
                <w:lang w:eastAsia="ko-KR"/>
              </w:rPr>
              <w:t>명</w:t>
            </w:r>
            <w:r>
              <w:rPr>
                <w:rFonts w:hint="eastAsia"/>
                <w:lang w:eastAsia="ko-KR"/>
              </w:rPr>
              <w:t xml:space="preserve"> </w:t>
            </w:r>
            <w:r w:rsidR="003A17E7">
              <w:rPr>
                <w:rFonts w:hint="eastAsia"/>
                <w:lang w:eastAsia="ko-KR"/>
              </w:rPr>
              <w:t>설정</w:t>
            </w:r>
          </w:p>
        </w:tc>
      </w:tr>
      <w:tr w:rsidR="00FE29AE" w14:paraId="0443DBC4" w14:textId="77777777" w:rsidTr="00FE29AE">
        <w:tc>
          <w:tcPr>
            <w:tcW w:w="1838" w:type="dxa"/>
          </w:tcPr>
          <w:p w14:paraId="58C64D75" w14:textId="6BF93607" w:rsidR="00FE29AE" w:rsidRDefault="00FE29AE" w:rsidP="00FE29A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rgs</w:t>
            </w:r>
            <w:proofErr w:type="spellEnd"/>
          </w:p>
        </w:tc>
        <w:tc>
          <w:tcPr>
            <w:tcW w:w="7179" w:type="dxa"/>
          </w:tcPr>
          <w:p w14:paraId="4A9654E6" w14:textId="217D5433" w:rsidR="00FE29AE" w:rsidRDefault="00384905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og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인수들을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</w:tr>
      <w:tr w:rsidR="00FE29AE" w14:paraId="20CCEFCF" w14:textId="77777777" w:rsidTr="00FE29AE">
        <w:tc>
          <w:tcPr>
            <w:tcW w:w="1838" w:type="dxa"/>
          </w:tcPr>
          <w:p w14:paraId="3A52AA5F" w14:textId="68EE19E4" w:rsidR="00FE29AE" w:rsidRDefault="00FE29AE" w:rsidP="00FE29A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onfigureLogger</w:t>
            </w:r>
            <w:proofErr w:type="spellEnd"/>
          </w:p>
        </w:tc>
        <w:tc>
          <w:tcPr>
            <w:tcW w:w="7179" w:type="dxa"/>
          </w:tcPr>
          <w:p w14:paraId="105ED2E2" w14:textId="71C655EF" w:rsidR="00FE29AE" w:rsidRDefault="00011547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og </w:t>
            </w:r>
            <w:r>
              <w:rPr>
                <w:rFonts w:hint="eastAsia"/>
                <w:lang w:eastAsia="ko-KR"/>
              </w:rPr>
              <w:t>구성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</w:tr>
    </w:tbl>
    <w:p w14:paraId="707DC101" w14:textId="104DA2CD" w:rsidR="00FE29AE" w:rsidRDefault="00CC050C" w:rsidP="00974374">
      <w:pPr>
        <w:rPr>
          <w:lang w:eastAsia="ko-KR"/>
        </w:rPr>
      </w:pPr>
      <w:r>
        <w:pict w14:anchorId="0EB89DF5">
          <v:shape id="그림 72" o:spid="_x0000_i1029" type="#_x0000_t75" style="width:11.3pt;height:11.8pt;visibility:visible;mso-wrap-style:square">
            <v:imagedata r:id="rId22" o:title=""/>
          </v:shape>
        </w:pict>
      </w:r>
      <w:proofErr w:type="gramStart"/>
      <w:r w:rsidR="00841E49">
        <w:rPr>
          <w:rFonts w:hint="eastAsia"/>
          <w:lang w:eastAsia="ko-KR"/>
        </w:rPr>
        <w:t>F</w:t>
      </w:r>
      <w:r w:rsidR="00841E49">
        <w:rPr>
          <w:lang w:eastAsia="ko-KR"/>
        </w:rPr>
        <w:t>ilter :</w:t>
      </w:r>
      <w:proofErr w:type="gramEnd"/>
      <w:r w:rsidR="00841E49">
        <w:rPr>
          <w:lang w:eastAsia="ko-KR"/>
        </w:rPr>
        <w:t xml:space="preserve"> Log </w:t>
      </w:r>
      <w:r w:rsidR="00841E49">
        <w:rPr>
          <w:rFonts w:hint="eastAsia"/>
          <w:lang w:eastAsia="ko-KR"/>
        </w:rPr>
        <w:t>내용</w:t>
      </w:r>
      <w:r w:rsidR="00841E49">
        <w:rPr>
          <w:rFonts w:hint="eastAsia"/>
          <w:lang w:eastAsia="ko-KR"/>
        </w:rPr>
        <w:t xml:space="preserve"> </w:t>
      </w:r>
      <w:r w:rsidR="00841E49">
        <w:rPr>
          <w:rFonts w:hint="eastAsia"/>
          <w:lang w:eastAsia="ko-KR"/>
        </w:rPr>
        <w:t>필터링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841E49" w14:paraId="6E7E80FF" w14:textId="77777777" w:rsidTr="00841E49">
        <w:tc>
          <w:tcPr>
            <w:tcW w:w="1838" w:type="dxa"/>
          </w:tcPr>
          <w:p w14:paraId="6C4D51F6" w14:textId="3BF2AFB4" w:rsidR="00841E49" w:rsidRDefault="00AA16A8" w:rsidP="00AA16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ame</w:t>
            </w:r>
          </w:p>
        </w:tc>
        <w:tc>
          <w:tcPr>
            <w:tcW w:w="7179" w:type="dxa"/>
          </w:tcPr>
          <w:p w14:paraId="6D4E4373" w14:textId="14CC25B8" w:rsidR="00841E49" w:rsidRDefault="00932D34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사용할</w:t>
            </w:r>
            <w:r>
              <w:rPr>
                <w:rFonts w:hint="eastAsia"/>
                <w:lang w:eastAsia="ko-KR"/>
              </w:rPr>
              <w:t xml:space="preserve"> F</w:t>
            </w:r>
            <w:r>
              <w:rPr>
                <w:lang w:eastAsia="ko-KR"/>
              </w:rPr>
              <w:t xml:space="preserve">ilter </w:t>
            </w:r>
            <w:r>
              <w:rPr>
                <w:rFonts w:hint="eastAsia"/>
                <w:lang w:eastAsia="ko-KR"/>
              </w:rPr>
              <w:t>명</w:t>
            </w:r>
            <w:r w:rsidR="00954DC8">
              <w:rPr>
                <w:rFonts w:hint="eastAsia"/>
                <w:lang w:eastAsia="ko-KR"/>
              </w:rPr>
              <w:t>(</w:t>
            </w:r>
            <w:proofErr w:type="spellStart"/>
            <w:r w:rsidR="00954DC8">
              <w:rPr>
                <w:rFonts w:hint="eastAsia"/>
                <w:lang w:eastAsia="ko-KR"/>
              </w:rPr>
              <w:t>B</w:t>
            </w:r>
            <w:r w:rsidR="00954DC8">
              <w:rPr>
                <w:lang w:eastAsia="ko-KR"/>
              </w:rPr>
              <w:t>yExcluding</w:t>
            </w:r>
            <w:proofErr w:type="spellEnd"/>
            <w:r w:rsidR="00954DC8">
              <w:rPr>
                <w:lang w:eastAsia="ko-KR"/>
              </w:rPr>
              <w:t xml:space="preserve"> or </w:t>
            </w:r>
            <w:proofErr w:type="spellStart"/>
            <w:r w:rsidR="00954DC8">
              <w:rPr>
                <w:lang w:eastAsia="ko-KR"/>
              </w:rPr>
              <w:t>ByIncludinOnly</w:t>
            </w:r>
            <w:proofErr w:type="spellEnd"/>
            <w:r w:rsidR="00954DC8">
              <w:rPr>
                <w:lang w:eastAsia="ko-KR"/>
              </w:rPr>
              <w:t>)</w:t>
            </w:r>
          </w:p>
        </w:tc>
      </w:tr>
      <w:tr w:rsidR="00841E49" w14:paraId="21194B9A" w14:textId="77777777" w:rsidTr="00841E49">
        <w:tc>
          <w:tcPr>
            <w:tcW w:w="1838" w:type="dxa"/>
          </w:tcPr>
          <w:p w14:paraId="062797F9" w14:textId="7AE60D1C" w:rsidR="00841E49" w:rsidRDefault="00AA16A8" w:rsidP="00AA16A8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rgs</w:t>
            </w:r>
            <w:proofErr w:type="spellEnd"/>
          </w:p>
        </w:tc>
        <w:tc>
          <w:tcPr>
            <w:tcW w:w="7179" w:type="dxa"/>
          </w:tcPr>
          <w:p w14:paraId="37FDDD23" w14:textId="472C84B7" w:rsidR="00841E49" w:rsidRDefault="00FC34B4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ilter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인수들을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</w:tr>
      <w:tr w:rsidR="00841E49" w14:paraId="199547F7" w14:textId="77777777" w:rsidTr="00841E49">
        <w:tc>
          <w:tcPr>
            <w:tcW w:w="1838" w:type="dxa"/>
          </w:tcPr>
          <w:p w14:paraId="62761C26" w14:textId="72632722" w:rsidR="00841E49" w:rsidRDefault="00AA16A8" w:rsidP="00AA16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xpression</w:t>
            </w:r>
          </w:p>
        </w:tc>
        <w:tc>
          <w:tcPr>
            <w:tcW w:w="7179" w:type="dxa"/>
          </w:tcPr>
          <w:p w14:paraId="6822C966" w14:textId="27E78BB3" w:rsidR="00841E49" w:rsidRDefault="00FC34B4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필터링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 w:rsidR="00954DC8">
              <w:rPr>
                <w:rFonts w:hint="eastAsia"/>
                <w:lang w:eastAsia="ko-KR"/>
              </w:rPr>
              <w:t xml:space="preserve"> </w:t>
            </w:r>
            <w:r w:rsidR="00954DC8">
              <w:rPr>
                <w:lang w:eastAsia="ko-KR"/>
              </w:rPr>
              <w:t>(2.2.1</w:t>
            </w:r>
            <w:r w:rsidR="00954DC8">
              <w:rPr>
                <w:rFonts w:hint="eastAsia"/>
                <w:lang w:eastAsia="ko-KR"/>
              </w:rPr>
              <w:t>에서</w:t>
            </w:r>
            <w:r w:rsidR="00954DC8">
              <w:rPr>
                <w:rFonts w:hint="eastAsia"/>
                <w:lang w:eastAsia="ko-KR"/>
              </w:rPr>
              <w:t xml:space="preserve"> </w:t>
            </w:r>
            <w:r w:rsidR="00954DC8">
              <w:rPr>
                <w:rFonts w:hint="eastAsia"/>
                <w:lang w:eastAsia="ko-KR"/>
              </w:rPr>
              <w:t>더</w:t>
            </w:r>
            <w:r w:rsidR="00954DC8">
              <w:rPr>
                <w:rFonts w:hint="eastAsia"/>
                <w:lang w:eastAsia="ko-KR"/>
              </w:rPr>
              <w:t xml:space="preserve"> </w:t>
            </w:r>
            <w:r w:rsidR="00954DC8">
              <w:rPr>
                <w:rFonts w:hint="eastAsia"/>
                <w:lang w:eastAsia="ko-KR"/>
              </w:rPr>
              <w:t>자세히</w:t>
            </w:r>
            <w:r w:rsidR="00954DC8">
              <w:rPr>
                <w:rFonts w:hint="eastAsia"/>
                <w:lang w:eastAsia="ko-KR"/>
              </w:rPr>
              <w:t xml:space="preserve"> </w:t>
            </w:r>
            <w:r w:rsidR="00954DC8">
              <w:rPr>
                <w:rFonts w:hint="eastAsia"/>
                <w:lang w:eastAsia="ko-KR"/>
              </w:rPr>
              <w:t>설명</w:t>
            </w:r>
            <w:r w:rsidR="00954DC8">
              <w:rPr>
                <w:lang w:eastAsia="ko-KR"/>
              </w:rPr>
              <w:t>)</w:t>
            </w:r>
          </w:p>
        </w:tc>
      </w:tr>
    </w:tbl>
    <w:p w14:paraId="0F6040AE" w14:textId="3E1A7F81" w:rsidR="00841E49" w:rsidRDefault="00841E49" w:rsidP="00974374">
      <w:pPr>
        <w:rPr>
          <w:lang w:eastAsia="ko-KR"/>
        </w:rPr>
      </w:pPr>
    </w:p>
    <w:p w14:paraId="4CC5C7A8" w14:textId="379AF78F" w:rsidR="00954DC8" w:rsidRDefault="00954DC8" w:rsidP="00974374">
      <w:pPr>
        <w:rPr>
          <w:lang w:eastAsia="ko-KR"/>
        </w:rPr>
      </w:pPr>
    </w:p>
    <w:p w14:paraId="621F1DC9" w14:textId="367507C4" w:rsidR="00954DC8" w:rsidRDefault="00954DC8" w:rsidP="00974374">
      <w:pPr>
        <w:rPr>
          <w:lang w:eastAsia="ko-KR"/>
        </w:rPr>
      </w:pPr>
    </w:p>
    <w:p w14:paraId="010BDF9D" w14:textId="18F71B06" w:rsidR="00954DC8" w:rsidRDefault="00954DC8" w:rsidP="00974374">
      <w:pPr>
        <w:rPr>
          <w:lang w:eastAsia="ko-KR"/>
        </w:rPr>
      </w:pPr>
    </w:p>
    <w:p w14:paraId="67C09A61" w14:textId="61C709D4" w:rsidR="00954DC8" w:rsidRDefault="00954DC8" w:rsidP="00974374">
      <w:pPr>
        <w:rPr>
          <w:lang w:eastAsia="ko-KR"/>
        </w:rPr>
      </w:pPr>
    </w:p>
    <w:p w14:paraId="1292A59D" w14:textId="3B246211" w:rsidR="00954DC8" w:rsidRDefault="00074961" w:rsidP="00974374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DD30242" wp14:editId="03793EDC">
            <wp:extent cx="6459987" cy="1268095"/>
            <wp:effectExtent l="0" t="0" r="0" b="8255"/>
            <wp:docPr id="1955001425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1425" name="그림 1" descr="스크린샷, 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6977" cy="12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16"/>
        <w:gridCol w:w="6601"/>
      </w:tblGrid>
      <w:tr w:rsidR="00437985" w14:paraId="2007A749" w14:textId="77777777" w:rsidTr="001F1CC5">
        <w:tc>
          <w:tcPr>
            <w:tcW w:w="2416" w:type="dxa"/>
          </w:tcPr>
          <w:p w14:paraId="3F714E06" w14:textId="7A0F982A" w:rsidR="00437985" w:rsidRDefault="00437985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ame</w:t>
            </w:r>
          </w:p>
        </w:tc>
        <w:tc>
          <w:tcPr>
            <w:tcW w:w="6601" w:type="dxa"/>
          </w:tcPr>
          <w:p w14:paraId="78CB083B" w14:textId="1167433A" w:rsidR="00437985" w:rsidRDefault="00437985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og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타입명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3A17E7"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(C</w:t>
            </w:r>
            <w:r>
              <w:rPr>
                <w:lang w:eastAsia="ko-KR"/>
              </w:rPr>
              <w:t>onsole or File)</w:t>
            </w:r>
          </w:p>
        </w:tc>
      </w:tr>
      <w:tr w:rsidR="00437985" w14:paraId="480F53AA" w14:textId="77777777" w:rsidTr="001F1CC5">
        <w:tc>
          <w:tcPr>
            <w:tcW w:w="2416" w:type="dxa"/>
          </w:tcPr>
          <w:p w14:paraId="60A96C11" w14:textId="2C6BF214" w:rsidR="00437985" w:rsidRDefault="00437985" w:rsidP="0097437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rgs</w:t>
            </w:r>
            <w:proofErr w:type="spellEnd"/>
          </w:p>
        </w:tc>
        <w:tc>
          <w:tcPr>
            <w:tcW w:w="6601" w:type="dxa"/>
          </w:tcPr>
          <w:p w14:paraId="5EA3AC21" w14:textId="549FDFA9" w:rsidR="00437985" w:rsidRDefault="00437985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og File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</w:tr>
      <w:tr w:rsidR="00437985" w14:paraId="5B6CC2C7" w14:textId="77777777" w:rsidTr="001F1CC5">
        <w:tc>
          <w:tcPr>
            <w:tcW w:w="2416" w:type="dxa"/>
          </w:tcPr>
          <w:p w14:paraId="0F098D42" w14:textId="42B8CF7C" w:rsidR="00437985" w:rsidRDefault="00437985" w:rsidP="00974374">
            <w:pPr>
              <w:rPr>
                <w:lang w:eastAsia="ko-KR"/>
              </w:rPr>
            </w:pPr>
            <w:r>
              <w:rPr>
                <w:lang w:eastAsia="ko-KR"/>
              </w:rPr>
              <w:t>Path</w:t>
            </w:r>
          </w:p>
        </w:tc>
        <w:tc>
          <w:tcPr>
            <w:tcW w:w="6601" w:type="dxa"/>
          </w:tcPr>
          <w:p w14:paraId="7C7CD10C" w14:textId="2589D3A8" w:rsidR="00437985" w:rsidRDefault="00437985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og File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</w:t>
            </w:r>
            <w:r>
              <w:rPr>
                <w:rFonts w:hint="eastAsia"/>
                <w:lang w:eastAsia="ko-KR"/>
              </w:rPr>
              <w:t xml:space="preserve"> </w:t>
            </w:r>
            <w:r w:rsidR="003A17E7">
              <w:rPr>
                <w:rFonts w:hint="eastAsia"/>
                <w:lang w:eastAsia="ko-KR"/>
              </w:rPr>
              <w:t>설정</w:t>
            </w:r>
          </w:p>
        </w:tc>
      </w:tr>
      <w:tr w:rsidR="00437985" w14:paraId="342CB849" w14:textId="77777777" w:rsidTr="001F1CC5">
        <w:tc>
          <w:tcPr>
            <w:tcW w:w="2416" w:type="dxa"/>
          </w:tcPr>
          <w:p w14:paraId="76792B39" w14:textId="44AADF06" w:rsidR="00437985" w:rsidRDefault="00437985" w:rsidP="0097437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ileSizeLimitBytes</w:t>
            </w:r>
            <w:proofErr w:type="spellEnd"/>
          </w:p>
        </w:tc>
        <w:tc>
          <w:tcPr>
            <w:tcW w:w="6601" w:type="dxa"/>
          </w:tcPr>
          <w:p w14:paraId="217C2F3B" w14:textId="38D2F6A5" w:rsidR="00437985" w:rsidRDefault="00437985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개의</w:t>
            </w:r>
            <w:r>
              <w:rPr>
                <w:rFonts w:hint="eastAsia"/>
                <w:lang w:eastAsia="ko-KR"/>
              </w:rPr>
              <w:t xml:space="preserve"> L</w:t>
            </w:r>
            <w:r>
              <w:rPr>
                <w:lang w:eastAsia="ko-KR"/>
              </w:rPr>
              <w:t xml:space="preserve">og </w:t>
            </w: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ile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용량을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  <w:tr w:rsidR="00437985" w14:paraId="5263A086" w14:textId="77777777" w:rsidTr="001F1CC5">
        <w:tc>
          <w:tcPr>
            <w:tcW w:w="2416" w:type="dxa"/>
          </w:tcPr>
          <w:p w14:paraId="32A697CB" w14:textId="5B5C7B7A" w:rsidR="00437985" w:rsidRDefault="00437985" w:rsidP="0097437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ollOnFileSizeLimit</w:t>
            </w:r>
            <w:proofErr w:type="spellEnd"/>
          </w:p>
        </w:tc>
        <w:tc>
          <w:tcPr>
            <w:tcW w:w="6601" w:type="dxa"/>
          </w:tcPr>
          <w:p w14:paraId="3C1A2754" w14:textId="4CFC24FA" w:rsidR="00437985" w:rsidRDefault="00437985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 xml:space="preserve">ile </w:t>
            </w:r>
            <w:r>
              <w:rPr>
                <w:rFonts w:hint="eastAsia"/>
                <w:lang w:eastAsia="ko-KR"/>
              </w:rPr>
              <w:t>용량이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Log File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 w:rsidR="00217954">
              <w:rPr>
                <w:rFonts w:hint="eastAsia"/>
                <w:lang w:eastAsia="ko-KR"/>
              </w:rPr>
              <w:t>생성하는지</w:t>
            </w:r>
            <w:r w:rsidR="00217954">
              <w:rPr>
                <w:rFonts w:hint="eastAsia"/>
                <w:lang w:eastAsia="ko-KR"/>
              </w:rPr>
              <w:t xml:space="preserve"> </w:t>
            </w:r>
            <w:r w:rsidR="00217954">
              <w:rPr>
                <w:rFonts w:hint="eastAsia"/>
                <w:lang w:eastAsia="ko-KR"/>
              </w:rPr>
              <w:t>안</w:t>
            </w:r>
            <w:r w:rsidR="00217954">
              <w:rPr>
                <w:rFonts w:hint="eastAsia"/>
                <w:lang w:eastAsia="ko-KR"/>
              </w:rPr>
              <w:t xml:space="preserve"> </w:t>
            </w:r>
            <w:r w:rsidR="00217954">
              <w:rPr>
                <w:rFonts w:hint="eastAsia"/>
                <w:lang w:eastAsia="ko-KR"/>
              </w:rPr>
              <w:t>하는지</w:t>
            </w:r>
            <w:r w:rsidR="0021795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  <w:tr w:rsidR="00437985" w14:paraId="7710FA5E" w14:textId="77777777" w:rsidTr="001F1CC5">
        <w:tc>
          <w:tcPr>
            <w:tcW w:w="2416" w:type="dxa"/>
          </w:tcPr>
          <w:p w14:paraId="53121ACE" w14:textId="0AC57DFA" w:rsidR="00437985" w:rsidRDefault="00437985" w:rsidP="0097437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ollingInterval</w:t>
            </w:r>
            <w:proofErr w:type="spellEnd"/>
          </w:p>
        </w:tc>
        <w:tc>
          <w:tcPr>
            <w:tcW w:w="6601" w:type="dxa"/>
          </w:tcPr>
          <w:p w14:paraId="789B40C7" w14:textId="22845BF7" w:rsidR="00437985" w:rsidRDefault="00217954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og File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  <w:tr w:rsidR="00437985" w14:paraId="7AEF388C" w14:textId="77777777" w:rsidTr="001F1CC5">
        <w:tc>
          <w:tcPr>
            <w:tcW w:w="2416" w:type="dxa"/>
          </w:tcPr>
          <w:p w14:paraId="6161CD86" w14:textId="6D63DF8D" w:rsidR="00437985" w:rsidRDefault="00437985" w:rsidP="0097437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etainedFileCountLimit</w:t>
            </w:r>
            <w:proofErr w:type="spellEnd"/>
          </w:p>
        </w:tc>
        <w:tc>
          <w:tcPr>
            <w:tcW w:w="6601" w:type="dxa"/>
          </w:tcPr>
          <w:p w14:paraId="001684BF" w14:textId="278547C8" w:rsidR="00437985" w:rsidRDefault="001F1CC5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저장</w:t>
            </w:r>
            <w:r w:rsidR="00217954">
              <w:rPr>
                <w:rFonts w:hint="eastAsia"/>
                <w:lang w:eastAsia="ko-KR"/>
              </w:rPr>
              <w:t>되는</w:t>
            </w:r>
            <w:r w:rsidR="00217954">
              <w:rPr>
                <w:rFonts w:hint="eastAsia"/>
                <w:lang w:eastAsia="ko-KR"/>
              </w:rPr>
              <w:t xml:space="preserve"> </w:t>
            </w:r>
            <w:r w:rsidR="00217954">
              <w:rPr>
                <w:lang w:eastAsia="ko-KR"/>
              </w:rPr>
              <w:t>Log File</w:t>
            </w:r>
            <w:r w:rsidR="00217954">
              <w:rPr>
                <w:rFonts w:hint="eastAsia"/>
                <w:lang w:eastAsia="ko-KR"/>
              </w:rPr>
              <w:t>의</w:t>
            </w:r>
            <w:r w:rsidR="00217954">
              <w:rPr>
                <w:rFonts w:hint="eastAsia"/>
                <w:lang w:eastAsia="ko-KR"/>
              </w:rPr>
              <w:t xml:space="preserve"> </w:t>
            </w:r>
            <w:r w:rsidR="00217954">
              <w:rPr>
                <w:rFonts w:hint="eastAsia"/>
                <w:lang w:eastAsia="ko-KR"/>
              </w:rPr>
              <w:t>개수를</w:t>
            </w:r>
            <w:r w:rsidR="00217954">
              <w:rPr>
                <w:rFonts w:hint="eastAsia"/>
                <w:lang w:eastAsia="ko-KR"/>
              </w:rPr>
              <w:t xml:space="preserve"> </w:t>
            </w:r>
            <w:r w:rsidR="00217954">
              <w:rPr>
                <w:rFonts w:hint="eastAsia"/>
                <w:lang w:eastAsia="ko-KR"/>
              </w:rPr>
              <w:t>설정</w:t>
            </w:r>
          </w:p>
        </w:tc>
      </w:tr>
      <w:tr w:rsidR="00437985" w14:paraId="7C7B7785" w14:textId="77777777" w:rsidTr="001F1CC5">
        <w:tc>
          <w:tcPr>
            <w:tcW w:w="2416" w:type="dxa"/>
          </w:tcPr>
          <w:p w14:paraId="465956A9" w14:textId="54BA2ABC" w:rsidR="00437985" w:rsidRDefault="001F1CC5" w:rsidP="0097437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etainedFileTimeLimit</w:t>
            </w:r>
            <w:proofErr w:type="spellEnd"/>
          </w:p>
        </w:tc>
        <w:tc>
          <w:tcPr>
            <w:tcW w:w="6601" w:type="dxa"/>
          </w:tcPr>
          <w:p w14:paraId="6C5E65FC" w14:textId="648789D0" w:rsidR="00437985" w:rsidRDefault="001F1CC5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저장되는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Log File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날짜를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  <w:tr w:rsidR="001F1CC5" w14:paraId="6C16FAB9" w14:textId="77777777" w:rsidTr="001F1CC5">
        <w:tc>
          <w:tcPr>
            <w:tcW w:w="2416" w:type="dxa"/>
          </w:tcPr>
          <w:p w14:paraId="27A516A3" w14:textId="5E622A09" w:rsidR="001F1CC5" w:rsidRPr="001F1CC5" w:rsidRDefault="001F1CC5" w:rsidP="001F1CC5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estrictedTominimumLevel</w:t>
            </w:r>
            <w:proofErr w:type="spellEnd"/>
          </w:p>
        </w:tc>
        <w:tc>
          <w:tcPr>
            <w:tcW w:w="6601" w:type="dxa"/>
          </w:tcPr>
          <w:p w14:paraId="036245A8" w14:textId="245950BC" w:rsidR="001F1CC5" w:rsidRDefault="001F1CC5" w:rsidP="001F1C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저장되는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Log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Level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  <w:tr w:rsidR="001F1CC5" w14:paraId="310BE175" w14:textId="77777777" w:rsidTr="001F1CC5">
        <w:tc>
          <w:tcPr>
            <w:tcW w:w="2416" w:type="dxa"/>
          </w:tcPr>
          <w:p w14:paraId="20510E4C" w14:textId="76E4833B" w:rsidR="001F1CC5" w:rsidRPr="001F1CC5" w:rsidRDefault="001F1CC5" w:rsidP="001F1CC5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utputTemplate</w:t>
            </w:r>
            <w:proofErr w:type="spellEnd"/>
          </w:p>
        </w:tc>
        <w:tc>
          <w:tcPr>
            <w:tcW w:w="6601" w:type="dxa"/>
          </w:tcPr>
          <w:p w14:paraId="609E395F" w14:textId="08FBA23A" w:rsidR="001F1CC5" w:rsidRDefault="001F1CC5" w:rsidP="001F1CC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저장되는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Log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</w:p>
        </w:tc>
      </w:tr>
    </w:tbl>
    <w:p w14:paraId="3CE56F5C" w14:textId="77777777" w:rsidR="001F1CC5" w:rsidRPr="00954DC8" w:rsidRDefault="001F1CC5" w:rsidP="00974374">
      <w:pPr>
        <w:rPr>
          <w:lang w:eastAsia="ko-KR"/>
        </w:rPr>
      </w:pPr>
    </w:p>
    <w:p w14:paraId="79EF78B0" w14:textId="2EA693DF" w:rsidR="003A17E7" w:rsidRDefault="003A17E7" w:rsidP="00C32C9F">
      <w:pPr>
        <w:pStyle w:val="3"/>
      </w:pPr>
      <w:r>
        <w:t xml:space="preserve"> </w:t>
      </w:r>
      <w:bookmarkStart w:id="10" w:name="_Toc185620020"/>
      <w:proofErr w:type="spellStart"/>
      <w:r>
        <w:rPr>
          <w:rFonts w:hint="eastAsia"/>
        </w:rPr>
        <w:t>f</w:t>
      </w:r>
      <w:r>
        <w:t>ilterExpression</w:t>
      </w:r>
      <w:bookmarkEnd w:id="10"/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901A4F" w14:paraId="101411B4" w14:textId="77777777" w:rsidTr="00901A4F">
        <w:tc>
          <w:tcPr>
            <w:tcW w:w="2405" w:type="dxa"/>
          </w:tcPr>
          <w:p w14:paraId="699EA118" w14:textId="32274D1B" w:rsidR="00901A4F" w:rsidRDefault="00901A4F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 like ‘H%’</w:t>
            </w:r>
          </w:p>
        </w:tc>
        <w:tc>
          <w:tcPr>
            <w:tcW w:w="6612" w:type="dxa"/>
          </w:tcPr>
          <w:p w14:paraId="0597152D" w14:textId="4697D90D" w:rsidR="00901A4F" w:rsidRDefault="00EA3A26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H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</w:tr>
      <w:tr w:rsidR="00901A4F" w14:paraId="0BB6BED5" w14:textId="77777777" w:rsidTr="00901A4F">
        <w:tc>
          <w:tcPr>
            <w:tcW w:w="2405" w:type="dxa"/>
          </w:tcPr>
          <w:p w14:paraId="6CF7DC43" w14:textId="0078EC94" w:rsidR="00901A4F" w:rsidRDefault="00901A4F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 not like ‘H%’</w:t>
            </w:r>
          </w:p>
        </w:tc>
        <w:tc>
          <w:tcPr>
            <w:tcW w:w="6612" w:type="dxa"/>
          </w:tcPr>
          <w:p w14:paraId="7BC9E72E" w14:textId="1D99F7C6" w:rsidR="00901A4F" w:rsidRDefault="00EA3A26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H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</w:p>
        </w:tc>
      </w:tr>
      <w:tr w:rsidR="00901A4F" w14:paraId="74F7A015" w14:textId="77777777" w:rsidTr="00901A4F">
        <w:tc>
          <w:tcPr>
            <w:tcW w:w="2405" w:type="dxa"/>
          </w:tcPr>
          <w:p w14:paraId="3C8D72A0" w14:textId="0D785631" w:rsidR="00901A4F" w:rsidRDefault="004625F1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ontains(A, ‘H’)</w:t>
            </w:r>
          </w:p>
        </w:tc>
        <w:tc>
          <w:tcPr>
            <w:tcW w:w="6612" w:type="dxa"/>
          </w:tcPr>
          <w:p w14:paraId="19733CFE" w14:textId="711D4396" w:rsidR="00901A4F" w:rsidRDefault="009A7627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</w:t>
            </w:r>
          </w:p>
        </w:tc>
      </w:tr>
      <w:tr w:rsidR="00901A4F" w14:paraId="518D568D" w14:textId="77777777" w:rsidTr="00901A4F">
        <w:tc>
          <w:tcPr>
            <w:tcW w:w="2405" w:type="dxa"/>
          </w:tcPr>
          <w:p w14:paraId="5AC52E3A" w14:textId="049E6112" w:rsidR="00901A4F" w:rsidRPr="00901A4F" w:rsidRDefault="004625F1" w:rsidP="0097437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tartsWith</w:t>
            </w:r>
            <w:proofErr w:type="spellEnd"/>
            <w:r>
              <w:rPr>
                <w:lang w:eastAsia="ko-KR"/>
              </w:rPr>
              <w:t>(A, ‘H’)</w:t>
            </w:r>
          </w:p>
        </w:tc>
        <w:tc>
          <w:tcPr>
            <w:tcW w:w="6612" w:type="dxa"/>
          </w:tcPr>
          <w:p w14:paraId="598B56CA" w14:textId="6DA33A37" w:rsidR="00901A4F" w:rsidRDefault="009A7627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앞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문장에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</w:tr>
      <w:tr w:rsidR="00901A4F" w14:paraId="3B37B3AB" w14:textId="77777777" w:rsidTr="00901A4F">
        <w:tc>
          <w:tcPr>
            <w:tcW w:w="2405" w:type="dxa"/>
          </w:tcPr>
          <w:p w14:paraId="363E50E4" w14:textId="6BE4CBE2" w:rsidR="00901A4F" w:rsidRDefault="004625F1" w:rsidP="0097437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ndsWith</w:t>
            </w:r>
            <w:proofErr w:type="spellEnd"/>
            <w:r>
              <w:rPr>
                <w:lang w:eastAsia="ko-KR"/>
              </w:rPr>
              <w:t>(A, ‘H’)</w:t>
            </w:r>
          </w:p>
        </w:tc>
        <w:tc>
          <w:tcPr>
            <w:tcW w:w="6612" w:type="dxa"/>
          </w:tcPr>
          <w:p w14:paraId="0FB2035D" w14:textId="4FBDCCB3" w:rsidR="00901A4F" w:rsidRDefault="009A7627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마지막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문장에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</w:tr>
      <w:tr w:rsidR="00901A4F" w14:paraId="0EC5A512" w14:textId="77777777" w:rsidTr="00901A4F">
        <w:tc>
          <w:tcPr>
            <w:tcW w:w="2405" w:type="dxa"/>
          </w:tcPr>
          <w:p w14:paraId="62F47964" w14:textId="1B5071A7" w:rsidR="00901A4F" w:rsidRDefault="004625F1" w:rsidP="0097437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ndexOf</w:t>
            </w:r>
            <w:proofErr w:type="spellEnd"/>
            <w:r>
              <w:rPr>
                <w:lang w:eastAsia="ko-KR"/>
              </w:rPr>
              <w:t>(A, ‘H’)</w:t>
            </w:r>
          </w:p>
        </w:tc>
        <w:tc>
          <w:tcPr>
            <w:tcW w:w="6612" w:type="dxa"/>
          </w:tcPr>
          <w:p w14:paraId="57E1DC1A" w14:textId="2DE923AC" w:rsidR="00901A4F" w:rsidRDefault="00EA3A26" w:rsidP="0097437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</w:tr>
    </w:tbl>
    <w:p w14:paraId="1196E1B9" w14:textId="6AE8785C" w:rsidR="00A541A6" w:rsidRDefault="00A541A6" w:rsidP="00B664A0">
      <w:pPr>
        <w:rPr>
          <w:lang w:eastAsia="ko-KR"/>
        </w:rPr>
      </w:pPr>
    </w:p>
    <w:p w14:paraId="5BB826DE" w14:textId="77777777" w:rsidR="00A541A6" w:rsidRPr="004D199D" w:rsidRDefault="00A541A6" w:rsidP="00A541A6">
      <w:pPr>
        <w:rPr>
          <w:lang w:eastAsia="ko-KR"/>
        </w:rPr>
      </w:pPr>
    </w:p>
    <w:p w14:paraId="42B7F3E8" w14:textId="5B828515" w:rsidR="00A541A6" w:rsidRDefault="00A541A6" w:rsidP="00C32C9F">
      <w:pPr>
        <w:pStyle w:val="1"/>
        <w:rPr>
          <w:lang w:eastAsia="ko-KR"/>
        </w:rPr>
      </w:pPr>
      <w:bookmarkStart w:id="11" w:name="_Toc138779385"/>
      <w:bookmarkStart w:id="12" w:name="_Toc185620022"/>
      <w:r>
        <w:rPr>
          <w:rFonts w:hint="eastAsia"/>
          <w:lang w:eastAsia="ko-KR"/>
        </w:rPr>
        <w:t>I</w:t>
      </w:r>
      <w:r>
        <w:rPr>
          <w:lang w:eastAsia="ko-KR"/>
        </w:rPr>
        <w:t xml:space="preserve">nfini-A </w:t>
      </w: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as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bookmarkEnd w:id="11"/>
      <w:bookmarkEnd w:id="12"/>
    </w:p>
    <w:p w14:paraId="2614DC48" w14:textId="23A9A463" w:rsidR="00A541A6" w:rsidRDefault="00A541A6" w:rsidP="00C32C9F">
      <w:pPr>
        <w:pStyle w:val="2"/>
        <w:rPr>
          <w:lang w:eastAsia="ko-KR"/>
        </w:rPr>
      </w:pPr>
      <w:bookmarkStart w:id="13" w:name="_Toc138779386"/>
      <w:bookmarkStart w:id="14" w:name="_Toc185620023"/>
      <w:r>
        <w:rPr>
          <w:lang w:eastAsia="ko-KR"/>
        </w:rPr>
        <w:t xml:space="preserve">mas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bookmarkEnd w:id="13"/>
      <w:bookmarkEnd w:id="14"/>
    </w:p>
    <w:p w14:paraId="09537733" w14:textId="57319FDE" w:rsidR="00A541A6" w:rsidRDefault="00854456" w:rsidP="00A541A6">
      <w:pPr>
        <w:rPr>
          <w:lang w:eastAsia="ko-KR"/>
        </w:rPr>
      </w:pPr>
      <w:r>
        <w:rPr>
          <w:lang w:eastAsia="ko-KR"/>
        </w:rPr>
        <w:t>mas</w:t>
      </w:r>
      <w:r w:rsidR="00A541A6">
        <w:rPr>
          <w:lang w:eastAsia="ko-KR"/>
        </w:rPr>
        <w:t xml:space="preserve"> </w:t>
      </w:r>
      <w:r w:rsidR="00A541A6">
        <w:rPr>
          <w:rFonts w:hint="eastAsia"/>
          <w:lang w:eastAsia="ko-KR"/>
        </w:rPr>
        <w:t>파일</w:t>
      </w:r>
      <w:r w:rsidR="00A541A6">
        <w:rPr>
          <w:rFonts w:hint="eastAsia"/>
          <w:lang w:eastAsia="ko-KR"/>
        </w:rPr>
        <w:t xml:space="preserve"> </w:t>
      </w:r>
      <w:proofErr w:type="spellStart"/>
      <w:r w:rsidR="00A541A6">
        <w:rPr>
          <w:rFonts w:hint="eastAsia"/>
          <w:lang w:eastAsia="ko-KR"/>
        </w:rPr>
        <w:t>C</w:t>
      </w:r>
      <w:r w:rsidR="00A541A6">
        <w:rPr>
          <w:lang w:eastAsia="ko-KR"/>
        </w:rPr>
        <w:t>entOs</w:t>
      </w:r>
      <w:proofErr w:type="spellEnd"/>
      <w:r w:rsidR="00A541A6">
        <w:rPr>
          <w:lang w:eastAsia="ko-KR"/>
        </w:rPr>
        <w:t>(</w:t>
      </w:r>
      <w:r w:rsidR="00A541A6">
        <w:rPr>
          <w:rFonts w:hint="eastAsia"/>
          <w:lang w:eastAsia="ko-KR"/>
        </w:rPr>
        <w:t>리눅스</w:t>
      </w:r>
      <w:r w:rsidR="00A541A6">
        <w:rPr>
          <w:lang w:eastAsia="ko-KR"/>
        </w:rPr>
        <w:t xml:space="preserve">) </w:t>
      </w:r>
      <w:r w:rsidR="00A541A6">
        <w:rPr>
          <w:rFonts w:hint="eastAsia"/>
          <w:lang w:eastAsia="ko-KR"/>
        </w:rPr>
        <w:t>서버에</w:t>
      </w:r>
      <w:r w:rsidR="00A541A6">
        <w:rPr>
          <w:rFonts w:hint="eastAsia"/>
          <w:lang w:eastAsia="ko-KR"/>
        </w:rPr>
        <w:t xml:space="preserve"> </w:t>
      </w:r>
      <w:r w:rsidR="00A541A6">
        <w:rPr>
          <w:rFonts w:hint="eastAsia"/>
          <w:lang w:eastAsia="ko-KR"/>
        </w:rPr>
        <w:t>복사</w:t>
      </w:r>
      <w:r w:rsidR="00A541A6">
        <w:rPr>
          <w:rFonts w:hint="eastAsia"/>
          <w:lang w:eastAsia="ko-KR"/>
        </w:rPr>
        <w:t xml:space="preserve"> </w:t>
      </w:r>
      <w:r w:rsidR="00A541A6">
        <w:rPr>
          <w:rFonts w:hint="eastAsia"/>
          <w:lang w:eastAsia="ko-KR"/>
        </w:rPr>
        <w:t>후</w:t>
      </w:r>
      <w:r w:rsidR="00A541A6">
        <w:rPr>
          <w:rFonts w:hint="eastAsia"/>
          <w:lang w:eastAsia="ko-KR"/>
        </w:rPr>
        <w:t xml:space="preserve"> </w:t>
      </w:r>
      <w:r w:rsidR="00A541A6">
        <w:rPr>
          <w:rFonts w:hint="eastAsia"/>
          <w:lang w:eastAsia="ko-KR"/>
        </w:rPr>
        <w:t>권한을</w:t>
      </w:r>
      <w:r w:rsidR="00A541A6">
        <w:rPr>
          <w:rFonts w:hint="eastAsia"/>
          <w:lang w:eastAsia="ko-KR"/>
        </w:rPr>
        <w:t xml:space="preserve"> </w:t>
      </w:r>
      <w:r w:rsidR="00A541A6">
        <w:rPr>
          <w:rFonts w:hint="eastAsia"/>
          <w:lang w:eastAsia="ko-KR"/>
        </w:rPr>
        <w:t>설정한다</w:t>
      </w:r>
      <w:r w:rsidR="00A541A6">
        <w:rPr>
          <w:rFonts w:hint="eastAsia"/>
          <w:lang w:eastAsia="ko-KR"/>
        </w:rPr>
        <w:t>.</w:t>
      </w:r>
    </w:p>
    <w:p w14:paraId="6210861D" w14:textId="77777777" w:rsidR="00A541A6" w:rsidRPr="00854456" w:rsidRDefault="00A541A6" w:rsidP="00A541A6">
      <w:pPr>
        <w:rPr>
          <w:lang w:eastAsia="ko-KR"/>
        </w:rPr>
      </w:pPr>
    </w:p>
    <w:p w14:paraId="2CCF9077" w14:textId="2AFB9409" w:rsidR="00A541A6" w:rsidRDefault="00A541A6" w:rsidP="00A541A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권한설정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“</w:t>
      </w: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hmod</w:t>
      </w:r>
      <w:proofErr w:type="spellEnd"/>
      <w:r>
        <w:rPr>
          <w:lang w:eastAsia="ko-KR"/>
        </w:rPr>
        <w:t xml:space="preserve"> 755 mas</w:t>
      </w:r>
    </w:p>
    <w:p w14:paraId="5FD974E6" w14:textId="16C6D94D" w:rsidR="007A0EC5" w:rsidRDefault="00A541A6" w:rsidP="00A541A6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4FAA79" wp14:editId="06F5C13E">
                <wp:simplePos x="0" y="0"/>
                <wp:positionH relativeFrom="margin">
                  <wp:align>left</wp:align>
                </wp:positionH>
                <wp:positionV relativeFrom="paragraph">
                  <wp:posOffset>477520</wp:posOffset>
                </wp:positionV>
                <wp:extent cx="4210050" cy="171450"/>
                <wp:effectExtent l="0" t="0" r="19050" b="19050"/>
                <wp:wrapNone/>
                <wp:docPr id="44510835" name="직사각형 44510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1F66446" id="직사각형 44510835" o:spid="_x0000_s1026" style="position:absolute;left:0;text-align:left;margin-left:0;margin-top:37.6pt;width:331.5pt;height:13.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" filled="f" strokecolor="red" strokeweight="1.5pt">
                <v:stroke dashstyle="1 1"/>
                <w10:wrap anchorx="margin"/>
              </v:rect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7D78322B" wp14:editId="7ECCDE13">
            <wp:extent cx="5732145" cy="673100"/>
            <wp:effectExtent l="0" t="0" r="1905" b="0"/>
            <wp:docPr id="4353450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450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D505" w14:textId="7B4ED95B" w:rsidR="00A541A6" w:rsidRDefault="00A541A6" w:rsidP="00C32C9F">
      <w:pPr>
        <w:pStyle w:val="2"/>
        <w:rPr>
          <w:lang w:eastAsia="ko-KR"/>
        </w:rPr>
      </w:pPr>
      <w:bookmarkStart w:id="15" w:name="_Toc138779387"/>
      <w:bookmarkStart w:id="16" w:name="_Toc185620024"/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bookmarkEnd w:id="15"/>
      <w:bookmarkEnd w:id="16"/>
    </w:p>
    <w:p w14:paraId="307618C7" w14:textId="54CE0FD9" w:rsidR="00A541A6" w:rsidRDefault="00A541A6" w:rsidP="00C32C9F">
      <w:pPr>
        <w:pStyle w:val="3"/>
      </w:pPr>
      <w:bookmarkStart w:id="17" w:name="_Toc185620025"/>
      <w:proofErr w:type="spellStart"/>
      <w:r>
        <w:t>mas.service</w:t>
      </w:r>
      <w:proofErr w:type="spellEnd"/>
      <w: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17"/>
    </w:p>
    <w:p w14:paraId="3DA15CB7" w14:textId="0E69F36C" w:rsidR="00A541A6" w:rsidRDefault="00A541A6" w:rsidP="00A541A6">
      <w:pPr>
        <w:rPr>
          <w:lang w:eastAsia="ko-KR"/>
        </w:rPr>
      </w:pPr>
      <w:r>
        <w:rPr>
          <w:lang w:eastAsia="ko-KR"/>
        </w:rPr>
        <w:t xml:space="preserve">1) </w:t>
      </w:r>
      <w:proofErr w:type="spellStart"/>
      <w:r w:rsidR="00854456">
        <w:rPr>
          <w:lang w:eastAsia="ko-KR"/>
        </w:rPr>
        <w:t>fileDirectory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mas.service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</w:p>
    <w:p w14:paraId="726EAAD3" w14:textId="6A8BBFF0" w:rsidR="00A541A6" w:rsidRDefault="00A541A6" w:rsidP="00A541A6">
      <w:pPr>
        <w:rPr>
          <w:lang w:eastAsia="ko-KR"/>
        </w:rPr>
      </w:pPr>
      <w:r>
        <w:rPr>
          <w:lang w:eastAsia="ko-KR"/>
        </w:rPr>
        <w:t xml:space="preserve">2) </w:t>
      </w:r>
      <w:proofErr w:type="spellStart"/>
      <w:r>
        <w:rPr>
          <w:lang w:eastAsia="ko-KR"/>
        </w:rPr>
        <w:t>mas.service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</w:p>
    <w:p w14:paraId="7A11BC56" w14:textId="1C9FA4F1" w:rsidR="00A541A6" w:rsidRDefault="00A541A6" w:rsidP="00854456">
      <w:pPr>
        <w:ind w:firstLineChars="100" w:firstLine="200"/>
        <w:rPr>
          <w:lang w:eastAsia="ko-KR"/>
        </w:rPr>
      </w:pPr>
      <w:proofErr w:type="spellStart"/>
      <w:r>
        <w:rPr>
          <w:lang w:eastAsia="ko-KR"/>
        </w:rPr>
        <w:t>WorkingDirectory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xeStart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300E66C" w14:textId="77777777" w:rsidR="00854456" w:rsidRDefault="00854456" w:rsidP="00854456">
      <w:pPr>
        <w:rPr>
          <w:lang w:eastAsia="ko-KR"/>
        </w:rPr>
      </w:pPr>
      <w:r>
        <w:rPr>
          <w:lang w:eastAsia="ko-KR"/>
        </w:rPr>
        <w:t>[Unit]</w:t>
      </w:r>
    </w:p>
    <w:p w14:paraId="54947A9A" w14:textId="77777777" w:rsidR="00854456" w:rsidRDefault="00854456" w:rsidP="00854456">
      <w:pPr>
        <w:rPr>
          <w:lang w:eastAsia="ko-KR"/>
        </w:rPr>
      </w:pPr>
      <w:r>
        <w:rPr>
          <w:lang w:eastAsia="ko-KR"/>
        </w:rPr>
        <w:t>Description=INFINIA-MAS</w:t>
      </w:r>
    </w:p>
    <w:p w14:paraId="5F3036B8" w14:textId="77777777" w:rsidR="00854456" w:rsidRDefault="00854456" w:rsidP="00854456">
      <w:pPr>
        <w:rPr>
          <w:lang w:eastAsia="ko-KR"/>
        </w:rPr>
      </w:pPr>
      <w:r>
        <w:rPr>
          <w:lang w:eastAsia="ko-KR"/>
        </w:rPr>
        <w:t>After=</w:t>
      </w:r>
      <w:proofErr w:type="spellStart"/>
      <w:r>
        <w:rPr>
          <w:lang w:eastAsia="ko-KR"/>
        </w:rPr>
        <w:t>network.target</w:t>
      </w:r>
      <w:proofErr w:type="spellEnd"/>
    </w:p>
    <w:p w14:paraId="57B01A57" w14:textId="77777777" w:rsidR="00854456" w:rsidRDefault="00854456" w:rsidP="00854456">
      <w:pPr>
        <w:rPr>
          <w:lang w:eastAsia="ko-KR"/>
        </w:rPr>
      </w:pPr>
    </w:p>
    <w:p w14:paraId="19EF7238" w14:textId="77777777" w:rsidR="00854456" w:rsidRDefault="00854456" w:rsidP="00854456">
      <w:pPr>
        <w:rPr>
          <w:lang w:eastAsia="ko-KR"/>
        </w:rPr>
      </w:pPr>
      <w:r>
        <w:rPr>
          <w:lang w:eastAsia="ko-KR"/>
        </w:rPr>
        <w:t>[Service]</w:t>
      </w:r>
    </w:p>
    <w:p w14:paraId="11FD966E" w14:textId="77777777" w:rsidR="00854456" w:rsidRDefault="00854456" w:rsidP="00854456">
      <w:pPr>
        <w:rPr>
          <w:lang w:eastAsia="ko-KR"/>
        </w:rPr>
      </w:pPr>
      <w:r>
        <w:rPr>
          <w:lang w:eastAsia="ko-KR"/>
        </w:rPr>
        <w:t>User=test</w:t>
      </w:r>
    </w:p>
    <w:p w14:paraId="4880A365" w14:textId="77777777" w:rsidR="00854456" w:rsidRDefault="00854456" w:rsidP="00854456">
      <w:pPr>
        <w:rPr>
          <w:lang w:eastAsia="ko-KR"/>
        </w:rPr>
      </w:pPr>
      <w:r>
        <w:rPr>
          <w:lang w:eastAsia="ko-KR"/>
        </w:rPr>
        <w:t>Group=test</w:t>
      </w:r>
    </w:p>
    <w:p w14:paraId="0A0944B1" w14:textId="77777777" w:rsidR="00854456" w:rsidRDefault="00854456" w:rsidP="00854456">
      <w:pPr>
        <w:rPr>
          <w:lang w:eastAsia="ko-KR"/>
        </w:rPr>
      </w:pPr>
      <w:proofErr w:type="spellStart"/>
      <w:r>
        <w:rPr>
          <w:lang w:eastAsia="ko-KR"/>
        </w:rPr>
        <w:t>WorkingDirectory</w:t>
      </w:r>
      <w:proofErr w:type="spellEnd"/>
      <w:r>
        <w:rPr>
          <w:lang w:eastAsia="ko-KR"/>
        </w:rPr>
        <w:t>=/home/test/</w:t>
      </w:r>
      <w:proofErr w:type="spellStart"/>
      <w:r>
        <w:rPr>
          <w:lang w:eastAsia="ko-KR"/>
        </w:rPr>
        <w:t>infinia</w:t>
      </w:r>
      <w:proofErr w:type="spellEnd"/>
      <w:r>
        <w:rPr>
          <w:lang w:eastAsia="ko-KR"/>
        </w:rPr>
        <w:t>/mas</w:t>
      </w:r>
    </w:p>
    <w:p w14:paraId="209CFC77" w14:textId="77777777" w:rsidR="00854456" w:rsidRDefault="00854456" w:rsidP="00854456">
      <w:pPr>
        <w:rPr>
          <w:lang w:eastAsia="ko-KR"/>
        </w:rPr>
      </w:pPr>
      <w:proofErr w:type="spellStart"/>
      <w:r>
        <w:rPr>
          <w:lang w:eastAsia="ko-KR"/>
        </w:rPr>
        <w:t>ExecStart</w:t>
      </w:r>
      <w:proofErr w:type="spellEnd"/>
      <w:r>
        <w:rPr>
          <w:lang w:eastAsia="ko-KR"/>
        </w:rPr>
        <w:t>=/home/test/</w:t>
      </w:r>
      <w:proofErr w:type="spellStart"/>
      <w:r>
        <w:rPr>
          <w:lang w:eastAsia="ko-KR"/>
        </w:rPr>
        <w:t>infinia</w:t>
      </w:r>
      <w:proofErr w:type="spellEnd"/>
      <w:r>
        <w:rPr>
          <w:lang w:eastAsia="ko-KR"/>
        </w:rPr>
        <w:t>/mas/mas</w:t>
      </w:r>
    </w:p>
    <w:p w14:paraId="418E239E" w14:textId="77777777" w:rsidR="00854456" w:rsidRDefault="00854456" w:rsidP="00854456">
      <w:pPr>
        <w:rPr>
          <w:lang w:eastAsia="ko-KR"/>
        </w:rPr>
      </w:pPr>
      <w:r>
        <w:rPr>
          <w:lang w:eastAsia="ko-KR"/>
        </w:rPr>
        <w:t>Restart=on-failure</w:t>
      </w:r>
    </w:p>
    <w:p w14:paraId="04F93BB2" w14:textId="77777777" w:rsidR="00854456" w:rsidRDefault="00854456" w:rsidP="00854456">
      <w:pPr>
        <w:rPr>
          <w:lang w:eastAsia="ko-KR"/>
        </w:rPr>
      </w:pPr>
      <w:r>
        <w:rPr>
          <w:lang w:eastAsia="ko-KR"/>
        </w:rPr>
        <w:t>Type=simple</w:t>
      </w:r>
    </w:p>
    <w:p w14:paraId="6873C03A" w14:textId="77777777" w:rsidR="00854456" w:rsidRDefault="00854456" w:rsidP="00854456">
      <w:pPr>
        <w:rPr>
          <w:lang w:eastAsia="ko-KR"/>
        </w:rPr>
      </w:pPr>
    </w:p>
    <w:p w14:paraId="3BA2637D" w14:textId="77777777" w:rsidR="00854456" w:rsidRDefault="00854456" w:rsidP="00854456">
      <w:pPr>
        <w:rPr>
          <w:lang w:eastAsia="ko-KR"/>
        </w:rPr>
      </w:pPr>
      <w:r>
        <w:rPr>
          <w:lang w:eastAsia="ko-KR"/>
        </w:rPr>
        <w:t>[Install]</w:t>
      </w:r>
    </w:p>
    <w:p w14:paraId="15A87EFF" w14:textId="5FCF73E5" w:rsidR="00A541A6" w:rsidRDefault="00854456" w:rsidP="00854456">
      <w:pPr>
        <w:rPr>
          <w:lang w:eastAsia="ko-KR"/>
        </w:rPr>
      </w:pPr>
      <w:proofErr w:type="spellStart"/>
      <w:r>
        <w:rPr>
          <w:lang w:eastAsia="ko-KR"/>
        </w:rPr>
        <w:t>WantedBy</w:t>
      </w:r>
      <w:proofErr w:type="spellEnd"/>
      <w:r>
        <w:rPr>
          <w:lang w:eastAsia="ko-KR"/>
        </w:rPr>
        <w:t>=multi-</w:t>
      </w:r>
      <w:proofErr w:type="spellStart"/>
      <w:proofErr w:type="gramStart"/>
      <w:r>
        <w:rPr>
          <w:lang w:eastAsia="ko-KR"/>
        </w:rPr>
        <w:t>user.target</w:t>
      </w:r>
      <w:proofErr w:type="spellEnd"/>
      <w:proofErr w:type="gramEnd"/>
    </w:p>
    <w:p w14:paraId="716BCC4A" w14:textId="1634BE04" w:rsidR="007A0EC5" w:rsidRDefault="007A0EC5" w:rsidP="007A0EC5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 /</w:t>
      </w:r>
      <w:proofErr w:type="spellStart"/>
      <w:r>
        <w:rPr>
          <w:lang w:eastAsia="ko-KR"/>
        </w:rPr>
        <w:t>usr</w:t>
      </w:r>
      <w:proofErr w:type="spellEnd"/>
      <w:r>
        <w:rPr>
          <w:lang w:eastAsia="ko-KR"/>
        </w:rPr>
        <w:t>/</w:t>
      </w:r>
      <w:r w:rsidR="00854456">
        <w:rPr>
          <w:lang w:eastAsia="ko-KR"/>
        </w:rPr>
        <w:t>lib/</w:t>
      </w:r>
      <w:proofErr w:type="spellStart"/>
      <w:r w:rsidR="00854456">
        <w:rPr>
          <w:lang w:eastAsia="ko-KR"/>
        </w:rPr>
        <w:t>systemd</w:t>
      </w:r>
      <w:proofErr w:type="spellEnd"/>
      <w:r w:rsidR="00854456">
        <w:rPr>
          <w:lang w:eastAsia="ko-KR"/>
        </w:rPr>
        <w:t xml:space="preserve">/system </w:t>
      </w:r>
      <w:r w:rsidR="00854456">
        <w:rPr>
          <w:rFonts w:hint="eastAsia"/>
          <w:lang w:eastAsia="ko-KR"/>
        </w:rPr>
        <w:t>경로에</w:t>
      </w:r>
      <w:r w:rsidR="00854456">
        <w:rPr>
          <w:rFonts w:hint="eastAsia"/>
          <w:lang w:eastAsia="ko-KR"/>
        </w:rPr>
        <w:t xml:space="preserve"> </w:t>
      </w:r>
      <w:r w:rsidR="00854456">
        <w:rPr>
          <w:rFonts w:hint="eastAsia"/>
          <w:lang w:eastAsia="ko-KR"/>
        </w:rPr>
        <w:t>복사</w:t>
      </w:r>
      <w:r w:rsidR="00854456">
        <w:rPr>
          <w:rFonts w:hint="eastAsia"/>
          <w:lang w:eastAsia="ko-KR"/>
        </w:rPr>
        <w:t>/</w:t>
      </w:r>
      <w:proofErr w:type="spellStart"/>
      <w:r w:rsidR="00854456">
        <w:rPr>
          <w:rFonts w:hint="eastAsia"/>
          <w:lang w:eastAsia="ko-KR"/>
        </w:rPr>
        <w:t>붙여넣는다</w:t>
      </w:r>
      <w:proofErr w:type="spellEnd"/>
      <w:r w:rsidR="00854456">
        <w:rPr>
          <w:rFonts w:hint="eastAsia"/>
          <w:lang w:eastAsia="ko-KR"/>
        </w:rPr>
        <w:t>.</w:t>
      </w:r>
    </w:p>
    <w:p w14:paraId="5E655A22" w14:textId="2440A2B5" w:rsidR="007A0EC5" w:rsidRDefault="00D16180" w:rsidP="00A541A6">
      <w:pPr>
        <w:rPr>
          <w:lang w:eastAsia="ko-KR"/>
        </w:rPr>
      </w:pPr>
      <w:r>
        <w:rPr>
          <w:lang w:eastAsia="ko-KR"/>
        </w:rPr>
        <w:t xml:space="preserve">setup </w:t>
      </w:r>
      <w:r>
        <w:rPr>
          <w:rFonts w:hint="eastAsia"/>
          <w:lang w:eastAsia="ko-KR"/>
        </w:rPr>
        <w:t>폴더로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5EF77405" w14:textId="46B8A12B" w:rsidR="00854456" w:rsidRDefault="00854456" w:rsidP="004C7B6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4) 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ystem-update.sh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lang w:eastAsia="ko-KR"/>
        </w:rPr>
        <w:t>.</w:t>
      </w:r>
      <w:r w:rsidR="004C7B6C">
        <w:rPr>
          <w:lang w:eastAsia="ko-KR"/>
        </w:rPr>
        <w:t xml:space="preserve"> </w:t>
      </w:r>
      <w:r w:rsidR="004C7B6C">
        <w:rPr>
          <w:rFonts w:hint="eastAsia"/>
          <w:lang w:eastAsia="ko-KR"/>
        </w:rPr>
        <w:t>경로는</w:t>
      </w:r>
      <w:r w:rsidR="004C7B6C">
        <w:rPr>
          <w:rFonts w:hint="eastAsia"/>
          <w:lang w:eastAsia="ko-KR"/>
        </w:rPr>
        <w:t xml:space="preserve"> </w:t>
      </w:r>
      <w:r w:rsidR="004C7B6C">
        <w:rPr>
          <w:rFonts w:hint="eastAsia"/>
          <w:lang w:eastAsia="ko-KR"/>
        </w:rPr>
        <w:t>서버와</w:t>
      </w:r>
      <w:r w:rsidR="004C7B6C">
        <w:rPr>
          <w:rFonts w:hint="eastAsia"/>
          <w:lang w:eastAsia="ko-KR"/>
        </w:rPr>
        <w:t>,</w:t>
      </w:r>
      <w:r w:rsidR="004C7B6C">
        <w:rPr>
          <w:lang w:eastAsia="ko-KR"/>
        </w:rPr>
        <w:t xml:space="preserve"> </w:t>
      </w:r>
      <w:r w:rsidR="004C7B6C">
        <w:rPr>
          <w:rFonts w:hint="eastAsia"/>
          <w:lang w:eastAsia="ko-KR"/>
        </w:rPr>
        <w:t>파일</w:t>
      </w:r>
      <w:r w:rsidR="004C7B6C">
        <w:rPr>
          <w:rFonts w:hint="eastAsia"/>
          <w:lang w:eastAsia="ko-KR"/>
        </w:rPr>
        <w:t xml:space="preserve"> </w:t>
      </w:r>
      <w:r w:rsidR="004C7B6C">
        <w:rPr>
          <w:rFonts w:hint="eastAsia"/>
          <w:lang w:eastAsia="ko-KR"/>
        </w:rPr>
        <w:t>세팅</w:t>
      </w:r>
      <w:r w:rsidR="004C7B6C">
        <w:rPr>
          <w:rFonts w:hint="eastAsia"/>
          <w:lang w:eastAsia="ko-KR"/>
        </w:rPr>
        <w:t xml:space="preserve"> </w:t>
      </w:r>
      <w:r w:rsidR="004C7B6C">
        <w:rPr>
          <w:rFonts w:hint="eastAsia"/>
          <w:lang w:eastAsia="ko-KR"/>
        </w:rPr>
        <w:t>환경에</w:t>
      </w:r>
      <w:r w:rsidR="004C7B6C">
        <w:rPr>
          <w:rFonts w:hint="eastAsia"/>
          <w:lang w:eastAsia="ko-KR"/>
        </w:rPr>
        <w:t xml:space="preserve"> </w:t>
      </w:r>
      <w:r w:rsidR="004C7B6C">
        <w:rPr>
          <w:rFonts w:hint="eastAsia"/>
          <w:lang w:eastAsia="ko-KR"/>
        </w:rPr>
        <w:t>맞게</w:t>
      </w:r>
      <w:r w:rsidR="004C7B6C">
        <w:rPr>
          <w:rFonts w:hint="eastAsia"/>
          <w:lang w:eastAsia="ko-KR"/>
        </w:rPr>
        <w:t xml:space="preserve"> </w:t>
      </w:r>
      <w:r w:rsidR="004C7B6C">
        <w:rPr>
          <w:rFonts w:hint="eastAsia"/>
          <w:lang w:eastAsia="ko-KR"/>
        </w:rPr>
        <w:t>변경한다</w:t>
      </w:r>
      <w:r w:rsidR="004C7B6C">
        <w:rPr>
          <w:rFonts w:hint="eastAsia"/>
          <w:lang w:eastAsia="ko-KR"/>
        </w:rPr>
        <w:t>.</w:t>
      </w:r>
    </w:p>
    <w:p w14:paraId="29D5011B" w14:textId="77777777" w:rsidR="005552A2" w:rsidRDefault="005552A2" w:rsidP="005552A2">
      <w:pPr>
        <w:rPr>
          <w:lang w:eastAsia="ko-KR"/>
        </w:rPr>
      </w:pPr>
      <w:proofErr w:type="gramStart"/>
      <w:r>
        <w:rPr>
          <w:lang w:eastAsia="ko-KR"/>
        </w:rPr>
        <w:t>#!/</w:t>
      </w:r>
      <w:proofErr w:type="gramEnd"/>
      <w:r>
        <w:rPr>
          <w:lang w:eastAsia="ko-KR"/>
        </w:rPr>
        <w:t>bin/bash</w:t>
      </w:r>
    </w:p>
    <w:p w14:paraId="6B983B61" w14:textId="77777777" w:rsidR="005552A2" w:rsidRDefault="005552A2" w:rsidP="005552A2">
      <w:pPr>
        <w:rPr>
          <w:lang w:eastAsia="ko-KR"/>
        </w:rPr>
      </w:pPr>
    </w:p>
    <w:p w14:paraId="4A2AD885" w14:textId="77777777" w:rsidR="005552A2" w:rsidRDefault="005552A2" w:rsidP="005552A2">
      <w:pPr>
        <w:rPr>
          <w:lang w:eastAsia="ko-KR"/>
        </w:rPr>
      </w:pPr>
      <w:r>
        <w:rPr>
          <w:lang w:eastAsia="ko-KR"/>
        </w:rPr>
        <w:t>USER_ID=`</w:t>
      </w:r>
      <w:proofErr w:type="spellStart"/>
      <w:r>
        <w:rPr>
          <w:lang w:eastAsia="ko-KR"/>
        </w:rPr>
        <w:t>whoami</w:t>
      </w:r>
      <w:proofErr w:type="spellEnd"/>
      <w:r>
        <w:rPr>
          <w:lang w:eastAsia="ko-KR"/>
        </w:rPr>
        <w:t>`</w:t>
      </w:r>
    </w:p>
    <w:p w14:paraId="68C14FE3" w14:textId="77777777" w:rsidR="005552A2" w:rsidRDefault="005552A2" w:rsidP="005552A2">
      <w:pPr>
        <w:rPr>
          <w:lang w:eastAsia="ko-KR"/>
        </w:rPr>
      </w:pPr>
      <w:r>
        <w:rPr>
          <w:lang w:eastAsia="ko-KR"/>
        </w:rPr>
        <w:t>INFINIA_HOME=/home/$USER_ID/</w:t>
      </w:r>
      <w:proofErr w:type="spellStart"/>
      <w:r>
        <w:rPr>
          <w:lang w:eastAsia="ko-KR"/>
        </w:rPr>
        <w:t>infinia</w:t>
      </w:r>
      <w:proofErr w:type="spellEnd"/>
    </w:p>
    <w:p w14:paraId="5B22B50B" w14:textId="77777777" w:rsidR="005552A2" w:rsidRDefault="005552A2" w:rsidP="005552A2">
      <w:pPr>
        <w:rPr>
          <w:lang w:eastAsia="ko-KR"/>
        </w:rPr>
      </w:pPr>
      <w:r>
        <w:rPr>
          <w:lang w:eastAsia="ko-KR"/>
        </w:rPr>
        <w:t>SYSTEM_DIR=/</w:t>
      </w:r>
      <w:proofErr w:type="spellStart"/>
      <w:r>
        <w:rPr>
          <w:lang w:eastAsia="ko-KR"/>
        </w:rPr>
        <w:t>usr</w:t>
      </w:r>
      <w:proofErr w:type="spellEnd"/>
      <w:r>
        <w:rPr>
          <w:lang w:eastAsia="ko-KR"/>
        </w:rPr>
        <w:t>/lib/</w:t>
      </w:r>
      <w:proofErr w:type="spellStart"/>
      <w:r>
        <w:rPr>
          <w:lang w:eastAsia="ko-KR"/>
        </w:rPr>
        <w:t>systemd</w:t>
      </w:r>
      <w:proofErr w:type="spellEnd"/>
      <w:r>
        <w:rPr>
          <w:lang w:eastAsia="ko-KR"/>
        </w:rPr>
        <w:t>/system</w:t>
      </w:r>
    </w:p>
    <w:p w14:paraId="5D885151" w14:textId="77777777" w:rsidR="005552A2" w:rsidRDefault="005552A2" w:rsidP="005552A2">
      <w:pPr>
        <w:rPr>
          <w:lang w:eastAsia="ko-KR"/>
        </w:rPr>
      </w:pPr>
    </w:p>
    <w:p w14:paraId="51A486F6" w14:textId="77777777" w:rsidR="005552A2" w:rsidRDefault="005552A2" w:rsidP="005552A2">
      <w:pPr>
        <w:rPr>
          <w:lang w:eastAsia="ko-KR"/>
        </w:rPr>
      </w:pPr>
    </w:p>
    <w:p w14:paraId="2FDA72D8" w14:textId="77777777" w:rsidR="005552A2" w:rsidRDefault="005552A2" w:rsidP="005552A2">
      <w:pPr>
        <w:rPr>
          <w:lang w:eastAsia="ko-KR"/>
        </w:rPr>
      </w:pPr>
      <w:r>
        <w:rPr>
          <w:lang w:eastAsia="ko-KR"/>
        </w:rPr>
        <w:t xml:space="preserve">echo "==&gt; </w:t>
      </w:r>
      <w:proofErr w:type="spellStart"/>
      <w:r>
        <w:rPr>
          <w:lang w:eastAsia="ko-KR"/>
        </w:rPr>
        <w:t>systemd</w:t>
      </w:r>
      <w:proofErr w:type="spellEnd"/>
      <w:r>
        <w:rPr>
          <w:lang w:eastAsia="ko-KR"/>
        </w:rPr>
        <w:t xml:space="preserve"> update start..."</w:t>
      </w:r>
    </w:p>
    <w:p w14:paraId="76CD9CF0" w14:textId="77777777" w:rsidR="005552A2" w:rsidRDefault="005552A2" w:rsidP="00854456">
      <w:pPr>
        <w:rPr>
          <w:lang w:eastAsia="ko-KR"/>
        </w:rPr>
      </w:pPr>
    </w:p>
    <w:p w14:paraId="617FD2B8" w14:textId="225EEFAD" w:rsidR="00854456" w:rsidRDefault="00854456" w:rsidP="00854456">
      <w:pPr>
        <w:rPr>
          <w:lang w:eastAsia="ko-KR"/>
        </w:rPr>
      </w:pPr>
      <w:proofErr w:type="spellStart"/>
      <w:r>
        <w:rPr>
          <w:lang w:eastAsia="ko-KR"/>
        </w:rPr>
        <w:t>sed</w:t>
      </w:r>
      <w:proofErr w:type="spellEnd"/>
      <w:r>
        <w:rPr>
          <w:lang w:eastAsia="ko-KR"/>
        </w:rPr>
        <w:t xml:space="preserve"> -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's/\/home\/test/\/home\/'"$USER_ID"'/g' $INFINIA_HOME/</w:t>
      </w:r>
      <w:r w:rsidR="00963E1D">
        <w:rPr>
          <w:rFonts w:hint="eastAsia"/>
          <w:lang w:eastAsia="ko-KR"/>
        </w:rPr>
        <w:t>m</w:t>
      </w:r>
      <w:r w:rsidR="00963E1D">
        <w:rPr>
          <w:lang w:eastAsia="ko-KR"/>
        </w:rPr>
        <w:t>as</w:t>
      </w:r>
      <w:r>
        <w:rPr>
          <w:lang w:eastAsia="ko-KR"/>
        </w:rPr>
        <w:t>/</w:t>
      </w:r>
      <w:proofErr w:type="spellStart"/>
      <w:r w:rsidR="00963E1D">
        <w:rPr>
          <w:lang w:eastAsia="ko-KR"/>
        </w:rPr>
        <w:t>mas</w:t>
      </w:r>
      <w:r>
        <w:rPr>
          <w:lang w:eastAsia="ko-KR"/>
        </w:rPr>
        <w:t>.service</w:t>
      </w:r>
      <w:proofErr w:type="spellEnd"/>
    </w:p>
    <w:p w14:paraId="59512E34" w14:textId="5D2A21BF" w:rsidR="00854456" w:rsidRDefault="00854456" w:rsidP="00854456">
      <w:pPr>
        <w:rPr>
          <w:lang w:eastAsia="ko-KR"/>
        </w:rPr>
      </w:pPr>
      <w:proofErr w:type="spellStart"/>
      <w:r w:rsidRPr="00854456">
        <w:rPr>
          <w:lang w:eastAsia="ko-KR"/>
        </w:rPr>
        <w:t>sed</w:t>
      </w:r>
      <w:proofErr w:type="spellEnd"/>
      <w:r w:rsidRPr="00854456">
        <w:rPr>
          <w:lang w:eastAsia="ko-KR"/>
        </w:rPr>
        <w:t xml:space="preserve"> -</w:t>
      </w:r>
      <w:proofErr w:type="spellStart"/>
      <w:r w:rsidRPr="00854456">
        <w:rPr>
          <w:lang w:eastAsia="ko-KR"/>
        </w:rPr>
        <w:t>i</w:t>
      </w:r>
      <w:proofErr w:type="spellEnd"/>
      <w:r w:rsidRPr="00854456">
        <w:rPr>
          <w:lang w:eastAsia="ko-KR"/>
        </w:rPr>
        <w:t xml:space="preserve"> 's/User=test/User='"$USER_ID"'/g' $INFINIA_HOME/</w:t>
      </w:r>
      <w:r w:rsidR="00963E1D">
        <w:rPr>
          <w:lang w:eastAsia="ko-KR"/>
        </w:rPr>
        <w:t>mas</w:t>
      </w:r>
      <w:r w:rsidRPr="00854456">
        <w:rPr>
          <w:lang w:eastAsia="ko-KR"/>
        </w:rPr>
        <w:t>/</w:t>
      </w:r>
      <w:proofErr w:type="spellStart"/>
      <w:r w:rsidR="00963E1D">
        <w:rPr>
          <w:lang w:eastAsia="ko-KR"/>
        </w:rPr>
        <w:t>mas</w:t>
      </w:r>
      <w:r w:rsidRPr="00854456">
        <w:rPr>
          <w:lang w:eastAsia="ko-KR"/>
        </w:rPr>
        <w:t>.service</w:t>
      </w:r>
      <w:proofErr w:type="spellEnd"/>
    </w:p>
    <w:p w14:paraId="239727C3" w14:textId="2AA7B573" w:rsidR="00854456" w:rsidRDefault="00854456" w:rsidP="00854456">
      <w:pPr>
        <w:rPr>
          <w:lang w:eastAsia="ko-KR"/>
        </w:rPr>
      </w:pPr>
      <w:proofErr w:type="spellStart"/>
      <w:r w:rsidRPr="00854456">
        <w:rPr>
          <w:lang w:eastAsia="ko-KR"/>
        </w:rPr>
        <w:t>sed</w:t>
      </w:r>
      <w:proofErr w:type="spellEnd"/>
      <w:r w:rsidRPr="00854456">
        <w:rPr>
          <w:lang w:eastAsia="ko-KR"/>
        </w:rPr>
        <w:t xml:space="preserve"> -</w:t>
      </w:r>
      <w:proofErr w:type="spellStart"/>
      <w:r w:rsidRPr="00854456">
        <w:rPr>
          <w:lang w:eastAsia="ko-KR"/>
        </w:rPr>
        <w:t>i</w:t>
      </w:r>
      <w:proofErr w:type="spellEnd"/>
      <w:r w:rsidRPr="00854456">
        <w:rPr>
          <w:lang w:eastAsia="ko-KR"/>
        </w:rPr>
        <w:t xml:space="preserve"> 's/Group=test/Group='"$USER_ID"'/g' $INFINIA_HOME/</w:t>
      </w:r>
      <w:r w:rsidR="00963E1D">
        <w:rPr>
          <w:lang w:eastAsia="ko-KR"/>
        </w:rPr>
        <w:t>mas</w:t>
      </w:r>
      <w:r w:rsidRPr="00854456">
        <w:rPr>
          <w:lang w:eastAsia="ko-KR"/>
        </w:rPr>
        <w:t>/</w:t>
      </w:r>
      <w:proofErr w:type="spellStart"/>
      <w:r w:rsidR="00963E1D">
        <w:rPr>
          <w:lang w:eastAsia="ko-KR"/>
        </w:rPr>
        <w:t>mas</w:t>
      </w:r>
      <w:r w:rsidRPr="00854456">
        <w:rPr>
          <w:lang w:eastAsia="ko-KR"/>
        </w:rPr>
        <w:t>.service</w:t>
      </w:r>
      <w:proofErr w:type="spellEnd"/>
    </w:p>
    <w:p w14:paraId="49B9216D" w14:textId="1408CCD3" w:rsidR="00854456" w:rsidRDefault="00854456" w:rsidP="00854456">
      <w:pPr>
        <w:rPr>
          <w:lang w:eastAsia="ko-KR"/>
        </w:rPr>
      </w:pPr>
      <w:proofErr w:type="spellStart"/>
      <w:r w:rsidRPr="00854456">
        <w:rPr>
          <w:lang w:eastAsia="ko-KR"/>
        </w:rPr>
        <w:t>sudo</w:t>
      </w:r>
      <w:proofErr w:type="spellEnd"/>
      <w:r w:rsidRPr="00854456">
        <w:rPr>
          <w:lang w:eastAsia="ko-KR"/>
        </w:rPr>
        <w:t xml:space="preserve"> </w:t>
      </w:r>
      <w:proofErr w:type="spellStart"/>
      <w:r w:rsidRPr="00854456">
        <w:rPr>
          <w:lang w:eastAsia="ko-KR"/>
        </w:rPr>
        <w:t>cp</w:t>
      </w:r>
      <w:proofErr w:type="spellEnd"/>
      <w:r w:rsidRPr="00854456">
        <w:rPr>
          <w:lang w:eastAsia="ko-KR"/>
        </w:rPr>
        <w:t xml:space="preserve"> $INFINIA_HOME/</w:t>
      </w:r>
      <w:r w:rsidR="00963E1D">
        <w:rPr>
          <w:lang w:eastAsia="ko-KR"/>
        </w:rPr>
        <w:t>mas</w:t>
      </w:r>
      <w:r w:rsidRPr="00854456">
        <w:rPr>
          <w:lang w:eastAsia="ko-KR"/>
        </w:rPr>
        <w:t>/</w:t>
      </w:r>
      <w:proofErr w:type="spellStart"/>
      <w:r w:rsidR="00963E1D">
        <w:rPr>
          <w:lang w:eastAsia="ko-KR"/>
        </w:rPr>
        <w:t>mas</w:t>
      </w:r>
      <w:r w:rsidRPr="00854456">
        <w:rPr>
          <w:lang w:eastAsia="ko-KR"/>
        </w:rPr>
        <w:t>.service</w:t>
      </w:r>
      <w:proofErr w:type="spellEnd"/>
      <w:r w:rsidRPr="00854456">
        <w:rPr>
          <w:lang w:eastAsia="ko-KR"/>
        </w:rPr>
        <w:t xml:space="preserve"> $SYSTEM_DIR/.</w:t>
      </w:r>
    </w:p>
    <w:p w14:paraId="27B3373E" w14:textId="6FB6594F" w:rsidR="00854456" w:rsidRDefault="00854456" w:rsidP="00854456">
      <w:pPr>
        <w:rPr>
          <w:lang w:eastAsia="ko-KR"/>
        </w:rPr>
      </w:pPr>
      <w:proofErr w:type="spellStart"/>
      <w:r w:rsidRPr="00854456">
        <w:rPr>
          <w:lang w:eastAsia="ko-KR"/>
        </w:rPr>
        <w:t>sudo</w:t>
      </w:r>
      <w:proofErr w:type="spellEnd"/>
      <w:r w:rsidRPr="00854456">
        <w:rPr>
          <w:lang w:eastAsia="ko-KR"/>
        </w:rPr>
        <w:t xml:space="preserve"> </w:t>
      </w:r>
      <w:proofErr w:type="spellStart"/>
      <w:r w:rsidRPr="00854456">
        <w:rPr>
          <w:lang w:eastAsia="ko-KR"/>
        </w:rPr>
        <w:t>systemctl</w:t>
      </w:r>
      <w:proofErr w:type="spellEnd"/>
      <w:r w:rsidRPr="00854456">
        <w:rPr>
          <w:lang w:eastAsia="ko-KR"/>
        </w:rPr>
        <w:t xml:space="preserve"> daemon-reload</w:t>
      </w:r>
    </w:p>
    <w:p w14:paraId="418D2E26" w14:textId="5771ED69" w:rsidR="00854456" w:rsidRDefault="00854456" w:rsidP="00854456">
      <w:pPr>
        <w:rPr>
          <w:lang w:eastAsia="ko-KR"/>
        </w:rPr>
      </w:pPr>
      <w:proofErr w:type="spellStart"/>
      <w:r w:rsidRPr="00854456">
        <w:rPr>
          <w:lang w:eastAsia="ko-KR"/>
        </w:rPr>
        <w:t>sudo</w:t>
      </w:r>
      <w:proofErr w:type="spellEnd"/>
      <w:r w:rsidRPr="00854456">
        <w:rPr>
          <w:lang w:eastAsia="ko-KR"/>
        </w:rPr>
        <w:t xml:space="preserve"> </w:t>
      </w:r>
      <w:proofErr w:type="spellStart"/>
      <w:r w:rsidRPr="00854456">
        <w:rPr>
          <w:lang w:eastAsia="ko-KR"/>
        </w:rPr>
        <w:t>systemctl</w:t>
      </w:r>
      <w:proofErr w:type="spellEnd"/>
      <w:r w:rsidRPr="00854456">
        <w:rPr>
          <w:lang w:eastAsia="ko-KR"/>
        </w:rPr>
        <w:t xml:space="preserve"> enable </w:t>
      </w:r>
      <w:proofErr w:type="spellStart"/>
      <w:proofErr w:type="gramStart"/>
      <w:r w:rsidR="00963E1D">
        <w:rPr>
          <w:lang w:eastAsia="ko-KR"/>
        </w:rPr>
        <w:t>mas</w:t>
      </w:r>
      <w:r w:rsidRPr="00854456">
        <w:rPr>
          <w:lang w:eastAsia="ko-KR"/>
        </w:rPr>
        <w:t>.service</w:t>
      </w:r>
      <w:proofErr w:type="spellEnd"/>
      <w:proofErr w:type="gramEnd"/>
    </w:p>
    <w:p w14:paraId="6E07ED2A" w14:textId="4E71E7A2" w:rsidR="00854456" w:rsidRDefault="00854456" w:rsidP="00854456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02D00CAB" w14:textId="21C76F9E" w:rsidR="00131F06" w:rsidRDefault="00131F06" w:rsidP="00854456">
      <w:pPr>
        <w:rPr>
          <w:lang w:eastAsia="ko-KR"/>
        </w:rPr>
      </w:pPr>
      <w:r>
        <w:rPr>
          <w:lang w:eastAsia="ko-KR"/>
        </w:rPr>
        <w:t xml:space="preserve">   5) system-update.sh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lang w:eastAsia="ko-KR"/>
        </w:rPr>
        <w:t>.</w:t>
      </w:r>
    </w:p>
    <w:p w14:paraId="3A5FE9CD" w14:textId="59A40E31" w:rsidR="00A541A6" w:rsidRDefault="00DC1A77" w:rsidP="00A541A6">
      <w:pPr>
        <w:rPr>
          <w:lang w:eastAsia="ko-KR"/>
        </w:rPr>
      </w:pPr>
      <w:r>
        <w:rPr>
          <w:lang w:eastAsia="ko-KR"/>
        </w:rPr>
        <w:t>3</w:t>
      </w:r>
      <w:r w:rsidR="00A541A6">
        <w:rPr>
          <w:lang w:eastAsia="ko-KR"/>
        </w:rPr>
        <w:t xml:space="preserve">.2.2 mas </w:t>
      </w:r>
      <w:r w:rsidR="00A541A6">
        <w:rPr>
          <w:rFonts w:hint="eastAsia"/>
          <w:lang w:eastAsia="ko-KR"/>
        </w:rPr>
        <w:t>서비스</w:t>
      </w:r>
      <w:r w:rsidR="00A541A6">
        <w:rPr>
          <w:rFonts w:hint="eastAsia"/>
          <w:lang w:eastAsia="ko-KR"/>
        </w:rPr>
        <w:t xml:space="preserve"> </w:t>
      </w:r>
      <w:r w:rsidR="00A541A6">
        <w:rPr>
          <w:rFonts w:hint="eastAsia"/>
          <w:lang w:eastAsia="ko-KR"/>
        </w:rPr>
        <w:t>실행</w:t>
      </w:r>
      <w:r w:rsidR="00A541A6">
        <w:rPr>
          <w:rFonts w:hint="eastAsia"/>
          <w:lang w:eastAsia="ko-KR"/>
        </w:rPr>
        <w:t xml:space="preserve"> </w:t>
      </w:r>
    </w:p>
    <w:p w14:paraId="0C992E06" w14:textId="77777777" w:rsidR="00A541A6" w:rsidRDefault="00A541A6" w:rsidP="00A541A6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 </w:t>
      </w:r>
    </w:p>
    <w:p w14:paraId="6B8759C5" w14:textId="059C04AB" w:rsidR="00A541A6" w:rsidRDefault="00A541A6" w:rsidP="00A541A6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</w:t>
      </w:r>
      <w:proofErr w:type="gramStart"/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Pr="008B22C6">
        <w:rPr>
          <w:lang w:eastAsia="ko-KR"/>
        </w:rPr>
        <w:t xml:space="preserve"> </w:t>
      </w:r>
      <w:proofErr w:type="spellStart"/>
      <w:r w:rsidRPr="008B22C6">
        <w:rPr>
          <w:lang w:eastAsia="ko-KR"/>
        </w:rPr>
        <w:t>systemctl</w:t>
      </w:r>
      <w:proofErr w:type="spellEnd"/>
      <w:r w:rsidRPr="008B22C6">
        <w:rPr>
          <w:lang w:eastAsia="ko-KR"/>
        </w:rPr>
        <w:t xml:space="preserve"> start </w:t>
      </w:r>
      <w:r>
        <w:rPr>
          <w:lang w:eastAsia="ko-KR"/>
        </w:rPr>
        <w:t>mas</w:t>
      </w:r>
    </w:p>
    <w:p w14:paraId="428BC03F" w14:textId="77777777" w:rsidR="00A541A6" w:rsidRDefault="00A541A6" w:rsidP="00A541A6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</w:p>
    <w:p w14:paraId="065AF719" w14:textId="283E479D" w:rsidR="00A541A6" w:rsidRDefault="00DC1A77" w:rsidP="00A541A6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F192E3" wp14:editId="7B30E13B">
                <wp:simplePos x="0" y="0"/>
                <wp:positionH relativeFrom="margin">
                  <wp:align>left</wp:align>
                </wp:positionH>
                <wp:positionV relativeFrom="paragraph">
                  <wp:posOffset>569189</wp:posOffset>
                </wp:positionV>
                <wp:extent cx="1138687" cy="167284"/>
                <wp:effectExtent l="0" t="0" r="23495" b="23495"/>
                <wp:wrapNone/>
                <wp:docPr id="97029245" name="직사각형 97029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16728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87EAD82" id="직사각형 97029245" o:spid="_x0000_s1026" style="position:absolute;left:0;text-align:left;margin-left:0;margin-top:44.8pt;width:89.65pt;height:13.1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" filled="f" strokecolor="red" strokeweight="1pt">
                <v:stroke dashstyle="1 1"/>
                <w10:wrap anchorx="margin"/>
              </v:rect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77D8106F" wp14:editId="36FB5DEC">
            <wp:extent cx="4242816" cy="755863"/>
            <wp:effectExtent l="0" t="0" r="5715" b="6350"/>
            <wp:docPr id="2835855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5523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5858" cy="7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2C6E" w14:textId="77777777" w:rsidR="00672EA5" w:rsidRDefault="007A0EC5" w:rsidP="00A541A6">
      <w:pPr>
        <w:rPr>
          <w:noProof/>
          <w:lang w:eastAsia="ko-KR"/>
        </w:rPr>
      </w:pPr>
      <w:r w:rsidRPr="007A0EC5">
        <w:rPr>
          <w:noProof/>
          <w:lang w:eastAsia="ko-KR"/>
        </w:rPr>
        <w:t xml:space="preserve"> </w:t>
      </w:r>
    </w:p>
    <w:p w14:paraId="749AF331" w14:textId="77777777" w:rsidR="00672EA5" w:rsidRDefault="00672EA5" w:rsidP="00A541A6">
      <w:pPr>
        <w:rPr>
          <w:noProof/>
          <w:lang w:eastAsia="ko-KR"/>
        </w:rPr>
      </w:pPr>
    </w:p>
    <w:p w14:paraId="4589AC2F" w14:textId="6E2CACC1" w:rsidR="00A541A6" w:rsidRDefault="00B80D81" w:rsidP="00C32C9F">
      <w:pPr>
        <w:pStyle w:val="3"/>
      </w:pPr>
      <w:bookmarkStart w:id="18" w:name="_Toc185620026"/>
      <w:r>
        <w:t>mas</w:t>
      </w:r>
      <w:r w:rsidR="00A541A6">
        <w:rPr>
          <w:rFonts w:hint="eastAsia"/>
        </w:rPr>
        <w:t>서비스</w:t>
      </w:r>
      <w:r w:rsidR="00A541A6">
        <w:rPr>
          <w:rFonts w:hint="eastAsia"/>
        </w:rPr>
        <w:t xml:space="preserve"> </w:t>
      </w:r>
      <w:r w:rsidR="00A541A6">
        <w:rPr>
          <w:rFonts w:hint="eastAsia"/>
        </w:rPr>
        <w:t>실행</w:t>
      </w:r>
      <w:r w:rsidR="00A541A6">
        <w:rPr>
          <w:rFonts w:hint="eastAsia"/>
        </w:rPr>
        <w:t xml:space="preserve"> </w:t>
      </w:r>
      <w:r w:rsidR="00A541A6">
        <w:rPr>
          <w:rFonts w:hint="eastAsia"/>
        </w:rPr>
        <w:t>상태를</w:t>
      </w:r>
      <w:r w:rsidR="00A541A6">
        <w:rPr>
          <w:rFonts w:hint="eastAsia"/>
        </w:rPr>
        <w:t xml:space="preserve"> </w:t>
      </w:r>
      <w:r w:rsidR="00A541A6">
        <w:rPr>
          <w:rFonts w:hint="eastAsia"/>
        </w:rPr>
        <w:t>확인</w:t>
      </w:r>
      <w:r w:rsidR="00A541A6">
        <w:rPr>
          <w:rFonts w:hint="eastAsia"/>
        </w:rPr>
        <w:t xml:space="preserve"> </w:t>
      </w:r>
      <w:r w:rsidR="00A541A6">
        <w:rPr>
          <w:rFonts w:hint="eastAsia"/>
        </w:rPr>
        <w:t>한다</w:t>
      </w:r>
      <w:r w:rsidR="00A541A6">
        <w:rPr>
          <w:rFonts w:hint="eastAsia"/>
        </w:rPr>
        <w:t>.</w:t>
      </w:r>
      <w:bookmarkEnd w:id="18"/>
    </w:p>
    <w:p w14:paraId="4D9F5BBE" w14:textId="004F7744" w:rsidR="00A541A6" w:rsidRDefault="00A541A6" w:rsidP="00A541A6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proofErr w:type="spellStart"/>
      <w:r w:rsidRPr="00BE09CB">
        <w:rPr>
          <w:lang w:eastAsia="ko-KR"/>
        </w:rPr>
        <w:t>systemctl</w:t>
      </w:r>
      <w:proofErr w:type="spellEnd"/>
      <w:r w:rsidRPr="00BE09CB">
        <w:rPr>
          <w:lang w:eastAsia="ko-KR"/>
        </w:rPr>
        <w:t xml:space="preserve"> status </w:t>
      </w:r>
      <w:r w:rsidR="007A0EC5">
        <w:rPr>
          <w:rFonts w:hint="eastAsia"/>
          <w:lang w:eastAsia="ko-KR"/>
        </w:rPr>
        <w:t>m</w:t>
      </w:r>
      <w:r w:rsidR="007A0EC5">
        <w:rPr>
          <w:lang w:eastAsia="ko-KR"/>
        </w:rPr>
        <w:t>as</w:t>
      </w:r>
    </w:p>
    <w:p w14:paraId="758F6B9A" w14:textId="72CB137D" w:rsidR="00A541A6" w:rsidRDefault="00B80D81" w:rsidP="00A541A6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46347D8" wp14:editId="7AD48662">
            <wp:extent cx="5732145" cy="1416050"/>
            <wp:effectExtent l="0" t="0" r="1905" b="0"/>
            <wp:docPr id="17378536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53673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DC26" w14:textId="77777777" w:rsidR="00A541A6" w:rsidRDefault="00A541A6" w:rsidP="00A541A6">
      <w:pPr>
        <w:rPr>
          <w:lang w:eastAsia="ko-KR"/>
        </w:rPr>
      </w:pPr>
    </w:p>
    <w:p w14:paraId="534D522E" w14:textId="6BE813BD" w:rsidR="00A541A6" w:rsidRDefault="00B80D81" w:rsidP="00C32C9F">
      <w:pPr>
        <w:pStyle w:val="3"/>
      </w:pPr>
      <w:bookmarkStart w:id="19" w:name="_Toc185620027"/>
      <w:r>
        <w:t>mas</w:t>
      </w:r>
      <w:r w:rsidR="00A541A6">
        <w:rPr>
          <w:rFonts w:hint="eastAsia"/>
        </w:rPr>
        <w:t>서비스</w:t>
      </w:r>
      <w:r w:rsidR="00A541A6">
        <w:rPr>
          <w:rFonts w:hint="eastAsia"/>
        </w:rPr>
        <w:t xml:space="preserve"> </w:t>
      </w:r>
      <w:r w:rsidR="00A541A6">
        <w:rPr>
          <w:rFonts w:hint="eastAsia"/>
        </w:rPr>
        <w:t>종료</w:t>
      </w:r>
      <w:r w:rsidR="00A541A6">
        <w:rPr>
          <w:rFonts w:hint="eastAsia"/>
        </w:rPr>
        <w:t xml:space="preserve"> </w:t>
      </w:r>
      <w:r w:rsidR="00A541A6">
        <w:rPr>
          <w:rFonts w:hint="eastAsia"/>
        </w:rPr>
        <w:t>방법</w:t>
      </w:r>
      <w:bookmarkEnd w:id="19"/>
    </w:p>
    <w:p w14:paraId="58568746" w14:textId="77777777" w:rsidR="00A541A6" w:rsidRDefault="00A541A6" w:rsidP="00A541A6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 </w:t>
      </w:r>
    </w:p>
    <w:p w14:paraId="0A907D19" w14:textId="25471CBA" w:rsidR="00A541A6" w:rsidRDefault="00A541A6" w:rsidP="00A541A6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</w:t>
      </w:r>
      <w:proofErr w:type="gramStart"/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Pr="008B22C6">
        <w:rPr>
          <w:lang w:eastAsia="ko-KR"/>
        </w:rPr>
        <w:t xml:space="preserve"> </w:t>
      </w:r>
      <w:proofErr w:type="spellStart"/>
      <w:r w:rsidRPr="008B22C6">
        <w:rPr>
          <w:lang w:eastAsia="ko-KR"/>
        </w:rPr>
        <w:t>systemctl</w:t>
      </w:r>
      <w:proofErr w:type="spellEnd"/>
      <w:r w:rsidRPr="008B22C6"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top </w:t>
      </w:r>
      <w:r w:rsidR="00B80D81">
        <w:rPr>
          <w:lang w:eastAsia="ko-KR"/>
        </w:rPr>
        <w:t>mas</w:t>
      </w:r>
    </w:p>
    <w:p w14:paraId="641BD470" w14:textId="77777777" w:rsidR="00A541A6" w:rsidRDefault="00A541A6" w:rsidP="00A541A6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</w:p>
    <w:p w14:paraId="1AB1BAE9" w14:textId="56E4D1E4" w:rsidR="00A541A6" w:rsidRDefault="00721322" w:rsidP="00A541A6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54FC75" wp14:editId="3373653F">
                <wp:simplePos x="0" y="0"/>
                <wp:positionH relativeFrom="margin">
                  <wp:align>left</wp:align>
                </wp:positionH>
                <wp:positionV relativeFrom="paragraph">
                  <wp:posOffset>629107</wp:posOffset>
                </wp:positionV>
                <wp:extent cx="1138687" cy="167284"/>
                <wp:effectExtent l="0" t="0" r="23495" b="23495"/>
                <wp:wrapNone/>
                <wp:docPr id="1733131235" name="직사각형 173313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16728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5486B94" id="직사각형 1733131235" o:spid="_x0000_s1026" style="position:absolute;left:0;text-align:left;margin-left:0;margin-top:49.55pt;width:89.65pt;height:13.15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" filled="f" strokecolor="red" strokeweight="1pt">
                <v:stroke dashstyle="1 1"/>
                <w10:wrap anchorx="margin"/>
              </v:rect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5C62992F" wp14:editId="482AE683">
            <wp:extent cx="4754880" cy="944626"/>
            <wp:effectExtent l="0" t="0" r="0" b="8255"/>
            <wp:docPr id="4894437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43774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0905" cy="9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378A" w14:textId="77777777" w:rsidR="00A541A6" w:rsidRDefault="00A541A6" w:rsidP="00A541A6">
      <w:pPr>
        <w:ind w:left="800"/>
        <w:rPr>
          <w:lang w:eastAsia="ko-KR"/>
        </w:rPr>
      </w:pPr>
    </w:p>
    <w:p w14:paraId="7FCB7A20" w14:textId="28A7F18D" w:rsidR="00A541A6" w:rsidRDefault="00A541A6" w:rsidP="00A541A6">
      <w:pPr>
        <w:rPr>
          <w:lang w:eastAsia="ko-KR"/>
        </w:rPr>
      </w:pPr>
      <w:r>
        <w:rPr>
          <w:lang w:eastAsia="ko-KR"/>
        </w:rPr>
        <w:t xml:space="preserve">4) </w:t>
      </w:r>
      <w:proofErr w:type="spellStart"/>
      <w:r w:rsidRPr="008B22C6">
        <w:rPr>
          <w:lang w:eastAsia="ko-KR"/>
        </w:rPr>
        <w:t>systemctl</w:t>
      </w:r>
      <w:proofErr w:type="spellEnd"/>
      <w:r w:rsidRPr="008B22C6">
        <w:rPr>
          <w:lang w:eastAsia="ko-KR"/>
        </w:rPr>
        <w:t xml:space="preserve"> </w:t>
      </w:r>
      <w:r>
        <w:rPr>
          <w:lang w:eastAsia="ko-KR"/>
        </w:rPr>
        <w:t>status</w:t>
      </w:r>
      <w:r w:rsidRPr="008B22C6">
        <w:rPr>
          <w:lang w:eastAsia="ko-KR"/>
        </w:rPr>
        <w:t xml:space="preserve"> </w:t>
      </w:r>
      <w:r w:rsidR="00B80D81">
        <w:rPr>
          <w:lang w:eastAsia="ko-KR"/>
        </w:rPr>
        <w:t>mas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3C192B64" w14:textId="6AC1BCD3" w:rsidR="00A541A6" w:rsidRDefault="00B80D81" w:rsidP="00A541A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575E9F5" wp14:editId="311FA513">
            <wp:extent cx="5732145" cy="1431925"/>
            <wp:effectExtent l="0" t="0" r="1905" b="0"/>
            <wp:docPr id="302497368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97368" name="그림 1" descr="텍스트, 스크린샷, 폰트, 블랙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5A89" w14:textId="77777777" w:rsidR="00A541A6" w:rsidRDefault="00A541A6" w:rsidP="00A541A6">
      <w:pPr>
        <w:rPr>
          <w:lang w:eastAsia="ko-KR"/>
        </w:rPr>
      </w:pPr>
    </w:p>
    <w:p w14:paraId="7CA92570" w14:textId="38439345" w:rsidR="00A541A6" w:rsidRDefault="00A541A6" w:rsidP="00C32C9F">
      <w:pPr>
        <w:pStyle w:val="3"/>
      </w:pPr>
      <w:bookmarkStart w:id="20" w:name="_Toc185620028"/>
      <w:r>
        <w:rPr>
          <w:rFonts w:hint="eastAsia"/>
        </w:rPr>
        <w:t>L</w:t>
      </w:r>
      <w:r w:rsidR="005E07DC">
        <w:t>inux Da</w:t>
      </w:r>
      <w:r w:rsidR="005E07DC">
        <w:rPr>
          <w:rFonts w:hint="eastAsia"/>
        </w:rPr>
        <w:t>e</w:t>
      </w:r>
      <w:r>
        <w:t xml:space="preserve">mon Service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t>Command</w:t>
      </w:r>
      <w:bookmarkEnd w:id="2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3"/>
        <w:gridCol w:w="4344"/>
      </w:tblGrid>
      <w:tr w:rsidR="00A541A6" w14:paraId="559C57AB" w14:textId="77777777" w:rsidTr="00413596">
        <w:tc>
          <w:tcPr>
            <w:tcW w:w="4673" w:type="dxa"/>
          </w:tcPr>
          <w:p w14:paraId="000E3AA5" w14:textId="13742320" w:rsidR="00A541A6" w:rsidRDefault="00A541A6" w:rsidP="00413596">
            <w:pPr>
              <w:rPr>
                <w:lang w:eastAsia="ko-KR"/>
              </w:rPr>
            </w:pPr>
            <w:proofErr w:type="spellStart"/>
            <w:r w:rsidRPr="00BE09CB">
              <w:rPr>
                <w:lang w:eastAsia="ko-KR"/>
              </w:rPr>
              <w:t>systemctl</w:t>
            </w:r>
            <w:proofErr w:type="spellEnd"/>
            <w:r w:rsidRPr="00BE09CB">
              <w:rPr>
                <w:lang w:eastAsia="ko-KR"/>
              </w:rPr>
              <w:t xml:space="preserve"> status </w:t>
            </w:r>
            <w:r w:rsidR="00B80D81">
              <w:rPr>
                <w:lang w:eastAsia="ko-KR"/>
              </w:rPr>
              <w:t>mas</w:t>
            </w:r>
          </w:p>
        </w:tc>
        <w:tc>
          <w:tcPr>
            <w:tcW w:w="4344" w:type="dxa"/>
          </w:tcPr>
          <w:p w14:paraId="3CEC7048" w14:textId="77777777" w:rsidR="00A541A6" w:rsidRDefault="00A541A6" w:rsidP="004135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ervice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/ </w:t>
            </w:r>
            <w:r>
              <w:rPr>
                <w:rFonts w:hint="eastAsia"/>
                <w:lang w:eastAsia="ko-KR"/>
              </w:rPr>
              <w:t>시작</w:t>
            </w:r>
          </w:p>
        </w:tc>
      </w:tr>
      <w:tr w:rsidR="00A541A6" w14:paraId="5AB1B99E" w14:textId="77777777" w:rsidTr="00413596">
        <w:tc>
          <w:tcPr>
            <w:tcW w:w="4673" w:type="dxa"/>
          </w:tcPr>
          <w:p w14:paraId="69DC169B" w14:textId="38765D5F" w:rsidR="00A541A6" w:rsidRDefault="00A541A6" w:rsidP="00413596">
            <w:pPr>
              <w:rPr>
                <w:lang w:eastAsia="ko-KR"/>
              </w:rPr>
            </w:pPr>
            <w:proofErr w:type="spellStart"/>
            <w:r w:rsidRPr="008B22C6">
              <w:rPr>
                <w:lang w:eastAsia="ko-KR"/>
              </w:rPr>
              <w:t>systemctl</w:t>
            </w:r>
            <w:proofErr w:type="spellEnd"/>
            <w:r w:rsidRPr="008B22C6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top </w:t>
            </w:r>
            <w:r w:rsidR="00B80D81">
              <w:rPr>
                <w:lang w:eastAsia="ko-KR"/>
              </w:rPr>
              <w:t>mas</w:t>
            </w:r>
          </w:p>
        </w:tc>
        <w:tc>
          <w:tcPr>
            <w:tcW w:w="4344" w:type="dxa"/>
          </w:tcPr>
          <w:p w14:paraId="3B5C3032" w14:textId="77777777" w:rsidR="00A541A6" w:rsidRPr="00F2318C" w:rsidRDefault="00A541A6" w:rsidP="004135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ervice </w:t>
            </w:r>
            <w:r>
              <w:rPr>
                <w:rFonts w:hint="eastAsia"/>
                <w:lang w:eastAsia="ko-KR"/>
              </w:rPr>
              <w:t>중지</w:t>
            </w:r>
          </w:p>
        </w:tc>
      </w:tr>
      <w:tr w:rsidR="00A541A6" w14:paraId="6B7DC4C3" w14:textId="77777777" w:rsidTr="00413596">
        <w:tc>
          <w:tcPr>
            <w:tcW w:w="4673" w:type="dxa"/>
          </w:tcPr>
          <w:p w14:paraId="6F2AB8DD" w14:textId="6EFBCF3B" w:rsidR="00A541A6" w:rsidRDefault="00A541A6" w:rsidP="00413596">
            <w:pPr>
              <w:rPr>
                <w:lang w:eastAsia="ko-KR"/>
              </w:rPr>
            </w:pPr>
            <w:proofErr w:type="spellStart"/>
            <w:r w:rsidRPr="008B22C6">
              <w:rPr>
                <w:lang w:eastAsia="ko-KR"/>
              </w:rPr>
              <w:t>systemctl</w:t>
            </w:r>
            <w:proofErr w:type="spellEnd"/>
            <w:r w:rsidRPr="008B22C6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status</w:t>
            </w:r>
            <w:r w:rsidRPr="008B22C6">
              <w:rPr>
                <w:lang w:eastAsia="ko-KR"/>
              </w:rPr>
              <w:t xml:space="preserve"> </w:t>
            </w:r>
            <w:r w:rsidR="00B80D81">
              <w:rPr>
                <w:lang w:eastAsia="ko-KR"/>
              </w:rPr>
              <w:t>mas</w:t>
            </w:r>
          </w:p>
        </w:tc>
        <w:tc>
          <w:tcPr>
            <w:tcW w:w="4344" w:type="dxa"/>
          </w:tcPr>
          <w:p w14:paraId="5502E7A7" w14:textId="77777777" w:rsidR="00A541A6" w:rsidRDefault="00A541A6" w:rsidP="004135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ervice </w:t>
            </w:r>
            <w:r>
              <w:rPr>
                <w:rFonts w:hint="eastAsia"/>
                <w:lang w:eastAsia="ko-KR"/>
              </w:rPr>
              <w:t>상태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모니터링</w:t>
            </w:r>
          </w:p>
        </w:tc>
      </w:tr>
    </w:tbl>
    <w:p w14:paraId="52F25789" w14:textId="77777777" w:rsidR="00A541A6" w:rsidRDefault="00A541A6" w:rsidP="00A541A6">
      <w:pPr>
        <w:rPr>
          <w:lang w:eastAsia="ko-KR"/>
        </w:rPr>
      </w:pPr>
    </w:p>
    <w:p w14:paraId="368DA647" w14:textId="77777777" w:rsidR="00DC1A77" w:rsidRDefault="00DC1A77" w:rsidP="00A541A6">
      <w:pPr>
        <w:rPr>
          <w:lang w:eastAsia="ko-KR"/>
        </w:rPr>
      </w:pPr>
    </w:p>
    <w:p w14:paraId="323A54F0" w14:textId="77777777" w:rsidR="00DC1A77" w:rsidRDefault="00DC1A77" w:rsidP="00A541A6">
      <w:pPr>
        <w:rPr>
          <w:lang w:eastAsia="ko-KR"/>
        </w:rPr>
      </w:pPr>
    </w:p>
    <w:p w14:paraId="65B9C98F" w14:textId="77777777" w:rsidR="00DC1A77" w:rsidRDefault="00DC1A77" w:rsidP="00A541A6">
      <w:pPr>
        <w:rPr>
          <w:lang w:eastAsia="ko-KR"/>
        </w:rPr>
      </w:pPr>
    </w:p>
    <w:p w14:paraId="0FC56386" w14:textId="77777777" w:rsidR="00DC1A77" w:rsidRDefault="00DC1A77" w:rsidP="00A541A6">
      <w:pPr>
        <w:rPr>
          <w:lang w:eastAsia="ko-KR"/>
        </w:rPr>
      </w:pPr>
    </w:p>
    <w:p w14:paraId="4B3EE467" w14:textId="77777777" w:rsidR="00DC1A77" w:rsidRDefault="00DC1A77" w:rsidP="00A541A6">
      <w:pPr>
        <w:rPr>
          <w:lang w:eastAsia="ko-KR"/>
        </w:rPr>
      </w:pPr>
    </w:p>
    <w:p w14:paraId="477D8C6A" w14:textId="77777777" w:rsidR="00DC1A77" w:rsidRDefault="00DC1A77" w:rsidP="00A541A6">
      <w:pPr>
        <w:rPr>
          <w:lang w:eastAsia="ko-KR"/>
        </w:rPr>
      </w:pPr>
    </w:p>
    <w:p w14:paraId="7D788A7A" w14:textId="77777777" w:rsidR="00DC1A77" w:rsidRDefault="00DC1A77" w:rsidP="00A541A6">
      <w:pPr>
        <w:rPr>
          <w:lang w:eastAsia="ko-KR"/>
        </w:rPr>
      </w:pPr>
    </w:p>
    <w:p w14:paraId="0FEB5CEB" w14:textId="77777777" w:rsidR="00DC1A77" w:rsidRDefault="00DC1A77" w:rsidP="00A541A6">
      <w:pPr>
        <w:rPr>
          <w:lang w:eastAsia="ko-KR"/>
        </w:rPr>
      </w:pPr>
    </w:p>
    <w:p w14:paraId="7F6D2FF9" w14:textId="77777777" w:rsidR="00DC1A77" w:rsidRDefault="00DC1A77" w:rsidP="00A541A6">
      <w:pPr>
        <w:rPr>
          <w:lang w:eastAsia="ko-KR"/>
        </w:rPr>
      </w:pPr>
    </w:p>
    <w:p w14:paraId="2F0A6CF0" w14:textId="77777777" w:rsidR="00DC1A77" w:rsidRDefault="00DC1A77" w:rsidP="00A541A6">
      <w:pPr>
        <w:rPr>
          <w:lang w:eastAsia="ko-KR"/>
        </w:rPr>
      </w:pPr>
    </w:p>
    <w:p w14:paraId="23CC1C46" w14:textId="77777777" w:rsidR="00875316" w:rsidRDefault="00875316" w:rsidP="00B664A0">
      <w:pPr>
        <w:rPr>
          <w:lang w:eastAsia="ko-KR"/>
        </w:rPr>
      </w:pPr>
    </w:p>
    <w:p w14:paraId="40EE0C80" w14:textId="2AC06CC3" w:rsidR="00E56833" w:rsidRDefault="00C32C9F" w:rsidP="00C32C9F">
      <w:pPr>
        <w:pStyle w:val="1"/>
        <w:rPr>
          <w:lang w:eastAsia="ko-KR"/>
        </w:rPr>
      </w:pPr>
      <w:bookmarkStart w:id="21" w:name="_Toc185620029"/>
      <w:r>
        <w:rPr>
          <w:rFonts w:hint="eastAsia"/>
          <w:lang w:eastAsia="ko-KR"/>
        </w:rPr>
        <w:lastRenderedPageBreak/>
        <w:t xml:space="preserve">Query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bookmarkEnd w:id="21"/>
    </w:p>
    <w:p w14:paraId="58EFE59E" w14:textId="189F0DE1" w:rsidR="00D71ABB" w:rsidRPr="00D71ABB" w:rsidRDefault="00D71ABB" w:rsidP="00D71ABB">
      <w:pPr>
        <w:pStyle w:val="2"/>
        <w:rPr>
          <w:lang w:eastAsia="ko-KR"/>
        </w:rPr>
      </w:pPr>
      <w:bookmarkStart w:id="22" w:name="_Toc185620030"/>
      <w:r>
        <w:rPr>
          <w:rFonts w:hint="eastAsia"/>
          <w:lang w:eastAsia="ko-KR"/>
        </w:rPr>
        <w:t xml:space="preserve">Qeury.xml </w:t>
      </w:r>
      <w:r>
        <w:rPr>
          <w:rFonts w:hint="eastAsia"/>
          <w:lang w:eastAsia="ko-KR"/>
        </w:rPr>
        <w:t>파일</w:t>
      </w:r>
      <w:bookmarkEnd w:id="22"/>
    </w:p>
    <w:p w14:paraId="3B4F867D" w14:textId="421F9D78" w:rsidR="00E56833" w:rsidRPr="00E56833" w:rsidRDefault="002C0710" w:rsidP="00E5683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0F2BD60" wp14:editId="51E8E1A7">
            <wp:extent cx="4238625" cy="514350"/>
            <wp:effectExtent l="0" t="0" r="9525" b="0"/>
            <wp:docPr id="108469695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5E84" w14:textId="2F7DF495" w:rsidR="00E56833" w:rsidRDefault="00E56833" w:rsidP="00B664A0">
      <w:pPr>
        <w:rPr>
          <w:lang w:eastAsia="ko-KR"/>
        </w:rPr>
      </w:pPr>
    </w:p>
    <w:p w14:paraId="2C9D397F" w14:textId="77777777" w:rsidR="00D71ABB" w:rsidRDefault="00D71ABB" w:rsidP="00D71ABB">
      <w:pPr>
        <w:pStyle w:val="af6"/>
        <w:numPr>
          <w:ilvl w:val="0"/>
          <w:numId w:val="4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AS Server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Query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</w:p>
    <w:p w14:paraId="26B38C6A" w14:textId="77777777" w:rsidR="00D71ABB" w:rsidRPr="002C0710" w:rsidRDefault="00D71ABB" w:rsidP="00D71ABB">
      <w:pPr>
        <w:pStyle w:val="af6"/>
        <w:numPr>
          <w:ilvl w:val="0"/>
          <w:numId w:val="4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병경시</w:t>
      </w:r>
      <w:proofErr w:type="spellEnd"/>
      <w:r>
        <w:rPr>
          <w:rFonts w:hint="eastAsia"/>
          <w:lang w:eastAsia="ko-KR"/>
        </w:rPr>
        <w:t xml:space="preserve"> Query.xml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p w14:paraId="49B57DF8" w14:textId="3456F4F5" w:rsidR="00D71ABB" w:rsidRDefault="00D71ABB" w:rsidP="00541831">
      <w:pPr>
        <w:pStyle w:val="af6"/>
        <w:numPr>
          <w:ilvl w:val="0"/>
          <w:numId w:val="4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저장경로</w:t>
      </w:r>
      <w:proofErr w:type="spellEnd"/>
      <w:r>
        <w:rPr>
          <w:rFonts w:hint="eastAsia"/>
          <w:lang w:eastAsia="ko-KR"/>
        </w:rPr>
        <w:t xml:space="preserve"> ../</w:t>
      </w:r>
      <w:proofErr w:type="spellStart"/>
      <w:r>
        <w:rPr>
          <w:rFonts w:hint="eastAsia"/>
          <w:lang w:eastAsia="ko-KR"/>
        </w:rPr>
        <w:t>infinia</w:t>
      </w:r>
      <w:proofErr w:type="spellEnd"/>
      <w:r>
        <w:rPr>
          <w:rFonts w:hint="eastAsia"/>
          <w:lang w:eastAsia="ko-KR"/>
        </w:rPr>
        <w:t>/mas/Resources/XML/Query.xml</w:t>
      </w:r>
    </w:p>
    <w:p w14:paraId="5E560DDA" w14:textId="6DD8C6D0" w:rsidR="00D71ABB" w:rsidRDefault="00D71ABB" w:rsidP="00FF6B89">
      <w:pPr>
        <w:pStyle w:val="2"/>
        <w:rPr>
          <w:lang w:eastAsia="ko-KR"/>
        </w:rPr>
      </w:pPr>
      <w:bookmarkStart w:id="23" w:name="_Toc185620031"/>
      <w:r>
        <w:rPr>
          <w:rFonts w:hint="eastAsia"/>
          <w:lang w:eastAsia="ko-KR"/>
        </w:rPr>
        <w:t xml:space="preserve">Query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bookmarkEnd w:id="23"/>
    </w:p>
    <w:p w14:paraId="2EA48C62" w14:textId="08F19637" w:rsidR="00936BC5" w:rsidRDefault="00936BC5" w:rsidP="00B664A0">
      <w:pPr>
        <w:rPr>
          <w:noProof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71C7AB2" wp14:editId="27FE7C57">
            <wp:extent cx="5114925" cy="2999146"/>
            <wp:effectExtent l="0" t="0" r="0" b="0"/>
            <wp:docPr id="723742151" name="그림 19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42151" name="그림 19" descr="텍스트, 스크린샷, 소프트웨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01" cy="300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CFFD" w14:textId="77777777" w:rsidR="00936BC5" w:rsidRDefault="00936BC5" w:rsidP="00B664A0">
      <w:pPr>
        <w:rPr>
          <w:noProof/>
          <w:lang w:eastAsia="ko-KR"/>
        </w:rPr>
      </w:pPr>
    </w:p>
    <w:p w14:paraId="68F4CF4C" w14:textId="77777777" w:rsidR="00936BC5" w:rsidRDefault="00936BC5" w:rsidP="00936BC5">
      <w:pPr>
        <w:pStyle w:val="af6"/>
        <w:numPr>
          <w:ilvl w:val="0"/>
          <w:numId w:val="4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Query.xml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</w:p>
    <w:p w14:paraId="12C19192" w14:textId="77777777" w:rsidR="00936BC5" w:rsidRDefault="00936BC5" w:rsidP="00936BC5">
      <w:pPr>
        <w:pStyle w:val="af6"/>
        <w:numPr>
          <w:ilvl w:val="0"/>
          <w:numId w:val="4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:</w:t>
      </w:r>
      <w:proofErr w:type="gramEnd"/>
    </w:p>
    <w:p w14:paraId="26FA444A" w14:textId="77777777" w:rsidR="00936BC5" w:rsidRDefault="00936BC5" w:rsidP="00936BC5">
      <w:pPr>
        <w:pStyle w:val="af6"/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&lt;POSTGRE&gt; </w:t>
      </w:r>
    </w:p>
    <w:p w14:paraId="6A1A91D6" w14:textId="77777777" w:rsidR="00936BC5" w:rsidRDefault="00936BC5" w:rsidP="00936BC5">
      <w:pPr>
        <w:pStyle w:val="af6"/>
        <w:ind w:leftChars="0" w:firstLineChars="100" w:firstLine="200"/>
        <w:rPr>
          <w:lang w:eastAsia="ko-KR"/>
        </w:rPr>
      </w:pPr>
      <w:r>
        <w:rPr>
          <w:rFonts w:hint="eastAsia"/>
          <w:lang w:eastAsia="ko-KR"/>
        </w:rPr>
        <w:t xml:space="preserve"> &lt;SELECT&gt; OR &lt;INSERT&gt; OR &lt;UPDATE&gt; OR &lt;DELETE&gt;</w:t>
      </w:r>
    </w:p>
    <w:p w14:paraId="1859BF79" w14:textId="77777777" w:rsidR="00936BC5" w:rsidRDefault="00936BC5" w:rsidP="00936BC5">
      <w:pPr>
        <w:pStyle w:val="af6"/>
        <w:ind w:leftChars="0" w:firstLineChars="320" w:firstLine="640"/>
        <w:rPr>
          <w:lang w:eastAsia="ko-KR"/>
        </w:rPr>
      </w:pPr>
      <w:r>
        <w:rPr>
          <w:rFonts w:hint="eastAsia"/>
          <w:lang w:eastAsia="ko-KR"/>
        </w:rPr>
        <w:t>&lt;QUERY&gt;</w:t>
      </w:r>
    </w:p>
    <w:p w14:paraId="46133AAE" w14:textId="77777777" w:rsidR="00936BC5" w:rsidRDefault="00936BC5" w:rsidP="00936BC5">
      <w:pPr>
        <w:pStyle w:val="af6"/>
        <w:ind w:leftChars="0" w:firstLineChars="320" w:firstLine="640"/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 xml:space="preserve">QUERY </w:t>
      </w:r>
      <w:r>
        <w:rPr>
          <w:rFonts w:hint="eastAsia"/>
          <w:lang w:eastAsia="ko-KR"/>
        </w:rPr>
        <w:t>내용</w:t>
      </w:r>
    </w:p>
    <w:p w14:paraId="6ABF081D" w14:textId="77777777" w:rsidR="00936BC5" w:rsidRDefault="00936BC5" w:rsidP="00936BC5">
      <w:pPr>
        <w:pStyle w:val="af6"/>
        <w:ind w:leftChars="0"/>
        <w:rPr>
          <w:lang w:eastAsia="ko-KR"/>
        </w:rPr>
      </w:pPr>
    </w:p>
    <w:p w14:paraId="3DA737BF" w14:textId="77777777" w:rsidR="00936BC5" w:rsidRDefault="00936BC5" w:rsidP="00936BC5">
      <w:pPr>
        <w:pStyle w:val="af6"/>
        <w:numPr>
          <w:ilvl w:val="0"/>
          <w:numId w:val="4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Query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Query id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 Query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A232F5C" w14:textId="77777777" w:rsidR="00936BC5" w:rsidRPr="00936BC5" w:rsidRDefault="00936BC5" w:rsidP="00B664A0">
      <w:pPr>
        <w:rPr>
          <w:noProof/>
          <w:lang w:eastAsia="ko-KR"/>
        </w:rPr>
      </w:pPr>
    </w:p>
    <w:p w14:paraId="18EFB283" w14:textId="77777777" w:rsidR="00936BC5" w:rsidRDefault="00936BC5" w:rsidP="00B664A0">
      <w:pPr>
        <w:rPr>
          <w:noProof/>
          <w:lang w:eastAsia="ko-KR"/>
        </w:rPr>
      </w:pPr>
    </w:p>
    <w:p w14:paraId="0BBA8BB3" w14:textId="1F6DCEB3" w:rsidR="00D71ABB" w:rsidRDefault="00D71ABB" w:rsidP="00B664A0">
      <w:pPr>
        <w:rPr>
          <w:lang w:eastAsia="ko-KR"/>
        </w:rPr>
      </w:pPr>
    </w:p>
    <w:sectPr w:rsidR="00D71ABB" w:rsidSect="00B14BE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7" w:h="16840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4"/>
    </wne:keymap>
    <wne:keymap wne:kcmPrimary="0231">
      <wne:acd wne:acdName="acd3"/>
    </wne:keymap>
    <wne:keymap wne:kcmPrimary="0232">
      <wne:acd wne:acdName="acd2"/>
    </wne:keymap>
    <wne:keymap wne:kcmPrimary="0233">
      <wne:acd wne:acdName="acd1"/>
    </wne:keymap>
    <wne:keymap wne:kcmPrimary="0234">
      <wne:acd wne:acdName="acd0"/>
    </wne:keymap>
    <wne:keymap wne:kcmPrimary="0235">
      <wne:acd wne:acdName="acd5"/>
    </wne:keymap>
    <wne:keymap wne:kcmPrimary="0236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gAcyKm6IAA0ACwAwMkpvDjBXwAcyKm6NAA=" wne:acdName="acd0" wne:fciIndexBasedOn="0065"/>
    <wne:acd wne:argValue="AgAcyKm6IAAzACwAHMipuiAAMwAoAEIAVABCACkALAAcyKm6IAAzACgAYgBlAG0AYQBuACkALADA&#10;ySm8OMFfABzIqbozAA==" wne:acdName="acd1" wne:fciIndexBasedOn="0065"/>
    <wne:acd wne:argValue="AgAcyKm6IAAyACwAHMipuiAAMgAgACgAQgBUAEIAKQAsABzIqbogADIAKABiAGUAbQBhAG4AKQAs&#10;AMDJKbw4wV8AHMipujIA" wne:acdName="acd2" wne:fciIndexBasedOn="0065"/>
    <wne:acd wne:argValue="AgAcyKm6IAAxACwAHMipuiAAMQAoAEIAVABCACkALAAcyKm6IAAxACgAYgBlAG0AYQBuACkALABI&#10;AGUAYQBkAGkAbgAxACwASABlAGEAZABpAG4AZwAgADEAIABDAGgAYQByACwASABlAGEAZABpAG4A&#10;MQAgAEMAaABhAHIA" wne:acdName="acd3" wne:fciIndexBasedOn="0065"/>
    <wne:acd wne:argValue="AQAAAAAA" wne:acdName="acd4" wne:fciIndexBasedOn="0065"/>
    <wne:acd wne:argValue="AQAAALMA" wne:acdName="acd5" wne:fciIndexBasedOn="0065"/>
    <wne:acd wne:acdName="acd6" wne:fciIndexBasedOn="0065"/>
    <wne:acd wne:argValue="AgCkwsDQfMcgAKm6XbggAOiyfbcgACsAIAB8xr3KIAAwACAAAK6QxzEA" wne:acdName="acd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CDF54" w14:textId="77777777" w:rsidR="003A3BF0" w:rsidRDefault="003A3BF0">
      <w:r>
        <w:separator/>
      </w:r>
    </w:p>
  </w:endnote>
  <w:endnote w:type="continuationSeparator" w:id="0">
    <w:p w14:paraId="6162F62F" w14:textId="77777777" w:rsidR="003A3BF0" w:rsidRDefault="003A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599B6" w14:textId="77777777" w:rsidR="00CC050C" w:rsidRDefault="00CC050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5841" w14:textId="055DB9F9" w:rsidR="00504EB6" w:rsidRPr="00355CF6" w:rsidRDefault="00504EB6">
    <w:pPr>
      <w:pStyle w:val="a7"/>
      <w:tabs>
        <w:tab w:val="clear" w:pos="8640"/>
        <w:tab w:val="right" w:pos="9356"/>
      </w:tabs>
      <w:rPr>
        <w:rFonts w:ascii="가는각진제목체" w:eastAsia="가는각진제목체" w:hAnsi="굴림체"/>
        <w:sz w:val="16"/>
        <w:lang w:eastAsia="ko-KR"/>
      </w:rPr>
    </w:pPr>
    <w:r>
      <w:rPr>
        <w:rFonts w:ascii="가는각진제목체" w:eastAsia="가는각진제목체" w:hAnsi="굴림체"/>
        <w:noProof/>
        <w:lang w:eastAsia="ko-KR"/>
      </w:rPr>
      <mc:AlternateContent>
        <mc:Choice Requires="wps">
          <w:drawing>
            <wp:anchor distT="4294967293" distB="4294967293" distL="114300" distR="114300" simplePos="0" relativeHeight="251657728" behindDoc="0" locked="0" layoutInCell="0" allowOverlap="1" wp14:anchorId="775C1C78" wp14:editId="43B278B8">
              <wp:simplePos x="0" y="0"/>
              <wp:positionH relativeFrom="column">
                <wp:posOffset>-62865</wp:posOffset>
              </wp:positionH>
              <wp:positionV relativeFrom="paragraph">
                <wp:posOffset>-73661</wp:posOffset>
              </wp:positionV>
              <wp:extent cx="605790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3EA0129B" id="Line 3" o:spid="_x0000_s1026" style="position:absolute;left:0;text-align:left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4.95pt,-5.8pt" to="472.0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" o:allowincell="f"/>
          </w:pict>
        </mc:Fallback>
      </mc:AlternateContent>
    </w:r>
    <w:r w:rsidRPr="00205163">
      <w:rPr>
        <w:rStyle w:val="a8"/>
        <w:rFonts w:ascii="가는각진제목체" w:eastAsia="가는각진제목체" w:hAnsi="굴림체" w:hint="eastAsia"/>
        <w:sz w:val="16"/>
      </w:rPr>
      <w:fldChar w:fldCharType="begin"/>
    </w:r>
    <w:r w:rsidRPr="00205163">
      <w:rPr>
        <w:rStyle w:val="a8"/>
        <w:rFonts w:ascii="가는각진제목체" w:eastAsia="가는각진제목체" w:hAnsi="굴림체" w:hint="eastAsia"/>
        <w:sz w:val="16"/>
        <w:lang w:eastAsia="ko-KR"/>
      </w:rPr>
      <w:instrText xml:space="preserve"> PAGE </w:instrText>
    </w:r>
    <w:r w:rsidRPr="00205163">
      <w:rPr>
        <w:rStyle w:val="a8"/>
        <w:rFonts w:ascii="가는각진제목체" w:eastAsia="가는각진제목체" w:hAnsi="굴림체" w:hint="eastAsia"/>
        <w:sz w:val="16"/>
      </w:rPr>
      <w:fldChar w:fldCharType="separate"/>
    </w:r>
    <w:r w:rsidR="00CC050C">
      <w:rPr>
        <w:rStyle w:val="a8"/>
        <w:rFonts w:ascii="가는각진제목체" w:eastAsia="가는각진제목체" w:hAnsi="굴림체"/>
        <w:noProof/>
        <w:sz w:val="16"/>
        <w:lang w:eastAsia="ko-KR"/>
      </w:rPr>
      <w:t>2</w:t>
    </w:r>
    <w:r w:rsidRPr="00205163">
      <w:rPr>
        <w:rStyle w:val="a8"/>
        <w:rFonts w:ascii="가는각진제목체" w:eastAsia="가는각진제목체" w:hAnsi="굴림체" w:hint="eastAsia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ADF3C" w14:textId="77777777" w:rsidR="00CC050C" w:rsidRDefault="00CC05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A46BC" w14:textId="77777777" w:rsidR="003A3BF0" w:rsidRDefault="003A3BF0">
      <w:r>
        <w:separator/>
      </w:r>
    </w:p>
  </w:footnote>
  <w:footnote w:type="continuationSeparator" w:id="0">
    <w:p w14:paraId="14E3AFBC" w14:textId="77777777" w:rsidR="003A3BF0" w:rsidRDefault="003A3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49F09" w14:textId="77777777" w:rsidR="00CC050C" w:rsidRDefault="00CC050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233"/>
      <w:gridCol w:w="852"/>
      <w:gridCol w:w="1843"/>
      <w:gridCol w:w="1984"/>
      <w:gridCol w:w="2552"/>
    </w:tblGrid>
    <w:tr w:rsidR="00504EB6" w14:paraId="40EC457D" w14:textId="77777777">
      <w:trPr>
        <w:cantSplit/>
        <w:trHeight w:val="621"/>
      </w:trPr>
      <w:tc>
        <w:tcPr>
          <w:tcW w:w="22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189123AD" w14:textId="77777777" w:rsidR="00504EB6" w:rsidRPr="00F42C58" w:rsidRDefault="00504EB6">
          <w:pPr>
            <w:pStyle w:val="a6"/>
            <w:spacing w:before="60" w:after="40"/>
            <w:ind w:right="72"/>
            <w:jc w:val="center"/>
            <w:rPr>
              <w:rFonts w:ascii="굴림" w:eastAsia="굴림" w:hAnsi="굴림"/>
              <w:lang w:eastAsia="ko-KR"/>
            </w:rPr>
          </w:pPr>
          <w:r>
            <w:rPr>
              <w:rFonts w:ascii="굴림" w:eastAsia="굴림" w:hAnsi="굴림" w:hint="eastAsia"/>
              <w:i/>
              <w:noProof/>
              <w:lang w:eastAsia="ko-KR"/>
            </w:rPr>
            <w:drawing>
              <wp:inline distT="0" distB="0" distL="0" distR="0" wp14:anchorId="202833E6" wp14:editId="415BBC85">
                <wp:extent cx="854710" cy="236002"/>
                <wp:effectExtent l="0" t="0" r="2540" b="0"/>
                <wp:docPr id="52" name="그림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SK tele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236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1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312524E" w14:textId="4122E851" w:rsidR="00504EB6" w:rsidRPr="00B14BE4" w:rsidRDefault="00504EB6" w:rsidP="00B14BE4">
          <w:pPr>
            <w:pStyle w:val="a6"/>
            <w:jc w:val="center"/>
            <w:rPr>
              <w:rFonts w:asciiTheme="majorHAnsi" w:eastAsiaTheme="majorHAnsi" w:hAnsiTheme="majorHAnsi"/>
              <w:b/>
              <w:sz w:val="32"/>
              <w:lang w:eastAsia="ko-KR"/>
            </w:rPr>
          </w:pPr>
          <w:r>
            <w:rPr>
              <w:rFonts w:asciiTheme="majorHAnsi" w:eastAsiaTheme="majorHAnsi" w:hAnsiTheme="majorHAnsi" w:cs="Arial" w:hint="eastAsia"/>
              <w:b/>
              <w:bCs/>
              <w:sz w:val="28"/>
              <w:szCs w:val="56"/>
              <w:lang w:eastAsia="ko-KR"/>
            </w:rPr>
            <w:t xml:space="preserve">Infini-A </w:t>
          </w:r>
          <w:r w:rsidR="00D57156">
            <w:rPr>
              <w:rFonts w:asciiTheme="majorHAnsi" w:eastAsiaTheme="majorHAnsi" w:hAnsiTheme="majorHAnsi" w:cs="Arial"/>
              <w:b/>
              <w:bCs/>
              <w:sz w:val="28"/>
              <w:szCs w:val="56"/>
              <w:lang w:eastAsia="ko-KR"/>
            </w:rPr>
            <w:t>MAS</w:t>
          </w:r>
          <w:r w:rsidR="009D6F94">
            <w:rPr>
              <w:rFonts w:asciiTheme="majorHAnsi" w:eastAsiaTheme="majorHAnsi" w:hAnsiTheme="majorHAnsi" w:cs="Arial"/>
              <w:b/>
              <w:bCs/>
              <w:sz w:val="28"/>
              <w:szCs w:val="56"/>
              <w:lang w:eastAsia="ko-KR"/>
            </w:rPr>
            <w:t xml:space="preserve"> setup manual</w:t>
          </w:r>
        </w:p>
      </w:tc>
      <w:bookmarkStart w:id="24" w:name="_GoBack"/>
      <w:bookmarkEnd w:id="24"/>
    </w:tr>
    <w:tr w:rsidR="00504EB6" w14:paraId="781E3E1C" w14:textId="77777777">
      <w:trPr>
        <w:cantSplit/>
      </w:trPr>
      <w:tc>
        <w:tcPr>
          <w:tcW w:w="4928" w:type="dxa"/>
          <w:gridSpan w:val="3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4" w:space="0" w:color="auto"/>
          </w:tcBorders>
        </w:tcPr>
        <w:p w14:paraId="4332AD5E" w14:textId="041952E0" w:rsidR="00504EB6" w:rsidRPr="007676E8" w:rsidRDefault="00504EB6" w:rsidP="002412BF">
          <w:pPr>
            <w:pStyle w:val="a6"/>
            <w:tabs>
              <w:tab w:val="left" w:pos="1135"/>
            </w:tabs>
            <w:ind w:right="72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proofErr w:type="gramStart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>프로젝트명 :</w:t>
          </w:r>
          <w:proofErr w:type="gramEnd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</w:t>
          </w:r>
          <w:r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Infini-A </w:t>
          </w:r>
          <w:r w:rsidR="00385BAF">
            <w:rPr>
              <w:rFonts w:asciiTheme="majorHAnsi" w:eastAsiaTheme="majorHAnsi" w:hAnsiTheme="majorHAnsi"/>
              <w:sz w:val="16"/>
              <w:lang w:eastAsia="ko-KR"/>
            </w:rPr>
            <w:t>MAS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0A31CAA4" w14:textId="45D2D8DF" w:rsidR="00504EB6" w:rsidRPr="007676E8" w:rsidRDefault="00504EB6" w:rsidP="00551898">
          <w:pPr>
            <w:pStyle w:val="a6"/>
            <w:tabs>
              <w:tab w:val="left" w:pos="1134"/>
            </w:tabs>
            <w:spacing w:before="60"/>
            <w:ind w:left="-6" w:right="74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proofErr w:type="gramStart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>단계 :</w:t>
          </w:r>
          <w:proofErr w:type="gramEnd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</w:t>
          </w:r>
          <w:r w:rsidR="00385BAF">
            <w:rPr>
              <w:rFonts w:asciiTheme="majorHAnsi" w:eastAsiaTheme="majorHAnsi" w:hAnsiTheme="majorHAnsi"/>
              <w:sz w:val="16"/>
              <w:lang w:eastAsia="ko-KR"/>
            </w:rPr>
            <w:t>MAS</w:t>
          </w:r>
          <w:r w:rsidR="00FF64C0">
            <w:rPr>
              <w:rFonts w:asciiTheme="majorHAnsi" w:eastAsiaTheme="majorHAnsi" w:hAnsiTheme="majorHAnsi"/>
              <w:sz w:val="16"/>
              <w:lang w:eastAsia="ko-KR"/>
            </w:rPr>
            <w:t xml:space="preserve"> setup</w:t>
          </w:r>
        </w:p>
      </w:tc>
      <w:tc>
        <w:tcPr>
          <w:tcW w:w="2552" w:type="dxa"/>
          <w:tcBorders>
            <w:top w:val="single" w:sz="4" w:space="0" w:color="auto"/>
            <w:left w:val="nil"/>
            <w:bottom w:val="single" w:sz="6" w:space="0" w:color="auto"/>
            <w:right w:val="single" w:sz="12" w:space="0" w:color="auto"/>
          </w:tcBorders>
        </w:tcPr>
        <w:p w14:paraId="3337A0BD" w14:textId="77777777" w:rsidR="00504EB6" w:rsidRPr="007676E8" w:rsidRDefault="00504EB6" w:rsidP="00CA6937">
          <w:pPr>
            <w:pStyle w:val="a6"/>
            <w:tabs>
              <w:tab w:val="left" w:pos="1134"/>
            </w:tabs>
            <w:spacing w:before="60"/>
            <w:ind w:left="32" w:right="74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(주) </w:t>
          </w:r>
          <w:r>
            <w:rPr>
              <w:rFonts w:asciiTheme="majorHAnsi" w:eastAsiaTheme="majorHAnsi" w:hAnsiTheme="majorHAnsi" w:hint="eastAsia"/>
              <w:sz w:val="16"/>
              <w:lang w:eastAsia="ko-KR"/>
            </w:rPr>
            <w:t>Doople</w:t>
          </w:r>
        </w:p>
      </w:tc>
    </w:tr>
    <w:tr w:rsidR="00504EB6" w14:paraId="0A7D39F4" w14:textId="77777777">
      <w:trPr>
        <w:cantSplit/>
      </w:trPr>
      <w:tc>
        <w:tcPr>
          <w:tcW w:w="3085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3B41B501" w14:textId="441F8A53" w:rsidR="00504EB6" w:rsidRPr="007676E8" w:rsidRDefault="00504EB6">
          <w:pPr>
            <w:pStyle w:val="a6"/>
            <w:tabs>
              <w:tab w:val="left" w:pos="1134"/>
            </w:tabs>
            <w:spacing w:before="60"/>
            <w:ind w:right="74"/>
            <w:rPr>
              <w:rFonts w:asciiTheme="majorHAnsi" w:eastAsiaTheme="majorHAnsi" w:hAnsiTheme="majorHAnsi"/>
              <w:sz w:val="16"/>
              <w:lang w:eastAsia="ko-KR"/>
            </w:rPr>
          </w:pPr>
          <w:proofErr w:type="gramStart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>문서번호 :</w:t>
          </w:r>
          <w:proofErr w:type="gramEnd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 </w:t>
          </w:r>
        </w:p>
      </w:tc>
      <w:tc>
        <w:tcPr>
          <w:tcW w:w="1843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14:paraId="62C9B284" w14:textId="1B87E1F9" w:rsidR="00636356" w:rsidRPr="007676E8" w:rsidRDefault="00504EB6" w:rsidP="00636356">
          <w:pPr>
            <w:pStyle w:val="a6"/>
            <w:tabs>
              <w:tab w:val="left" w:pos="1134"/>
            </w:tabs>
            <w:spacing w:before="60"/>
            <w:ind w:left="-6" w:right="74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proofErr w:type="gramStart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>작성자 :</w:t>
          </w:r>
          <w:proofErr w:type="gramEnd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</w:t>
          </w:r>
          <w:r w:rsidR="00636356">
            <w:rPr>
              <w:rFonts w:asciiTheme="majorHAnsi" w:eastAsiaTheme="majorHAnsi" w:hAnsiTheme="majorHAnsi" w:hint="eastAsia"/>
              <w:sz w:val="16"/>
              <w:lang w:eastAsia="ko-KR"/>
            </w:rPr>
            <w:t>doople</w:t>
          </w:r>
        </w:p>
      </w:tc>
      <w:tc>
        <w:tcPr>
          <w:tcW w:w="1984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14:paraId="6ED252E8" w14:textId="1CE84CC7" w:rsidR="00636356" w:rsidRPr="007676E8" w:rsidRDefault="00504EB6" w:rsidP="00636356">
          <w:pPr>
            <w:pStyle w:val="a6"/>
            <w:tabs>
              <w:tab w:val="left" w:pos="1134"/>
            </w:tabs>
            <w:spacing w:before="60"/>
            <w:ind w:left="32" w:right="74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proofErr w:type="gramStart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>작성일</w:t>
          </w:r>
          <w:r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:</w:t>
          </w:r>
          <w:proofErr w:type="gramEnd"/>
          <w:r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</w:t>
          </w:r>
          <w:r w:rsidR="00FF64C0">
            <w:rPr>
              <w:rFonts w:asciiTheme="majorHAnsi" w:eastAsiaTheme="majorHAnsi" w:hAnsiTheme="majorHAnsi"/>
              <w:sz w:val="16"/>
              <w:lang w:eastAsia="ko-KR"/>
            </w:rPr>
            <w:t>202</w:t>
          </w:r>
          <w:r w:rsidR="00636356">
            <w:rPr>
              <w:rFonts w:asciiTheme="majorHAnsi" w:eastAsiaTheme="majorHAnsi" w:hAnsiTheme="majorHAnsi" w:hint="eastAsia"/>
              <w:sz w:val="16"/>
              <w:lang w:eastAsia="ko-KR"/>
            </w:rPr>
            <w:t>4</w:t>
          </w:r>
          <w:r w:rsidR="00FF64C0">
            <w:rPr>
              <w:rFonts w:asciiTheme="majorHAnsi" w:eastAsiaTheme="majorHAnsi" w:hAnsiTheme="majorHAnsi"/>
              <w:sz w:val="16"/>
              <w:lang w:eastAsia="ko-KR"/>
            </w:rPr>
            <w:t>.</w:t>
          </w:r>
          <w:r w:rsidR="00636356">
            <w:rPr>
              <w:rFonts w:asciiTheme="majorHAnsi" w:eastAsiaTheme="majorHAnsi" w:hAnsiTheme="majorHAnsi" w:hint="eastAsia"/>
              <w:sz w:val="16"/>
              <w:lang w:eastAsia="ko-KR"/>
            </w:rPr>
            <w:t>12</w:t>
          </w:r>
          <w:r w:rsidR="0029549B">
            <w:rPr>
              <w:rFonts w:asciiTheme="majorHAnsi" w:eastAsiaTheme="majorHAnsi" w:hAnsiTheme="majorHAnsi"/>
              <w:sz w:val="16"/>
              <w:lang w:eastAsia="ko-KR"/>
            </w:rPr>
            <w:t>.</w:t>
          </w:r>
          <w:r w:rsidR="00636356">
            <w:rPr>
              <w:rFonts w:asciiTheme="majorHAnsi" w:eastAsiaTheme="majorHAnsi" w:hAnsiTheme="majorHAnsi" w:hint="eastAsia"/>
              <w:sz w:val="16"/>
              <w:lang w:eastAsia="ko-KR"/>
            </w:rPr>
            <w:t>20</w:t>
          </w:r>
        </w:p>
      </w:tc>
      <w:tc>
        <w:tcPr>
          <w:tcW w:w="2552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14:paraId="15C39023" w14:textId="59F01304" w:rsidR="00504EB6" w:rsidRPr="007676E8" w:rsidRDefault="00504EB6" w:rsidP="00A431ED">
          <w:pPr>
            <w:pStyle w:val="a6"/>
            <w:tabs>
              <w:tab w:val="left" w:pos="1134"/>
            </w:tabs>
            <w:spacing w:before="60"/>
            <w:ind w:right="74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r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Version : </w:t>
          </w:r>
          <w:r w:rsidR="00CC050C">
            <w:rPr>
              <w:rFonts w:asciiTheme="majorHAnsi" w:eastAsiaTheme="majorHAnsi" w:hAnsiTheme="majorHAnsi"/>
              <w:sz w:val="16"/>
              <w:lang w:eastAsia="ko-KR"/>
            </w:rPr>
            <w:t>2.1.0.0</w:t>
          </w:r>
        </w:p>
      </w:tc>
    </w:tr>
  </w:tbl>
  <w:p w14:paraId="0124F1B4" w14:textId="77777777" w:rsidR="00504EB6" w:rsidRDefault="00504EB6">
    <w:pPr>
      <w:pStyle w:val="a6"/>
      <w:rPr>
        <w:rFonts w:ascii="굴림체" w:eastAsia="굴림체" w:hAnsi="굴림체"/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D92A0" w14:textId="77777777" w:rsidR="00CC050C" w:rsidRDefault="00CC050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9pt;height:37.6pt;visibility:visible;mso-wrap-style:square" o:bullet="t">
        <v:imagedata r:id="rId1" o:title=""/>
      </v:shape>
    </w:pict>
  </w:numPicBullet>
  <w:numPicBullet w:numPicBulletId="1">
    <w:pict>
      <v:shape id="_x0000_i1030" type="#_x0000_t75" style="width:29pt;height:38.15pt;visibility:visible;mso-wrap-style:square" o:bullet="t">
        <v:imagedata r:id="rId2" o:title=""/>
      </v:shape>
    </w:pict>
  </w:numPicBullet>
  <w:numPicBullet w:numPicBulletId="2">
    <w:pict>
      <v:shape id="_x0000_i1031" type="#_x0000_t75" style="width:27.95pt;height:37.6pt;visibility:visible;mso-wrap-style:square" o:bullet="t">
        <v:imagedata r:id="rId3" o:title=""/>
      </v:shape>
    </w:pict>
  </w:numPicBullet>
  <w:abstractNum w:abstractNumId="0" w15:restartNumberingAfterBreak="0">
    <w:nsid w:val="FFFFFFFB"/>
    <w:multiLevelType w:val="multilevel"/>
    <w:tmpl w:val="2C78615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Arial" w:eastAsia="굴림" w:hAnsi="Arial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sz w:val="20"/>
        <w:szCs w:val="20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C2B2B"/>
    <w:multiLevelType w:val="hybridMultilevel"/>
    <w:tmpl w:val="7E12153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4806298"/>
    <w:multiLevelType w:val="hybridMultilevel"/>
    <w:tmpl w:val="5A223E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8B37E9"/>
    <w:multiLevelType w:val="hybridMultilevel"/>
    <w:tmpl w:val="AC0271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AE24BC"/>
    <w:multiLevelType w:val="hybridMultilevel"/>
    <w:tmpl w:val="3AA4F6F6"/>
    <w:lvl w:ilvl="0" w:tplc="C02873C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9B3898"/>
    <w:multiLevelType w:val="hybridMultilevel"/>
    <w:tmpl w:val="9EB2B8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836C04"/>
    <w:multiLevelType w:val="hybridMultilevel"/>
    <w:tmpl w:val="26C6D4AE"/>
    <w:lvl w:ilvl="0" w:tplc="304C2D1E">
      <w:start w:val="1"/>
      <w:numFmt w:val="upperLetter"/>
      <w:lvlText w:val="%1."/>
      <w:lvlJc w:val="left"/>
      <w:pPr>
        <w:ind w:left="2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F31981"/>
    <w:multiLevelType w:val="multilevel"/>
    <w:tmpl w:val="1DBE57B4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A8411E"/>
    <w:multiLevelType w:val="hybridMultilevel"/>
    <w:tmpl w:val="2F30CF2E"/>
    <w:lvl w:ilvl="0" w:tplc="E8AE12D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EE6481"/>
    <w:multiLevelType w:val="hybridMultilevel"/>
    <w:tmpl w:val="E6D8825C"/>
    <w:lvl w:ilvl="0" w:tplc="AC2EDB38">
      <w:start w:val="1"/>
      <w:numFmt w:val="bullet"/>
      <w:lvlText w:val=""/>
      <w:lvlJc w:val="left"/>
      <w:pPr>
        <w:tabs>
          <w:tab w:val="num" w:pos="700"/>
        </w:tabs>
        <w:ind w:left="624" w:hanging="284"/>
      </w:pPr>
      <w:rPr>
        <w:rFonts w:ascii="Wingdings 2" w:hAnsi="Wingdings 2" w:hint="default"/>
      </w:rPr>
    </w:lvl>
    <w:lvl w:ilvl="1" w:tplc="29FC1628">
      <w:start w:val="1"/>
      <w:numFmt w:val="bullet"/>
      <w:pStyle w:val="Bullet-Box2"/>
      <w:lvlText w:val="-"/>
      <w:lvlJc w:val="left"/>
      <w:pPr>
        <w:tabs>
          <w:tab w:val="num" w:pos="1360"/>
        </w:tabs>
        <w:ind w:left="1341" w:hanging="341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1C8C5E66"/>
    <w:multiLevelType w:val="hybridMultilevel"/>
    <w:tmpl w:val="84BEF190"/>
    <w:lvl w:ilvl="0" w:tplc="36F6F478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1E96191A"/>
    <w:multiLevelType w:val="multilevel"/>
    <w:tmpl w:val="FC70F3BC"/>
    <w:lvl w:ilvl="0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1">
      <w:start w:val="1"/>
      <w:numFmt w:val="upperLetter"/>
      <w:lvlText w:val="%2."/>
      <w:lvlJc w:val="left"/>
      <w:pPr>
        <w:ind w:left="20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4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2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6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4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00"/>
      </w:pPr>
      <w:rPr>
        <w:rFonts w:hint="eastAsia"/>
      </w:rPr>
    </w:lvl>
  </w:abstractNum>
  <w:abstractNum w:abstractNumId="12" w15:restartNumberingAfterBreak="0">
    <w:nsid w:val="1F083C00"/>
    <w:multiLevelType w:val="hybridMultilevel"/>
    <w:tmpl w:val="396432F0"/>
    <w:lvl w:ilvl="0" w:tplc="99E09A12">
      <w:start w:val="2"/>
      <w:numFmt w:val="bullet"/>
      <w:lvlText w:val="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11A2972"/>
    <w:multiLevelType w:val="hybridMultilevel"/>
    <w:tmpl w:val="028291FC"/>
    <w:lvl w:ilvl="0" w:tplc="D5BE8A60">
      <w:start w:val="5"/>
      <w:numFmt w:val="bullet"/>
      <w:lvlText w:val="-"/>
      <w:lvlJc w:val="left"/>
      <w:pPr>
        <w:ind w:left="11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2DC7CCB"/>
    <w:multiLevelType w:val="hybridMultilevel"/>
    <w:tmpl w:val="1BA027A2"/>
    <w:lvl w:ilvl="0" w:tplc="2C96F41C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304C2D1E">
      <w:start w:val="1"/>
      <w:numFmt w:val="upperLetter"/>
      <w:lvlText w:val="%2."/>
      <w:lvlJc w:val="left"/>
      <w:pPr>
        <w:ind w:left="20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23535D0F"/>
    <w:multiLevelType w:val="hybridMultilevel"/>
    <w:tmpl w:val="A2BC8F5A"/>
    <w:lvl w:ilvl="0" w:tplc="21401D78"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D5692D"/>
    <w:multiLevelType w:val="hybridMultilevel"/>
    <w:tmpl w:val="753C003C"/>
    <w:lvl w:ilvl="0" w:tplc="0409000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7" w15:restartNumberingAfterBreak="0">
    <w:nsid w:val="2B023117"/>
    <w:multiLevelType w:val="hybridMultilevel"/>
    <w:tmpl w:val="25DCC8E2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8" w15:restartNumberingAfterBreak="0">
    <w:nsid w:val="2B3018F3"/>
    <w:multiLevelType w:val="hybridMultilevel"/>
    <w:tmpl w:val="A9606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CCE1DC6"/>
    <w:multiLevelType w:val="hybridMultilevel"/>
    <w:tmpl w:val="5A223E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F60D97"/>
    <w:multiLevelType w:val="hybridMultilevel"/>
    <w:tmpl w:val="EEBA15F8"/>
    <w:lvl w:ilvl="0" w:tplc="0409000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1" w15:restartNumberingAfterBreak="0">
    <w:nsid w:val="35485390"/>
    <w:multiLevelType w:val="hybridMultilevel"/>
    <w:tmpl w:val="E128406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38025B96"/>
    <w:multiLevelType w:val="hybridMultilevel"/>
    <w:tmpl w:val="60621BF2"/>
    <w:lvl w:ilvl="0" w:tplc="A488A6E0">
      <w:start w:val="1"/>
      <w:numFmt w:val="bullet"/>
      <w:pStyle w:val="Bullet-Box1"/>
      <w:lvlText w:val="■"/>
      <w:lvlJc w:val="left"/>
      <w:pPr>
        <w:tabs>
          <w:tab w:val="num" w:pos="851"/>
        </w:tabs>
        <w:ind w:left="851" w:hanging="397"/>
      </w:pPr>
      <w:rPr>
        <w:rFonts w:ascii="Lucida Console" w:hAnsi="Lucida Console" w:hint="default"/>
      </w:rPr>
    </w:lvl>
    <w:lvl w:ilvl="1" w:tplc="5F30250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F6A912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B36A18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7B6279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68E1E9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C2A619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85042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EA03BE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D244DED"/>
    <w:multiLevelType w:val="hybridMultilevel"/>
    <w:tmpl w:val="66FC2E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36C376C"/>
    <w:multiLevelType w:val="multilevel"/>
    <w:tmpl w:val="F11C5C2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58414FF"/>
    <w:multiLevelType w:val="hybridMultilevel"/>
    <w:tmpl w:val="8AE02D8C"/>
    <w:lvl w:ilvl="0" w:tplc="21401D78"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58E24BC"/>
    <w:multiLevelType w:val="hybridMultilevel"/>
    <w:tmpl w:val="6ADCEBAA"/>
    <w:lvl w:ilvl="0" w:tplc="B106A2F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71F32FE"/>
    <w:multiLevelType w:val="multilevel"/>
    <w:tmpl w:val="7F72A0A2"/>
    <w:lvl w:ilvl="0">
      <w:start w:val="1"/>
      <w:numFmt w:val="bullet"/>
      <w:pStyle w:val="Bullet-Box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72"/>
        </w:tabs>
        <w:ind w:left="772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83"/>
        </w:tabs>
        <w:ind w:left="630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55"/>
        </w:tabs>
        <w:ind w:left="105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97"/>
        </w:tabs>
        <w:ind w:left="119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39"/>
        </w:tabs>
        <w:ind w:left="133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03"/>
        </w:tabs>
        <w:ind w:left="148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63"/>
        </w:tabs>
        <w:ind w:left="1622" w:hanging="1559"/>
      </w:pPr>
      <w:rPr>
        <w:rFonts w:hint="eastAsia"/>
      </w:rPr>
    </w:lvl>
  </w:abstractNum>
  <w:abstractNum w:abstractNumId="28" w15:restartNumberingAfterBreak="0">
    <w:nsid w:val="4CFF1DA5"/>
    <w:multiLevelType w:val="hybridMultilevel"/>
    <w:tmpl w:val="F10CDC2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50685D0B"/>
    <w:multiLevelType w:val="hybridMultilevel"/>
    <w:tmpl w:val="620600D0"/>
    <w:lvl w:ilvl="0" w:tplc="5032E18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1A62316"/>
    <w:multiLevelType w:val="multilevel"/>
    <w:tmpl w:val="56240DE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2D744D4"/>
    <w:multiLevelType w:val="singleLevel"/>
    <w:tmpl w:val="04090011"/>
    <w:lvl w:ilvl="0">
      <w:start w:val="1"/>
      <w:numFmt w:val="decimalEnclosedCircle"/>
      <w:pStyle w:val="-"/>
      <w:lvlText w:val="%1"/>
      <w:legacy w:legacy="1" w:legacySpace="0" w:legacyIndent="425"/>
      <w:lvlJc w:val="left"/>
      <w:pPr>
        <w:ind w:left="851" w:hanging="425"/>
      </w:pPr>
    </w:lvl>
  </w:abstractNum>
  <w:abstractNum w:abstractNumId="32" w15:restartNumberingAfterBreak="0">
    <w:nsid w:val="546568F9"/>
    <w:multiLevelType w:val="hybridMultilevel"/>
    <w:tmpl w:val="C4580A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54DE1C8D"/>
    <w:multiLevelType w:val="hybridMultilevel"/>
    <w:tmpl w:val="42F404FC"/>
    <w:lvl w:ilvl="0" w:tplc="A56C8E06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  <w:sz w:val="16"/>
        <w:szCs w:val="16"/>
      </w:rPr>
    </w:lvl>
    <w:lvl w:ilvl="1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4" w15:restartNumberingAfterBreak="0">
    <w:nsid w:val="584505CA"/>
    <w:multiLevelType w:val="hybridMultilevel"/>
    <w:tmpl w:val="A9C0BC54"/>
    <w:lvl w:ilvl="0" w:tplc="21401D78">
      <w:numFmt w:val="bullet"/>
      <w:lvlText w:val=""/>
      <w:lvlJc w:val="left"/>
      <w:pPr>
        <w:ind w:left="16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5" w15:restartNumberingAfterBreak="0">
    <w:nsid w:val="5B5E76C9"/>
    <w:multiLevelType w:val="hybridMultilevel"/>
    <w:tmpl w:val="D22A542C"/>
    <w:lvl w:ilvl="0" w:tplc="6C649948">
      <w:start w:val="1"/>
      <w:numFmt w:val="decimalEnclosedCircle"/>
      <w:lvlText w:val="%1"/>
      <w:lvlJc w:val="left"/>
      <w:pPr>
        <w:ind w:left="760" w:hanging="360"/>
      </w:pPr>
      <w:rPr>
        <w:rFonts w:hint="default"/>
        <w:b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1C5219"/>
    <w:multiLevelType w:val="hybridMultilevel"/>
    <w:tmpl w:val="93F23F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2216360"/>
    <w:multiLevelType w:val="hybridMultilevel"/>
    <w:tmpl w:val="BC34B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9661FA"/>
    <w:multiLevelType w:val="hybridMultilevel"/>
    <w:tmpl w:val="F816E69A"/>
    <w:lvl w:ilvl="0" w:tplc="FE2ED622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84318B7"/>
    <w:multiLevelType w:val="hybridMultilevel"/>
    <w:tmpl w:val="9C585A30"/>
    <w:lvl w:ilvl="0" w:tplc="0409000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00"/>
      </w:pPr>
      <w:rPr>
        <w:rFonts w:ascii="Wingdings" w:hAnsi="Wingdings" w:hint="default"/>
      </w:rPr>
    </w:lvl>
  </w:abstractNum>
  <w:abstractNum w:abstractNumId="40" w15:restartNumberingAfterBreak="0">
    <w:nsid w:val="74AE14E6"/>
    <w:multiLevelType w:val="hybridMultilevel"/>
    <w:tmpl w:val="F65CEF02"/>
    <w:lvl w:ilvl="0" w:tplc="892E4882"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73B7678"/>
    <w:multiLevelType w:val="hybridMultilevel"/>
    <w:tmpl w:val="5EB4A9EC"/>
    <w:lvl w:ilvl="0" w:tplc="21401D78">
      <w:numFmt w:val="bullet"/>
      <w:lvlText w:val=""/>
      <w:lvlJc w:val="left"/>
      <w:pPr>
        <w:ind w:left="16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2" w15:restartNumberingAfterBreak="0">
    <w:nsid w:val="7C0805CF"/>
    <w:multiLevelType w:val="hybridMultilevel"/>
    <w:tmpl w:val="12BC2FDC"/>
    <w:lvl w:ilvl="0" w:tplc="21401D78">
      <w:numFmt w:val="bullet"/>
      <w:lvlText w:val=""/>
      <w:lvlJc w:val="left"/>
      <w:pPr>
        <w:ind w:left="16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3" w15:restartNumberingAfterBreak="0">
    <w:nsid w:val="7E607612"/>
    <w:multiLevelType w:val="multilevel"/>
    <w:tmpl w:val="FC70F3BC"/>
    <w:lvl w:ilvl="0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1">
      <w:start w:val="1"/>
      <w:numFmt w:val="upperLetter"/>
      <w:lvlText w:val="%2."/>
      <w:lvlJc w:val="left"/>
      <w:pPr>
        <w:ind w:left="20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4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2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6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4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00"/>
      </w:pPr>
      <w:rPr>
        <w:rFonts w:hint="eastAsia"/>
      </w:rPr>
    </w:lvl>
  </w:abstractNum>
  <w:num w:numId="1">
    <w:abstractNumId w:val="0"/>
  </w:num>
  <w:num w:numId="2">
    <w:abstractNumId w:val="31"/>
    <w:lvlOverride w:ilvl="0">
      <w:startOverride w:val="1"/>
    </w:lvlOverride>
  </w:num>
  <w:num w:numId="3">
    <w:abstractNumId w:val="9"/>
  </w:num>
  <w:num w:numId="4">
    <w:abstractNumId w:val="27"/>
  </w:num>
  <w:num w:numId="5">
    <w:abstractNumId w:val="22"/>
  </w:num>
  <w:num w:numId="6">
    <w:abstractNumId w:val="38"/>
  </w:num>
  <w:num w:numId="7">
    <w:abstractNumId w:val="35"/>
  </w:num>
  <w:num w:numId="8">
    <w:abstractNumId w:val="18"/>
  </w:num>
  <w:num w:numId="9">
    <w:abstractNumId w:val="14"/>
  </w:num>
  <w:num w:numId="10">
    <w:abstractNumId w:val="6"/>
  </w:num>
  <w:num w:numId="11">
    <w:abstractNumId w:val="25"/>
  </w:num>
  <w:num w:numId="12">
    <w:abstractNumId w:val="15"/>
  </w:num>
  <w:num w:numId="13">
    <w:abstractNumId w:val="19"/>
  </w:num>
  <w:num w:numId="14">
    <w:abstractNumId w:val="13"/>
  </w:num>
  <w:num w:numId="15">
    <w:abstractNumId w:val="10"/>
  </w:num>
  <w:num w:numId="16">
    <w:abstractNumId w:val="41"/>
  </w:num>
  <w:num w:numId="17">
    <w:abstractNumId w:val="34"/>
  </w:num>
  <w:num w:numId="18">
    <w:abstractNumId w:val="42"/>
  </w:num>
  <w:num w:numId="19">
    <w:abstractNumId w:val="2"/>
  </w:num>
  <w:num w:numId="20">
    <w:abstractNumId w:val="32"/>
  </w:num>
  <w:num w:numId="21">
    <w:abstractNumId w:val="28"/>
  </w:num>
  <w:num w:numId="22">
    <w:abstractNumId w:val="1"/>
  </w:num>
  <w:num w:numId="23">
    <w:abstractNumId w:val="21"/>
  </w:num>
  <w:num w:numId="24">
    <w:abstractNumId w:val="8"/>
  </w:num>
  <w:num w:numId="25">
    <w:abstractNumId w:val="29"/>
  </w:num>
  <w:num w:numId="26">
    <w:abstractNumId w:val="12"/>
  </w:num>
  <w:num w:numId="27">
    <w:abstractNumId w:val="3"/>
  </w:num>
  <w:num w:numId="28">
    <w:abstractNumId w:val="11"/>
  </w:num>
  <w:num w:numId="29">
    <w:abstractNumId w:val="43"/>
  </w:num>
  <w:num w:numId="30">
    <w:abstractNumId w:val="33"/>
  </w:num>
  <w:num w:numId="31">
    <w:abstractNumId w:val="39"/>
  </w:num>
  <w:num w:numId="32">
    <w:abstractNumId w:val="17"/>
  </w:num>
  <w:num w:numId="33">
    <w:abstractNumId w:val="30"/>
  </w:num>
  <w:num w:numId="34">
    <w:abstractNumId w:val="7"/>
  </w:num>
  <w:num w:numId="35">
    <w:abstractNumId w:val="24"/>
  </w:num>
  <w:num w:numId="36">
    <w:abstractNumId w:val="16"/>
  </w:num>
  <w:num w:numId="37">
    <w:abstractNumId w:val="20"/>
  </w:num>
  <w:num w:numId="38">
    <w:abstractNumId w:val="36"/>
  </w:num>
  <w:num w:numId="39">
    <w:abstractNumId w:val="23"/>
  </w:num>
  <w:num w:numId="40">
    <w:abstractNumId w:val="5"/>
  </w:num>
  <w:num w:numId="41">
    <w:abstractNumId w:val="37"/>
  </w:num>
  <w:num w:numId="42">
    <w:abstractNumId w:val="40"/>
  </w:num>
  <w:num w:numId="43">
    <w:abstractNumId w:val="26"/>
  </w:num>
  <w:num w:numId="4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AU" w:vendorID="64" w:dllVersion="6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6A"/>
    <w:rsid w:val="00000331"/>
    <w:rsid w:val="0000127B"/>
    <w:rsid w:val="000012EC"/>
    <w:rsid w:val="0000156C"/>
    <w:rsid w:val="00002AD1"/>
    <w:rsid w:val="00002BCB"/>
    <w:rsid w:val="00003F9B"/>
    <w:rsid w:val="000044E6"/>
    <w:rsid w:val="00004695"/>
    <w:rsid w:val="0000528F"/>
    <w:rsid w:val="0000538C"/>
    <w:rsid w:val="00007B4F"/>
    <w:rsid w:val="00007FA9"/>
    <w:rsid w:val="000100F4"/>
    <w:rsid w:val="0001028B"/>
    <w:rsid w:val="00010503"/>
    <w:rsid w:val="00010C05"/>
    <w:rsid w:val="00011547"/>
    <w:rsid w:val="00013D25"/>
    <w:rsid w:val="00014B8E"/>
    <w:rsid w:val="00014FCC"/>
    <w:rsid w:val="000158C7"/>
    <w:rsid w:val="000167AD"/>
    <w:rsid w:val="00016DF0"/>
    <w:rsid w:val="00017310"/>
    <w:rsid w:val="00017A87"/>
    <w:rsid w:val="0002122C"/>
    <w:rsid w:val="00022C44"/>
    <w:rsid w:val="00023024"/>
    <w:rsid w:val="000236F4"/>
    <w:rsid w:val="00023B90"/>
    <w:rsid w:val="000257D6"/>
    <w:rsid w:val="0002639A"/>
    <w:rsid w:val="00026ABF"/>
    <w:rsid w:val="00027A9D"/>
    <w:rsid w:val="00027D42"/>
    <w:rsid w:val="00030FEC"/>
    <w:rsid w:val="00031459"/>
    <w:rsid w:val="00032DB4"/>
    <w:rsid w:val="00033CC0"/>
    <w:rsid w:val="00034BCA"/>
    <w:rsid w:val="00035AB2"/>
    <w:rsid w:val="00036462"/>
    <w:rsid w:val="000403D8"/>
    <w:rsid w:val="00041EAC"/>
    <w:rsid w:val="00042282"/>
    <w:rsid w:val="000433A8"/>
    <w:rsid w:val="00043438"/>
    <w:rsid w:val="00044246"/>
    <w:rsid w:val="00044786"/>
    <w:rsid w:val="00044F3F"/>
    <w:rsid w:val="00045181"/>
    <w:rsid w:val="00046133"/>
    <w:rsid w:val="0004664B"/>
    <w:rsid w:val="00046A53"/>
    <w:rsid w:val="00047D04"/>
    <w:rsid w:val="00050EE9"/>
    <w:rsid w:val="000515CD"/>
    <w:rsid w:val="00051685"/>
    <w:rsid w:val="00052823"/>
    <w:rsid w:val="00053DBE"/>
    <w:rsid w:val="000543C8"/>
    <w:rsid w:val="000543D9"/>
    <w:rsid w:val="00054451"/>
    <w:rsid w:val="00054C88"/>
    <w:rsid w:val="000550B3"/>
    <w:rsid w:val="0005544C"/>
    <w:rsid w:val="00056499"/>
    <w:rsid w:val="000567F5"/>
    <w:rsid w:val="00060450"/>
    <w:rsid w:val="0006109B"/>
    <w:rsid w:val="00061122"/>
    <w:rsid w:val="00061D3C"/>
    <w:rsid w:val="00062E64"/>
    <w:rsid w:val="0006422F"/>
    <w:rsid w:val="00065686"/>
    <w:rsid w:val="0006614D"/>
    <w:rsid w:val="00067168"/>
    <w:rsid w:val="0006726E"/>
    <w:rsid w:val="000678D0"/>
    <w:rsid w:val="00067E4C"/>
    <w:rsid w:val="00070D8F"/>
    <w:rsid w:val="00070FF5"/>
    <w:rsid w:val="00071DEC"/>
    <w:rsid w:val="00072130"/>
    <w:rsid w:val="00073045"/>
    <w:rsid w:val="00073079"/>
    <w:rsid w:val="00074321"/>
    <w:rsid w:val="00074961"/>
    <w:rsid w:val="0007513F"/>
    <w:rsid w:val="00076355"/>
    <w:rsid w:val="0008063F"/>
    <w:rsid w:val="00082230"/>
    <w:rsid w:val="000837B2"/>
    <w:rsid w:val="000840F1"/>
    <w:rsid w:val="00084BF1"/>
    <w:rsid w:val="00085189"/>
    <w:rsid w:val="0008645C"/>
    <w:rsid w:val="00086C7A"/>
    <w:rsid w:val="00087AF6"/>
    <w:rsid w:val="00087CFB"/>
    <w:rsid w:val="00087D80"/>
    <w:rsid w:val="00091539"/>
    <w:rsid w:val="00091820"/>
    <w:rsid w:val="000919BB"/>
    <w:rsid w:val="000929C5"/>
    <w:rsid w:val="00092EB9"/>
    <w:rsid w:val="00093064"/>
    <w:rsid w:val="0009319B"/>
    <w:rsid w:val="000947ED"/>
    <w:rsid w:val="00094E48"/>
    <w:rsid w:val="0009508A"/>
    <w:rsid w:val="00095F58"/>
    <w:rsid w:val="0009629B"/>
    <w:rsid w:val="000A2AF0"/>
    <w:rsid w:val="000A3274"/>
    <w:rsid w:val="000A3335"/>
    <w:rsid w:val="000A34F8"/>
    <w:rsid w:val="000A4A11"/>
    <w:rsid w:val="000A4B04"/>
    <w:rsid w:val="000A6290"/>
    <w:rsid w:val="000A6326"/>
    <w:rsid w:val="000A7123"/>
    <w:rsid w:val="000A7350"/>
    <w:rsid w:val="000A7821"/>
    <w:rsid w:val="000A7EE0"/>
    <w:rsid w:val="000B0A58"/>
    <w:rsid w:val="000B0ABC"/>
    <w:rsid w:val="000B0CC9"/>
    <w:rsid w:val="000B0E72"/>
    <w:rsid w:val="000B194D"/>
    <w:rsid w:val="000B2226"/>
    <w:rsid w:val="000B2288"/>
    <w:rsid w:val="000B25B2"/>
    <w:rsid w:val="000B2AC5"/>
    <w:rsid w:val="000B2ED6"/>
    <w:rsid w:val="000B430A"/>
    <w:rsid w:val="000B45F2"/>
    <w:rsid w:val="000B50B6"/>
    <w:rsid w:val="000B5B9E"/>
    <w:rsid w:val="000B5C31"/>
    <w:rsid w:val="000B63D7"/>
    <w:rsid w:val="000B67C8"/>
    <w:rsid w:val="000B6C41"/>
    <w:rsid w:val="000B7817"/>
    <w:rsid w:val="000C01FD"/>
    <w:rsid w:val="000C093A"/>
    <w:rsid w:val="000C17C5"/>
    <w:rsid w:val="000C1879"/>
    <w:rsid w:val="000C2787"/>
    <w:rsid w:val="000C3D21"/>
    <w:rsid w:val="000C3DE1"/>
    <w:rsid w:val="000C4FF1"/>
    <w:rsid w:val="000C5737"/>
    <w:rsid w:val="000D0D4A"/>
    <w:rsid w:val="000D0D7F"/>
    <w:rsid w:val="000D1BE8"/>
    <w:rsid w:val="000D273F"/>
    <w:rsid w:val="000D2C45"/>
    <w:rsid w:val="000D3830"/>
    <w:rsid w:val="000D3BFE"/>
    <w:rsid w:val="000D3C40"/>
    <w:rsid w:val="000D428B"/>
    <w:rsid w:val="000D527E"/>
    <w:rsid w:val="000D534B"/>
    <w:rsid w:val="000D7530"/>
    <w:rsid w:val="000D7E8B"/>
    <w:rsid w:val="000E01C3"/>
    <w:rsid w:val="000E1288"/>
    <w:rsid w:val="000E1BE9"/>
    <w:rsid w:val="000E2088"/>
    <w:rsid w:val="000E2FD6"/>
    <w:rsid w:val="000E3B6D"/>
    <w:rsid w:val="000E4D5C"/>
    <w:rsid w:val="000E584C"/>
    <w:rsid w:val="000E59D9"/>
    <w:rsid w:val="000E5D0A"/>
    <w:rsid w:val="000E5D51"/>
    <w:rsid w:val="000E66AB"/>
    <w:rsid w:val="000E6EA7"/>
    <w:rsid w:val="000E761F"/>
    <w:rsid w:val="000E7BD7"/>
    <w:rsid w:val="000F0378"/>
    <w:rsid w:val="000F0D85"/>
    <w:rsid w:val="000F1315"/>
    <w:rsid w:val="000F2AF0"/>
    <w:rsid w:val="000F528E"/>
    <w:rsid w:val="000F6127"/>
    <w:rsid w:val="000F6378"/>
    <w:rsid w:val="000F7FEE"/>
    <w:rsid w:val="00100EAA"/>
    <w:rsid w:val="0010485A"/>
    <w:rsid w:val="00106A0E"/>
    <w:rsid w:val="00106C66"/>
    <w:rsid w:val="00111126"/>
    <w:rsid w:val="001122BC"/>
    <w:rsid w:val="00112F92"/>
    <w:rsid w:val="001136B0"/>
    <w:rsid w:val="001141A7"/>
    <w:rsid w:val="00114C33"/>
    <w:rsid w:val="00116DE9"/>
    <w:rsid w:val="00121092"/>
    <w:rsid w:val="0012137F"/>
    <w:rsid w:val="001215D2"/>
    <w:rsid w:val="0012253A"/>
    <w:rsid w:val="00122615"/>
    <w:rsid w:val="001233E9"/>
    <w:rsid w:val="00123863"/>
    <w:rsid w:val="001242F6"/>
    <w:rsid w:val="00124348"/>
    <w:rsid w:val="0012569C"/>
    <w:rsid w:val="001256EA"/>
    <w:rsid w:val="00126002"/>
    <w:rsid w:val="0012644E"/>
    <w:rsid w:val="001264C6"/>
    <w:rsid w:val="00130967"/>
    <w:rsid w:val="00131090"/>
    <w:rsid w:val="0013128D"/>
    <w:rsid w:val="00131F06"/>
    <w:rsid w:val="00133A60"/>
    <w:rsid w:val="00133CB1"/>
    <w:rsid w:val="001348BC"/>
    <w:rsid w:val="00134BA3"/>
    <w:rsid w:val="00134ED4"/>
    <w:rsid w:val="00135A2D"/>
    <w:rsid w:val="00135FEC"/>
    <w:rsid w:val="0013736A"/>
    <w:rsid w:val="00137A76"/>
    <w:rsid w:val="00140EB0"/>
    <w:rsid w:val="001417DD"/>
    <w:rsid w:val="00141F39"/>
    <w:rsid w:val="00142019"/>
    <w:rsid w:val="00142C9E"/>
    <w:rsid w:val="00142D94"/>
    <w:rsid w:val="00142E9A"/>
    <w:rsid w:val="00143480"/>
    <w:rsid w:val="001435A2"/>
    <w:rsid w:val="00143610"/>
    <w:rsid w:val="00143939"/>
    <w:rsid w:val="00143AB4"/>
    <w:rsid w:val="00145F63"/>
    <w:rsid w:val="001463E0"/>
    <w:rsid w:val="001464B5"/>
    <w:rsid w:val="00146871"/>
    <w:rsid w:val="00147112"/>
    <w:rsid w:val="00147183"/>
    <w:rsid w:val="001477A4"/>
    <w:rsid w:val="00147871"/>
    <w:rsid w:val="00147908"/>
    <w:rsid w:val="00147FFB"/>
    <w:rsid w:val="00150418"/>
    <w:rsid w:val="001508DA"/>
    <w:rsid w:val="00150DA7"/>
    <w:rsid w:val="00150FBF"/>
    <w:rsid w:val="0015120E"/>
    <w:rsid w:val="001520C2"/>
    <w:rsid w:val="001521D4"/>
    <w:rsid w:val="0015253A"/>
    <w:rsid w:val="0015262F"/>
    <w:rsid w:val="00153714"/>
    <w:rsid w:val="00154EE3"/>
    <w:rsid w:val="00155804"/>
    <w:rsid w:val="00155A5C"/>
    <w:rsid w:val="00155CC6"/>
    <w:rsid w:val="00156023"/>
    <w:rsid w:val="00156145"/>
    <w:rsid w:val="001563B8"/>
    <w:rsid w:val="0015692E"/>
    <w:rsid w:val="001578D9"/>
    <w:rsid w:val="00157ADD"/>
    <w:rsid w:val="001614FF"/>
    <w:rsid w:val="0016156F"/>
    <w:rsid w:val="0016158D"/>
    <w:rsid w:val="00161927"/>
    <w:rsid w:val="00162D00"/>
    <w:rsid w:val="00162FF9"/>
    <w:rsid w:val="00163486"/>
    <w:rsid w:val="00163F2A"/>
    <w:rsid w:val="00164701"/>
    <w:rsid w:val="00165319"/>
    <w:rsid w:val="00165F2E"/>
    <w:rsid w:val="00166621"/>
    <w:rsid w:val="001672F0"/>
    <w:rsid w:val="001674CA"/>
    <w:rsid w:val="00170327"/>
    <w:rsid w:val="0017055B"/>
    <w:rsid w:val="0017149F"/>
    <w:rsid w:val="00171975"/>
    <w:rsid w:val="0017373D"/>
    <w:rsid w:val="00173A8C"/>
    <w:rsid w:val="00173FF0"/>
    <w:rsid w:val="0017403A"/>
    <w:rsid w:val="00174236"/>
    <w:rsid w:val="0017432D"/>
    <w:rsid w:val="00174AD2"/>
    <w:rsid w:val="0017550A"/>
    <w:rsid w:val="00176418"/>
    <w:rsid w:val="00176441"/>
    <w:rsid w:val="001776C1"/>
    <w:rsid w:val="00177950"/>
    <w:rsid w:val="001802C4"/>
    <w:rsid w:val="0018070E"/>
    <w:rsid w:val="00180E61"/>
    <w:rsid w:val="00181CE7"/>
    <w:rsid w:val="00182CBC"/>
    <w:rsid w:val="0018313C"/>
    <w:rsid w:val="00184237"/>
    <w:rsid w:val="00184D04"/>
    <w:rsid w:val="00185149"/>
    <w:rsid w:val="001854CC"/>
    <w:rsid w:val="001865CC"/>
    <w:rsid w:val="00187F51"/>
    <w:rsid w:val="00190467"/>
    <w:rsid w:val="00191768"/>
    <w:rsid w:val="00191BEF"/>
    <w:rsid w:val="00191C25"/>
    <w:rsid w:val="00192223"/>
    <w:rsid w:val="00192456"/>
    <w:rsid w:val="001924AB"/>
    <w:rsid w:val="00192F5A"/>
    <w:rsid w:val="00194261"/>
    <w:rsid w:val="001945B8"/>
    <w:rsid w:val="001975D0"/>
    <w:rsid w:val="001A1E28"/>
    <w:rsid w:val="001A2AA9"/>
    <w:rsid w:val="001A3F68"/>
    <w:rsid w:val="001A4949"/>
    <w:rsid w:val="001A5FD6"/>
    <w:rsid w:val="001A711C"/>
    <w:rsid w:val="001B016E"/>
    <w:rsid w:val="001B0255"/>
    <w:rsid w:val="001B0EB5"/>
    <w:rsid w:val="001B11D0"/>
    <w:rsid w:val="001B1566"/>
    <w:rsid w:val="001B1EE4"/>
    <w:rsid w:val="001B25AC"/>
    <w:rsid w:val="001B266E"/>
    <w:rsid w:val="001B4DC9"/>
    <w:rsid w:val="001B527B"/>
    <w:rsid w:val="001B569A"/>
    <w:rsid w:val="001B59BE"/>
    <w:rsid w:val="001B5FD0"/>
    <w:rsid w:val="001B66C2"/>
    <w:rsid w:val="001B7AC7"/>
    <w:rsid w:val="001B7AF3"/>
    <w:rsid w:val="001B7E00"/>
    <w:rsid w:val="001C0060"/>
    <w:rsid w:val="001C08E2"/>
    <w:rsid w:val="001C0D03"/>
    <w:rsid w:val="001C1048"/>
    <w:rsid w:val="001C16D4"/>
    <w:rsid w:val="001C24F6"/>
    <w:rsid w:val="001C4286"/>
    <w:rsid w:val="001C44E8"/>
    <w:rsid w:val="001C47EC"/>
    <w:rsid w:val="001C487D"/>
    <w:rsid w:val="001C4890"/>
    <w:rsid w:val="001C4CB6"/>
    <w:rsid w:val="001C4DB7"/>
    <w:rsid w:val="001C5C68"/>
    <w:rsid w:val="001C66AB"/>
    <w:rsid w:val="001C68F9"/>
    <w:rsid w:val="001C6C42"/>
    <w:rsid w:val="001C6E87"/>
    <w:rsid w:val="001C75F4"/>
    <w:rsid w:val="001C78DB"/>
    <w:rsid w:val="001D016A"/>
    <w:rsid w:val="001D0457"/>
    <w:rsid w:val="001D5196"/>
    <w:rsid w:val="001D618E"/>
    <w:rsid w:val="001D6628"/>
    <w:rsid w:val="001D6643"/>
    <w:rsid w:val="001D6BF8"/>
    <w:rsid w:val="001D7744"/>
    <w:rsid w:val="001D789D"/>
    <w:rsid w:val="001D7AE9"/>
    <w:rsid w:val="001D7B8F"/>
    <w:rsid w:val="001D7EEB"/>
    <w:rsid w:val="001E0CE2"/>
    <w:rsid w:val="001E10D9"/>
    <w:rsid w:val="001E1709"/>
    <w:rsid w:val="001E18A2"/>
    <w:rsid w:val="001E1A08"/>
    <w:rsid w:val="001E42B2"/>
    <w:rsid w:val="001E47E9"/>
    <w:rsid w:val="001E4C81"/>
    <w:rsid w:val="001E669C"/>
    <w:rsid w:val="001E6BE3"/>
    <w:rsid w:val="001E6C69"/>
    <w:rsid w:val="001E7ACC"/>
    <w:rsid w:val="001F0370"/>
    <w:rsid w:val="001F0BA7"/>
    <w:rsid w:val="001F1181"/>
    <w:rsid w:val="001F143A"/>
    <w:rsid w:val="001F1AF4"/>
    <w:rsid w:val="001F1CC5"/>
    <w:rsid w:val="001F1D00"/>
    <w:rsid w:val="001F1FF3"/>
    <w:rsid w:val="001F2638"/>
    <w:rsid w:val="001F387D"/>
    <w:rsid w:val="001F395B"/>
    <w:rsid w:val="001F3B1F"/>
    <w:rsid w:val="001F42AF"/>
    <w:rsid w:val="001F59FD"/>
    <w:rsid w:val="001F6534"/>
    <w:rsid w:val="001F6708"/>
    <w:rsid w:val="00200C8F"/>
    <w:rsid w:val="00201401"/>
    <w:rsid w:val="0020260F"/>
    <w:rsid w:val="00203065"/>
    <w:rsid w:val="00204174"/>
    <w:rsid w:val="00205163"/>
    <w:rsid w:val="00205359"/>
    <w:rsid w:val="00205D63"/>
    <w:rsid w:val="002068A5"/>
    <w:rsid w:val="00207E46"/>
    <w:rsid w:val="002105D8"/>
    <w:rsid w:val="0021096C"/>
    <w:rsid w:val="00211B7D"/>
    <w:rsid w:val="00211FF8"/>
    <w:rsid w:val="00213494"/>
    <w:rsid w:val="00213DC6"/>
    <w:rsid w:val="002156F7"/>
    <w:rsid w:val="00216895"/>
    <w:rsid w:val="0021712B"/>
    <w:rsid w:val="002178E1"/>
    <w:rsid w:val="00217954"/>
    <w:rsid w:val="00222187"/>
    <w:rsid w:val="00222234"/>
    <w:rsid w:val="00222641"/>
    <w:rsid w:val="00222BB0"/>
    <w:rsid w:val="0022317F"/>
    <w:rsid w:val="00223A9C"/>
    <w:rsid w:val="002244C3"/>
    <w:rsid w:val="002259FF"/>
    <w:rsid w:val="00226830"/>
    <w:rsid w:val="002268A2"/>
    <w:rsid w:val="00227FE0"/>
    <w:rsid w:val="002305B0"/>
    <w:rsid w:val="0023244D"/>
    <w:rsid w:val="00232ADB"/>
    <w:rsid w:val="00232BB8"/>
    <w:rsid w:val="002336E6"/>
    <w:rsid w:val="00233B11"/>
    <w:rsid w:val="00233BD9"/>
    <w:rsid w:val="00234257"/>
    <w:rsid w:val="002348E9"/>
    <w:rsid w:val="00234E38"/>
    <w:rsid w:val="00234ED7"/>
    <w:rsid w:val="002364F2"/>
    <w:rsid w:val="0023691A"/>
    <w:rsid w:val="00236937"/>
    <w:rsid w:val="00236EC4"/>
    <w:rsid w:val="002372F9"/>
    <w:rsid w:val="00237CF3"/>
    <w:rsid w:val="00240690"/>
    <w:rsid w:val="00240735"/>
    <w:rsid w:val="002412BF"/>
    <w:rsid w:val="00241594"/>
    <w:rsid w:val="00241755"/>
    <w:rsid w:val="00242DCF"/>
    <w:rsid w:val="00242FB9"/>
    <w:rsid w:val="00244423"/>
    <w:rsid w:val="00244633"/>
    <w:rsid w:val="00244743"/>
    <w:rsid w:val="00244CBB"/>
    <w:rsid w:val="00245D90"/>
    <w:rsid w:val="00245E88"/>
    <w:rsid w:val="0024609C"/>
    <w:rsid w:val="002468B5"/>
    <w:rsid w:val="00246A0B"/>
    <w:rsid w:val="00246B46"/>
    <w:rsid w:val="00246D88"/>
    <w:rsid w:val="00247207"/>
    <w:rsid w:val="0025013E"/>
    <w:rsid w:val="00250AE6"/>
    <w:rsid w:val="00250F0E"/>
    <w:rsid w:val="00251470"/>
    <w:rsid w:val="002528A8"/>
    <w:rsid w:val="002530E6"/>
    <w:rsid w:val="002532FB"/>
    <w:rsid w:val="00253506"/>
    <w:rsid w:val="00253D8D"/>
    <w:rsid w:val="002542EB"/>
    <w:rsid w:val="00255418"/>
    <w:rsid w:val="002557C0"/>
    <w:rsid w:val="0025655B"/>
    <w:rsid w:val="00257674"/>
    <w:rsid w:val="0025790B"/>
    <w:rsid w:val="00257B75"/>
    <w:rsid w:val="00257D81"/>
    <w:rsid w:val="00260933"/>
    <w:rsid w:val="00261A1C"/>
    <w:rsid w:val="00261BB4"/>
    <w:rsid w:val="002627BD"/>
    <w:rsid w:val="0026350F"/>
    <w:rsid w:val="002638BB"/>
    <w:rsid w:val="002639E9"/>
    <w:rsid w:val="00263C30"/>
    <w:rsid w:val="0026401F"/>
    <w:rsid w:val="0026414A"/>
    <w:rsid w:val="002644E1"/>
    <w:rsid w:val="00264D4B"/>
    <w:rsid w:val="002650DA"/>
    <w:rsid w:val="002654D0"/>
    <w:rsid w:val="00265DF1"/>
    <w:rsid w:val="00266592"/>
    <w:rsid w:val="0027061A"/>
    <w:rsid w:val="00270ADF"/>
    <w:rsid w:val="002719D2"/>
    <w:rsid w:val="00271DC7"/>
    <w:rsid w:val="00273165"/>
    <w:rsid w:val="0027450B"/>
    <w:rsid w:val="00275142"/>
    <w:rsid w:val="002753B0"/>
    <w:rsid w:val="00275634"/>
    <w:rsid w:val="00276B43"/>
    <w:rsid w:val="00277E1B"/>
    <w:rsid w:val="00280CF0"/>
    <w:rsid w:val="002815F1"/>
    <w:rsid w:val="0028273F"/>
    <w:rsid w:val="002843C7"/>
    <w:rsid w:val="00284524"/>
    <w:rsid w:val="00284CC3"/>
    <w:rsid w:val="00284E92"/>
    <w:rsid w:val="00284FA6"/>
    <w:rsid w:val="002854CC"/>
    <w:rsid w:val="00285695"/>
    <w:rsid w:val="00285A99"/>
    <w:rsid w:val="002863A9"/>
    <w:rsid w:val="002878E0"/>
    <w:rsid w:val="002900C0"/>
    <w:rsid w:val="0029037A"/>
    <w:rsid w:val="00291303"/>
    <w:rsid w:val="0029147F"/>
    <w:rsid w:val="00292888"/>
    <w:rsid w:val="002937CB"/>
    <w:rsid w:val="0029549B"/>
    <w:rsid w:val="002961CC"/>
    <w:rsid w:val="002962EE"/>
    <w:rsid w:val="00296D02"/>
    <w:rsid w:val="002976E9"/>
    <w:rsid w:val="00297EB6"/>
    <w:rsid w:val="002A1DAF"/>
    <w:rsid w:val="002A261E"/>
    <w:rsid w:val="002A375C"/>
    <w:rsid w:val="002A3FE3"/>
    <w:rsid w:val="002A429C"/>
    <w:rsid w:val="002A449C"/>
    <w:rsid w:val="002A5C2F"/>
    <w:rsid w:val="002A5E42"/>
    <w:rsid w:val="002A63BF"/>
    <w:rsid w:val="002A70A1"/>
    <w:rsid w:val="002A7985"/>
    <w:rsid w:val="002A7E32"/>
    <w:rsid w:val="002B0CBF"/>
    <w:rsid w:val="002B1D74"/>
    <w:rsid w:val="002B251D"/>
    <w:rsid w:val="002B27EE"/>
    <w:rsid w:val="002B5218"/>
    <w:rsid w:val="002B5BA8"/>
    <w:rsid w:val="002B623D"/>
    <w:rsid w:val="002C008A"/>
    <w:rsid w:val="002C00D8"/>
    <w:rsid w:val="002C0710"/>
    <w:rsid w:val="002C08CA"/>
    <w:rsid w:val="002C1E7A"/>
    <w:rsid w:val="002C271A"/>
    <w:rsid w:val="002C2AEE"/>
    <w:rsid w:val="002C363E"/>
    <w:rsid w:val="002C3665"/>
    <w:rsid w:val="002C3C61"/>
    <w:rsid w:val="002C4616"/>
    <w:rsid w:val="002C4CCB"/>
    <w:rsid w:val="002C593E"/>
    <w:rsid w:val="002C7E6D"/>
    <w:rsid w:val="002D03E7"/>
    <w:rsid w:val="002D0749"/>
    <w:rsid w:val="002D1388"/>
    <w:rsid w:val="002D2485"/>
    <w:rsid w:val="002D33BC"/>
    <w:rsid w:val="002D3603"/>
    <w:rsid w:val="002D3FB1"/>
    <w:rsid w:val="002D561B"/>
    <w:rsid w:val="002D5C23"/>
    <w:rsid w:val="002D615D"/>
    <w:rsid w:val="002D6D2B"/>
    <w:rsid w:val="002E143B"/>
    <w:rsid w:val="002E16FF"/>
    <w:rsid w:val="002E3CBA"/>
    <w:rsid w:val="002E535D"/>
    <w:rsid w:val="002E5629"/>
    <w:rsid w:val="002E578C"/>
    <w:rsid w:val="002E642D"/>
    <w:rsid w:val="002E6E00"/>
    <w:rsid w:val="002E73E6"/>
    <w:rsid w:val="002E76BE"/>
    <w:rsid w:val="002E7A5F"/>
    <w:rsid w:val="002E7F69"/>
    <w:rsid w:val="002F12DC"/>
    <w:rsid w:val="002F1EE2"/>
    <w:rsid w:val="002F2A70"/>
    <w:rsid w:val="002F2F9A"/>
    <w:rsid w:val="002F3081"/>
    <w:rsid w:val="002F3938"/>
    <w:rsid w:val="002F4374"/>
    <w:rsid w:val="002F5DD6"/>
    <w:rsid w:val="002F6A64"/>
    <w:rsid w:val="002F6B4A"/>
    <w:rsid w:val="002F7A5C"/>
    <w:rsid w:val="002F7D9E"/>
    <w:rsid w:val="002F7DB7"/>
    <w:rsid w:val="003001A2"/>
    <w:rsid w:val="003006CE"/>
    <w:rsid w:val="0030083A"/>
    <w:rsid w:val="003015C2"/>
    <w:rsid w:val="0030259A"/>
    <w:rsid w:val="00302A0D"/>
    <w:rsid w:val="00304E34"/>
    <w:rsid w:val="0030687B"/>
    <w:rsid w:val="00306B3A"/>
    <w:rsid w:val="00306B3F"/>
    <w:rsid w:val="00306F48"/>
    <w:rsid w:val="00307B00"/>
    <w:rsid w:val="00310745"/>
    <w:rsid w:val="00310E03"/>
    <w:rsid w:val="00310FCA"/>
    <w:rsid w:val="00311250"/>
    <w:rsid w:val="00311787"/>
    <w:rsid w:val="003118DC"/>
    <w:rsid w:val="00311E8A"/>
    <w:rsid w:val="0031214F"/>
    <w:rsid w:val="00313100"/>
    <w:rsid w:val="003140C6"/>
    <w:rsid w:val="00314209"/>
    <w:rsid w:val="003143C3"/>
    <w:rsid w:val="0031568C"/>
    <w:rsid w:val="00315811"/>
    <w:rsid w:val="00316567"/>
    <w:rsid w:val="003168B2"/>
    <w:rsid w:val="003169FC"/>
    <w:rsid w:val="00316FF0"/>
    <w:rsid w:val="00317291"/>
    <w:rsid w:val="00317ACC"/>
    <w:rsid w:val="0032054A"/>
    <w:rsid w:val="00320D2E"/>
    <w:rsid w:val="003212A9"/>
    <w:rsid w:val="003212FE"/>
    <w:rsid w:val="0032154E"/>
    <w:rsid w:val="0032528B"/>
    <w:rsid w:val="003258A2"/>
    <w:rsid w:val="003262A8"/>
    <w:rsid w:val="003264D9"/>
    <w:rsid w:val="00326683"/>
    <w:rsid w:val="00326A36"/>
    <w:rsid w:val="00326CE4"/>
    <w:rsid w:val="00326F2C"/>
    <w:rsid w:val="00327A26"/>
    <w:rsid w:val="0033153E"/>
    <w:rsid w:val="00331602"/>
    <w:rsid w:val="003319E7"/>
    <w:rsid w:val="003321F7"/>
    <w:rsid w:val="00332B7B"/>
    <w:rsid w:val="003331D1"/>
    <w:rsid w:val="00333739"/>
    <w:rsid w:val="00334695"/>
    <w:rsid w:val="00335B36"/>
    <w:rsid w:val="00335E61"/>
    <w:rsid w:val="00335F6D"/>
    <w:rsid w:val="003363D4"/>
    <w:rsid w:val="00336536"/>
    <w:rsid w:val="0033696D"/>
    <w:rsid w:val="00337C80"/>
    <w:rsid w:val="00337DDA"/>
    <w:rsid w:val="00337E60"/>
    <w:rsid w:val="00337E68"/>
    <w:rsid w:val="00340788"/>
    <w:rsid w:val="00341709"/>
    <w:rsid w:val="00341A92"/>
    <w:rsid w:val="00341C54"/>
    <w:rsid w:val="00342DDC"/>
    <w:rsid w:val="003436EE"/>
    <w:rsid w:val="00344F50"/>
    <w:rsid w:val="00344FAC"/>
    <w:rsid w:val="0034533C"/>
    <w:rsid w:val="0034717C"/>
    <w:rsid w:val="003474F0"/>
    <w:rsid w:val="003504A1"/>
    <w:rsid w:val="0035066B"/>
    <w:rsid w:val="0035210B"/>
    <w:rsid w:val="00352A20"/>
    <w:rsid w:val="00352C16"/>
    <w:rsid w:val="00353211"/>
    <w:rsid w:val="00353D53"/>
    <w:rsid w:val="00354D2C"/>
    <w:rsid w:val="00355508"/>
    <w:rsid w:val="00355CF6"/>
    <w:rsid w:val="003566BD"/>
    <w:rsid w:val="0035675F"/>
    <w:rsid w:val="00357FDC"/>
    <w:rsid w:val="00360B4F"/>
    <w:rsid w:val="0036104C"/>
    <w:rsid w:val="00363259"/>
    <w:rsid w:val="003641FF"/>
    <w:rsid w:val="00364F66"/>
    <w:rsid w:val="003653C6"/>
    <w:rsid w:val="00365A49"/>
    <w:rsid w:val="003667B9"/>
    <w:rsid w:val="00366E96"/>
    <w:rsid w:val="00366F96"/>
    <w:rsid w:val="003670FA"/>
    <w:rsid w:val="00367140"/>
    <w:rsid w:val="003671DF"/>
    <w:rsid w:val="00367DBD"/>
    <w:rsid w:val="00372118"/>
    <w:rsid w:val="00373263"/>
    <w:rsid w:val="00373DD7"/>
    <w:rsid w:val="003745EA"/>
    <w:rsid w:val="0037496D"/>
    <w:rsid w:val="00374A02"/>
    <w:rsid w:val="00374C62"/>
    <w:rsid w:val="00375684"/>
    <w:rsid w:val="003756F9"/>
    <w:rsid w:val="00375CE6"/>
    <w:rsid w:val="003762E7"/>
    <w:rsid w:val="003770EA"/>
    <w:rsid w:val="00377178"/>
    <w:rsid w:val="00377398"/>
    <w:rsid w:val="00377DB5"/>
    <w:rsid w:val="00380F6D"/>
    <w:rsid w:val="003815A8"/>
    <w:rsid w:val="003815CB"/>
    <w:rsid w:val="00381BD1"/>
    <w:rsid w:val="00381BE6"/>
    <w:rsid w:val="00382311"/>
    <w:rsid w:val="003825FA"/>
    <w:rsid w:val="003830C6"/>
    <w:rsid w:val="0038363E"/>
    <w:rsid w:val="00384905"/>
    <w:rsid w:val="00384F27"/>
    <w:rsid w:val="003856A8"/>
    <w:rsid w:val="00385811"/>
    <w:rsid w:val="00385BAF"/>
    <w:rsid w:val="00386EB5"/>
    <w:rsid w:val="003870C3"/>
    <w:rsid w:val="00387C14"/>
    <w:rsid w:val="00390508"/>
    <w:rsid w:val="003925A9"/>
    <w:rsid w:val="00392673"/>
    <w:rsid w:val="00392A30"/>
    <w:rsid w:val="00392C31"/>
    <w:rsid w:val="00393B7E"/>
    <w:rsid w:val="00393FD2"/>
    <w:rsid w:val="003963B3"/>
    <w:rsid w:val="003966B0"/>
    <w:rsid w:val="00396780"/>
    <w:rsid w:val="00397749"/>
    <w:rsid w:val="00397E62"/>
    <w:rsid w:val="003A06EC"/>
    <w:rsid w:val="003A0D34"/>
    <w:rsid w:val="003A169F"/>
    <w:rsid w:val="003A17E7"/>
    <w:rsid w:val="003A1AF5"/>
    <w:rsid w:val="003A25E9"/>
    <w:rsid w:val="003A26AD"/>
    <w:rsid w:val="003A300D"/>
    <w:rsid w:val="003A3BF0"/>
    <w:rsid w:val="003A4251"/>
    <w:rsid w:val="003A4B0A"/>
    <w:rsid w:val="003A5348"/>
    <w:rsid w:val="003A5595"/>
    <w:rsid w:val="003A63A7"/>
    <w:rsid w:val="003A727A"/>
    <w:rsid w:val="003A79B9"/>
    <w:rsid w:val="003A7B34"/>
    <w:rsid w:val="003A7F78"/>
    <w:rsid w:val="003B11D3"/>
    <w:rsid w:val="003B2D36"/>
    <w:rsid w:val="003B340D"/>
    <w:rsid w:val="003B3CC8"/>
    <w:rsid w:val="003B460F"/>
    <w:rsid w:val="003B47D2"/>
    <w:rsid w:val="003B666E"/>
    <w:rsid w:val="003B697F"/>
    <w:rsid w:val="003B7195"/>
    <w:rsid w:val="003B75F7"/>
    <w:rsid w:val="003C0107"/>
    <w:rsid w:val="003C0C72"/>
    <w:rsid w:val="003C1310"/>
    <w:rsid w:val="003C1375"/>
    <w:rsid w:val="003C1F74"/>
    <w:rsid w:val="003C22E8"/>
    <w:rsid w:val="003C2B03"/>
    <w:rsid w:val="003C2B08"/>
    <w:rsid w:val="003C33F5"/>
    <w:rsid w:val="003C375E"/>
    <w:rsid w:val="003C4087"/>
    <w:rsid w:val="003C5DA6"/>
    <w:rsid w:val="003C7265"/>
    <w:rsid w:val="003C7635"/>
    <w:rsid w:val="003C7A54"/>
    <w:rsid w:val="003D025B"/>
    <w:rsid w:val="003D078A"/>
    <w:rsid w:val="003D09BF"/>
    <w:rsid w:val="003D13CF"/>
    <w:rsid w:val="003D1B12"/>
    <w:rsid w:val="003D3676"/>
    <w:rsid w:val="003D391A"/>
    <w:rsid w:val="003D3B5D"/>
    <w:rsid w:val="003D3B89"/>
    <w:rsid w:val="003D4419"/>
    <w:rsid w:val="003D48EE"/>
    <w:rsid w:val="003D5F06"/>
    <w:rsid w:val="003D5F15"/>
    <w:rsid w:val="003D6904"/>
    <w:rsid w:val="003D69F4"/>
    <w:rsid w:val="003D6AA6"/>
    <w:rsid w:val="003D6E14"/>
    <w:rsid w:val="003E01EE"/>
    <w:rsid w:val="003E1131"/>
    <w:rsid w:val="003E177D"/>
    <w:rsid w:val="003E2A7D"/>
    <w:rsid w:val="003E2EE6"/>
    <w:rsid w:val="003E3543"/>
    <w:rsid w:val="003E38A8"/>
    <w:rsid w:val="003E43C0"/>
    <w:rsid w:val="003E44B1"/>
    <w:rsid w:val="003E51DA"/>
    <w:rsid w:val="003E5B90"/>
    <w:rsid w:val="003E7C4B"/>
    <w:rsid w:val="003E7F79"/>
    <w:rsid w:val="003F05D6"/>
    <w:rsid w:val="003F104A"/>
    <w:rsid w:val="003F1821"/>
    <w:rsid w:val="003F2059"/>
    <w:rsid w:val="003F394A"/>
    <w:rsid w:val="003F3A1B"/>
    <w:rsid w:val="003F3C0E"/>
    <w:rsid w:val="003F4497"/>
    <w:rsid w:val="003F4623"/>
    <w:rsid w:val="003F4DBB"/>
    <w:rsid w:val="003F4E4D"/>
    <w:rsid w:val="003F53CF"/>
    <w:rsid w:val="003F6F04"/>
    <w:rsid w:val="003F7616"/>
    <w:rsid w:val="003F7C5B"/>
    <w:rsid w:val="00400548"/>
    <w:rsid w:val="0040059F"/>
    <w:rsid w:val="00400733"/>
    <w:rsid w:val="00400D7A"/>
    <w:rsid w:val="0040308D"/>
    <w:rsid w:val="004035B9"/>
    <w:rsid w:val="00404473"/>
    <w:rsid w:val="00404B04"/>
    <w:rsid w:val="00405B4A"/>
    <w:rsid w:val="004109F6"/>
    <w:rsid w:val="00411748"/>
    <w:rsid w:val="0041177C"/>
    <w:rsid w:val="004127B5"/>
    <w:rsid w:val="00412F56"/>
    <w:rsid w:val="00413E53"/>
    <w:rsid w:val="00415A92"/>
    <w:rsid w:val="00415E0B"/>
    <w:rsid w:val="00416741"/>
    <w:rsid w:val="00416F9A"/>
    <w:rsid w:val="00417A35"/>
    <w:rsid w:val="00420535"/>
    <w:rsid w:val="0042078C"/>
    <w:rsid w:val="00421553"/>
    <w:rsid w:val="00424252"/>
    <w:rsid w:val="00424C2C"/>
    <w:rsid w:val="0042581D"/>
    <w:rsid w:val="004262F9"/>
    <w:rsid w:val="00427356"/>
    <w:rsid w:val="00427762"/>
    <w:rsid w:val="00427EC0"/>
    <w:rsid w:val="00430F80"/>
    <w:rsid w:val="00431194"/>
    <w:rsid w:val="0043213B"/>
    <w:rsid w:val="0043234E"/>
    <w:rsid w:val="00432619"/>
    <w:rsid w:val="00433290"/>
    <w:rsid w:val="004346F8"/>
    <w:rsid w:val="00434C2B"/>
    <w:rsid w:val="00434F01"/>
    <w:rsid w:val="00434FB9"/>
    <w:rsid w:val="004354E0"/>
    <w:rsid w:val="00435848"/>
    <w:rsid w:val="0043588E"/>
    <w:rsid w:val="0043601F"/>
    <w:rsid w:val="0043694A"/>
    <w:rsid w:val="00436A90"/>
    <w:rsid w:val="00437985"/>
    <w:rsid w:val="004379F7"/>
    <w:rsid w:val="00440350"/>
    <w:rsid w:val="00440639"/>
    <w:rsid w:val="00440B6A"/>
    <w:rsid w:val="004419C5"/>
    <w:rsid w:val="004419FB"/>
    <w:rsid w:val="00441AE0"/>
    <w:rsid w:val="00442148"/>
    <w:rsid w:val="0044256C"/>
    <w:rsid w:val="00442AB0"/>
    <w:rsid w:val="00442CF8"/>
    <w:rsid w:val="004435DA"/>
    <w:rsid w:val="004436AB"/>
    <w:rsid w:val="004444B4"/>
    <w:rsid w:val="0044532F"/>
    <w:rsid w:val="004454E5"/>
    <w:rsid w:val="004457E2"/>
    <w:rsid w:val="004471C8"/>
    <w:rsid w:val="0044787D"/>
    <w:rsid w:val="00447EFC"/>
    <w:rsid w:val="00450165"/>
    <w:rsid w:val="00451AF1"/>
    <w:rsid w:val="00453508"/>
    <w:rsid w:val="004540CC"/>
    <w:rsid w:val="00454511"/>
    <w:rsid w:val="00454E5C"/>
    <w:rsid w:val="00455104"/>
    <w:rsid w:val="00455D62"/>
    <w:rsid w:val="00456FA7"/>
    <w:rsid w:val="004600C2"/>
    <w:rsid w:val="004606C3"/>
    <w:rsid w:val="004609CA"/>
    <w:rsid w:val="004625F1"/>
    <w:rsid w:val="0046446C"/>
    <w:rsid w:val="004650BC"/>
    <w:rsid w:val="0046577C"/>
    <w:rsid w:val="004669E7"/>
    <w:rsid w:val="0046767C"/>
    <w:rsid w:val="00467E83"/>
    <w:rsid w:val="00470043"/>
    <w:rsid w:val="0047021C"/>
    <w:rsid w:val="004712A4"/>
    <w:rsid w:val="004718B7"/>
    <w:rsid w:val="00473DDE"/>
    <w:rsid w:val="00473E04"/>
    <w:rsid w:val="00473FFB"/>
    <w:rsid w:val="00474361"/>
    <w:rsid w:val="004744B5"/>
    <w:rsid w:val="00475700"/>
    <w:rsid w:val="00475AFD"/>
    <w:rsid w:val="00475F9B"/>
    <w:rsid w:val="0047699B"/>
    <w:rsid w:val="00477113"/>
    <w:rsid w:val="00480922"/>
    <w:rsid w:val="00480A75"/>
    <w:rsid w:val="00482267"/>
    <w:rsid w:val="00483331"/>
    <w:rsid w:val="0048386C"/>
    <w:rsid w:val="00484671"/>
    <w:rsid w:val="0048478E"/>
    <w:rsid w:val="00484EFD"/>
    <w:rsid w:val="004851EE"/>
    <w:rsid w:val="00485311"/>
    <w:rsid w:val="0048586E"/>
    <w:rsid w:val="00486807"/>
    <w:rsid w:val="00486832"/>
    <w:rsid w:val="00486CED"/>
    <w:rsid w:val="00487450"/>
    <w:rsid w:val="00490175"/>
    <w:rsid w:val="00490946"/>
    <w:rsid w:val="00490B97"/>
    <w:rsid w:val="00490DB6"/>
    <w:rsid w:val="00490E1F"/>
    <w:rsid w:val="00491162"/>
    <w:rsid w:val="004923D9"/>
    <w:rsid w:val="00494F8C"/>
    <w:rsid w:val="004952D5"/>
    <w:rsid w:val="00495A1E"/>
    <w:rsid w:val="004968D4"/>
    <w:rsid w:val="00496CE7"/>
    <w:rsid w:val="004A066F"/>
    <w:rsid w:val="004A0CC2"/>
    <w:rsid w:val="004A2515"/>
    <w:rsid w:val="004A2BE9"/>
    <w:rsid w:val="004A305E"/>
    <w:rsid w:val="004A4908"/>
    <w:rsid w:val="004A52D6"/>
    <w:rsid w:val="004A56DF"/>
    <w:rsid w:val="004A6169"/>
    <w:rsid w:val="004A6388"/>
    <w:rsid w:val="004B28BB"/>
    <w:rsid w:val="004B2BF0"/>
    <w:rsid w:val="004B3F6F"/>
    <w:rsid w:val="004B47B7"/>
    <w:rsid w:val="004B50CA"/>
    <w:rsid w:val="004B6119"/>
    <w:rsid w:val="004B6323"/>
    <w:rsid w:val="004B6EC5"/>
    <w:rsid w:val="004B7228"/>
    <w:rsid w:val="004B7298"/>
    <w:rsid w:val="004B748A"/>
    <w:rsid w:val="004C0B7E"/>
    <w:rsid w:val="004C1E71"/>
    <w:rsid w:val="004C1F20"/>
    <w:rsid w:val="004C27A8"/>
    <w:rsid w:val="004C2956"/>
    <w:rsid w:val="004C2CA6"/>
    <w:rsid w:val="004C3524"/>
    <w:rsid w:val="004C3EFA"/>
    <w:rsid w:val="004C4523"/>
    <w:rsid w:val="004C467F"/>
    <w:rsid w:val="004C4843"/>
    <w:rsid w:val="004C63A3"/>
    <w:rsid w:val="004C6647"/>
    <w:rsid w:val="004C68CD"/>
    <w:rsid w:val="004C7B6C"/>
    <w:rsid w:val="004C7D11"/>
    <w:rsid w:val="004D0389"/>
    <w:rsid w:val="004D0FDF"/>
    <w:rsid w:val="004D0FE2"/>
    <w:rsid w:val="004D178D"/>
    <w:rsid w:val="004D1A16"/>
    <w:rsid w:val="004D2130"/>
    <w:rsid w:val="004D26F4"/>
    <w:rsid w:val="004D2BD1"/>
    <w:rsid w:val="004D35DA"/>
    <w:rsid w:val="004D5036"/>
    <w:rsid w:val="004D76B7"/>
    <w:rsid w:val="004E01AA"/>
    <w:rsid w:val="004E215F"/>
    <w:rsid w:val="004E32C5"/>
    <w:rsid w:val="004E43B4"/>
    <w:rsid w:val="004E4799"/>
    <w:rsid w:val="004E4F81"/>
    <w:rsid w:val="004E55C7"/>
    <w:rsid w:val="004E59E8"/>
    <w:rsid w:val="004E6729"/>
    <w:rsid w:val="004F0103"/>
    <w:rsid w:val="004F3662"/>
    <w:rsid w:val="004F3F54"/>
    <w:rsid w:val="004F45FC"/>
    <w:rsid w:val="004F4E86"/>
    <w:rsid w:val="004F580F"/>
    <w:rsid w:val="004F5A70"/>
    <w:rsid w:val="004F5FA2"/>
    <w:rsid w:val="004F696D"/>
    <w:rsid w:val="004F7490"/>
    <w:rsid w:val="004F77D1"/>
    <w:rsid w:val="004F7AA6"/>
    <w:rsid w:val="00501030"/>
    <w:rsid w:val="005023C4"/>
    <w:rsid w:val="00502A3B"/>
    <w:rsid w:val="00503E53"/>
    <w:rsid w:val="00503FF9"/>
    <w:rsid w:val="00504BEC"/>
    <w:rsid w:val="00504C06"/>
    <w:rsid w:val="00504EB6"/>
    <w:rsid w:val="005055D2"/>
    <w:rsid w:val="00506129"/>
    <w:rsid w:val="005064C5"/>
    <w:rsid w:val="00506AEE"/>
    <w:rsid w:val="00506B9E"/>
    <w:rsid w:val="00506FFF"/>
    <w:rsid w:val="00507F59"/>
    <w:rsid w:val="00510C46"/>
    <w:rsid w:val="00510C5C"/>
    <w:rsid w:val="00512362"/>
    <w:rsid w:val="00512C44"/>
    <w:rsid w:val="00513DE1"/>
    <w:rsid w:val="00513E09"/>
    <w:rsid w:val="0051479E"/>
    <w:rsid w:val="00515687"/>
    <w:rsid w:val="00517232"/>
    <w:rsid w:val="00520C4D"/>
    <w:rsid w:val="00520FE1"/>
    <w:rsid w:val="00521783"/>
    <w:rsid w:val="0052305F"/>
    <w:rsid w:val="00523EBF"/>
    <w:rsid w:val="00524246"/>
    <w:rsid w:val="00524699"/>
    <w:rsid w:val="00524E6C"/>
    <w:rsid w:val="00525515"/>
    <w:rsid w:val="005255A2"/>
    <w:rsid w:val="00525866"/>
    <w:rsid w:val="00525F66"/>
    <w:rsid w:val="00526D72"/>
    <w:rsid w:val="0053052D"/>
    <w:rsid w:val="00530B95"/>
    <w:rsid w:val="00530C2F"/>
    <w:rsid w:val="00530F52"/>
    <w:rsid w:val="00532F35"/>
    <w:rsid w:val="00533638"/>
    <w:rsid w:val="00533E40"/>
    <w:rsid w:val="005343D9"/>
    <w:rsid w:val="0053487C"/>
    <w:rsid w:val="0053532A"/>
    <w:rsid w:val="00535797"/>
    <w:rsid w:val="005357A0"/>
    <w:rsid w:val="0053589E"/>
    <w:rsid w:val="00537126"/>
    <w:rsid w:val="005377E8"/>
    <w:rsid w:val="00541C25"/>
    <w:rsid w:val="0054217D"/>
    <w:rsid w:val="00543DE8"/>
    <w:rsid w:val="00544738"/>
    <w:rsid w:val="00544910"/>
    <w:rsid w:val="00546EBB"/>
    <w:rsid w:val="00547613"/>
    <w:rsid w:val="00547E02"/>
    <w:rsid w:val="00547FAE"/>
    <w:rsid w:val="00550973"/>
    <w:rsid w:val="00550F76"/>
    <w:rsid w:val="00551898"/>
    <w:rsid w:val="00551FB1"/>
    <w:rsid w:val="00552225"/>
    <w:rsid w:val="0055281D"/>
    <w:rsid w:val="00552B62"/>
    <w:rsid w:val="00555163"/>
    <w:rsid w:val="005551F6"/>
    <w:rsid w:val="005552A2"/>
    <w:rsid w:val="005557B8"/>
    <w:rsid w:val="00555DC6"/>
    <w:rsid w:val="005570AF"/>
    <w:rsid w:val="00557C9A"/>
    <w:rsid w:val="005613A6"/>
    <w:rsid w:val="005628E1"/>
    <w:rsid w:val="00562F26"/>
    <w:rsid w:val="005641D7"/>
    <w:rsid w:val="0056609F"/>
    <w:rsid w:val="00566C88"/>
    <w:rsid w:val="00572412"/>
    <w:rsid w:val="00572EA4"/>
    <w:rsid w:val="0057304E"/>
    <w:rsid w:val="00574FA1"/>
    <w:rsid w:val="005750D8"/>
    <w:rsid w:val="00575677"/>
    <w:rsid w:val="00575AF4"/>
    <w:rsid w:val="00575C6D"/>
    <w:rsid w:val="00576CAD"/>
    <w:rsid w:val="00576F5A"/>
    <w:rsid w:val="005811A1"/>
    <w:rsid w:val="005812E2"/>
    <w:rsid w:val="00581DBD"/>
    <w:rsid w:val="00581EB6"/>
    <w:rsid w:val="005835E5"/>
    <w:rsid w:val="00583F54"/>
    <w:rsid w:val="00583F76"/>
    <w:rsid w:val="00584748"/>
    <w:rsid w:val="005857F4"/>
    <w:rsid w:val="005867F4"/>
    <w:rsid w:val="00587A3C"/>
    <w:rsid w:val="00590050"/>
    <w:rsid w:val="005909D9"/>
    <w:rsid w:val="00590FFE"/>
    <w:rsid w:val="005912F5"/>
    <w:rsid w:val="005913DC"/>
    <w:rsid w:val="00591E8E"/>
    <w:rsid w:val="005922A5"/>
    <w:rsid w:val="005939E5"/>
    <w:rsid w:val="0059458A"/>
    <w:rsid w:val="00594792"/>
    <w:rsid w:val="00594DDE"/>
    <w:rsid w:val="00594FED"/>
    <w:rsid w:val="00596962"/>
    <w:rsid w:val="00596B29"/>
    <w:rsid w:val="00596E27"/>
    <w:rsid w:val="005973B4"/>
    <w:rsid w:val="00597998"/>
    <w:rsid w:val="005A0F50"/>
    <w:rsid w:val="005A2BE9"/>
    <w:rsid w:val="005A4A80"/>
    <w:rsid w:val="005A5552"/>
    <w:rsid w:val="005A6027"/>
    <w:rsid w:val="005A627A"/>
    <w:rsid w:val="005A676C"/>
    <w:rsid w:val="005A73EC"/>
    <w:rsid w:val="005B0FD9"/>
    <w:rsid w:val="005B20B5"/>
    <w:rsid w:val="005B2585"/>
    <w:rsid w:val="005B4F30"/>
    <w:rsid w:val="005B5402"/>
    <w:rsid w:val="005B6F16"/>
    <w:rsid w:val="005B6F3B"/>
    <w:rsid w:val="005B75AB"/>
    <w:rsid w:val="005B7DE2"/>
    <w:rsid w:val="005C0FE4"/>
    <w:rsid w:val="005C1323"/>
    <w:rsid w:val="005C1C14"/>
    <w:rsid w:val="005C1C7A"/>
    <w:rsid w:val="005C2A1F"/>
    <w:rsid w:val="005C45A4"/>
    <w:rsid w:val="005C5834"/>
    <w:rsid w:val="005C6069"/>
    <w:rsid w:val="005C6FB3"/>
    <w:rsid w:val="005C781F"/>
    <w:rsid w:val="005D0991"/>
    <w:rsid w:val="005D0E66"/>
    <w:rsid w:val="005D13AC"/>
    <w:rsid w:val="005D2BB8"/>
    <w:rsid w:val="005D31B5"/>
    <w:rsid w:val="005D35B5"/>
    <w:rsid w:val="005D42C4"/>
    <w:rsid w:val="005D467A"/>
    <w:rsid w:val="005D5046"/>
    <w:rsid w:val="005D61B9"/>
    <w:rsid w:val="005D6888"/>
    <w:rsid w:val="005E06DE"/>
    <w:rsid w:val="005E07DC"/>
    <w:rsid w:val="005E096D"/>
    <w:rsid w:val="005E1B28"/>
    <w:rsid w:val="005E3245"/>
    <w:rsid w:val="005E4474"/>
    <w:rsid w:val="005E4D8F"/>
    <w:rsid w:val="005E5FC0"/>
    <w:rsid w:val="005E7BFA"/>
    <w:rsid w:val="005F0254"/>
    <w:rsid w:val="005F0381"/>
    <w:rsid w:val="005F0C75"/>
    <w:rsid w:val="005F1CCD"/>
    <w:rsid w:val="005F24E8"/>
    <w:rsid w:val="005F251E"/>
    <w:rsid w:val="005F342F"/>
    <w:rsid w:val="005F42D2"/>
    <w:rsid w:val="005F4FD6"/>
    <w:rsid w:val="005F501D"/>
    <w:rsid w:val="005F50AE"/>
    <w:rsid w:val="005F5815"/>
    <w:rsid w:val="005F5932"/>
    <w:rsid w:val="005F6421"/>
    <w:rsid w:val="005F6681"/>
    <w:rsid w:val="005F6C8C"/>
    <w:rsid w:val="005F7256"/>
    <w:rsid w:val="005F7A9A"/>
    <w:rsid w:val="00600287"/>
    <w:rsid w:val="00600908"/>
    <w:rsid w:val="00600D5C"/>
    <w:rsid w:val="0060201A"/>
    <w:rsid w:val="0060334D"/>
    <w:rsid w:val="00603B70"/>
    <w:rsid w:val="006048E6"/>
    <w:rsid w:val="0060677D"/>
    <w:rsid w:val="006077CA"/>
    <w:rsid w:val="00607A11"/>
    <w:rsid w:val="006104CB"/>
    <w:rsid w:val="00610EE3"/>
    <w:rsid w:val="00611FBF"/>
    <w:rsid w:val="00612844"/>
    <w:rsid w:val="00613D92"/>
    <w:rsid w:val="006140AA"/>
    <w:rsid w:val="00615AF5"/>
    <w:rsid w:val="00616B7C"/>
    <w:rsid w:val="00617A6B"/>
    <w:rsid w:val="00620084"/>
    <w:rsid w:val="00620405"/>
    <w:rsid w:val="00620717"/>
    <w:rsid w:val="00621136"/>
    <w:rsid w:val="00623E03"/>
    <w:rsid w:val="00625572"/>
    <w:rsid w:val="00625DDE"/>
    <w:rsid w:val="0062632A"/>
    <w:rsid w:val="006276C8"/>
    <w:rsid w:val="00627862"/>
    <w:rsid w:val="00627B37"/>
    <w:rsid w:val="0063005F"/>
    <w:rsid w:val="006306FC"/>
    <w:rsid w:val="00630726"/>
    <w:rsid w:val="00631627"/>
    <w:rsid w:val="00632EC6"/>
    <w:rsid w:val="00633713"/>
    <w:rsid w:val="006337B0"/>
    <w:rsid w:val="0063473F"/>
    <w:rsid w:val="0063488A"/>
    <w:rsid w:val="00635D7E"/>
    <w:rsid w:val="00636356"/>
    <w:rsid w:val="0063664D"/>
    <w:rsid w:val="00636A0D"/>
    <w:rsid w:val="00636C69"/>
    <w:rsid w:val="00636E07"/>
    <w:rsid w:val="00636F40"/>
    <w:rsid w:val="0063752F"/>
    <w:rsid w:val="00640B4F"/>
    <w:rsid w:val="006416CA"/>
    <w:rsid w:val="00641981"/>
    <w:rsid w:val="00642761"/>
    <w:rsid w:val="0064300E"/>
    <w:rsid w:val="006444FA"/>
    <w:rsid w:val="00646FAF"/>
    <w:rsid w:val="006470E5"/>
    <w:rsid w:val="006478B5"/>
    <w:rsid w:val="00647917"/>
    <w:rsid w:val="00647C80"/>
    <w:rsid w:val="006504A5"/>
    <w:rsid w:val="00650DF3"/>
    <w:rsid w:val="00651BBB"/>
    <w:rsid w:val="00652213"/>
    <w:rsid w:val="00653B00"/>
    <w:rsid w:val="00653CCB"/>
    <w:rsid w:val="00654247"/>
    <w:rsid w:val="00654675"/>
    <w:rsid w:val="006547D6"/>
    <w:rsid w:val="00655187"/>
    <w:rsid w:val="006551A5"/>
    <w:rsid w:val="00655427"/>
    <w:rsid w:val="00657FDD"/>
    <w:rsid w:val="00660978"/>
    <w:rsid w:val="00660DF7"/>
    <w:rsid w:val="006611B6"/>
    <w:rsid w:val="00661415"/>
    <w:rsid w:val="006614DA"/>
    <w:rsid w:val="00661F49"/>
    <w:rsid w:val="00663249"/>
    <w:rsid w:val="00663337"/>
    <w:rsid w:val="00663993"/>
    <w:rsid w:val="00663A40"/>
    <w:rsid w:val="00666CD1"/>
    <w:rsid w:val="006673E5"/>
    <w:rsid w:val="00667C61"/>
    <w:rsid w:val="00670FD9"/>
    <w:rsid w:val="00671036"/>
    <w:rsid w:val="00672453"/>
    <w:rsid w:val="00672635"/>
    <w:rsid w:val="00672890"/>
    <w:rsid w:val="00672EA5"/>
    <w:rsid w:val="006739EF"/>
    <w:rsid w:val="00673BCB"/>
    <w:rsid w:val="00674189"/>
    <w:rsid w:val="00674E85"/>
    <w:rsid w:val="0067544D"/>
    <w:rsid w:val="00676B35"/>
    <w:rsid w:val="00676D3F"/>
    <w:rsid w:val="00676D76"/>
    <w:rsid w:val="0068016F"/>
    <w:rsid w:val="00681129"/>
    <w:rsid w:val="00681C94"/>
    <w:rsid w:val="0068273A"/>
    <w:rsid w:val="00683188"/>
    <w:rsid w:val="0068354E"/>
    <w:rsid w:val="00683F33"/>
    <w:rsid w:val="006847C4"/>
    <w:rsid w:val="00684B2A"/>
    <w:rsid w:val="00685008"/>
    <w:rsid w:val="0068549C"/>
    <w:rsid w:val="00685F47"/>
    <w:rsid w:val="00686B97"/>
    <w:rsid w:val="00686ED4"/>
    <w:rsid w:val="00687C94"/>
    <w:rsid w:val="00687F5E"/>
    <w:rsid w:val="00687F91"/>
    <w:rsid w:val="00691472"/>
    <w:rsid w:val="0069185E"/>
    <w:rsid w:val="00691A8F"/>
    <w:rsid w:val="00691B70"/>
    <w:rsid w:val="006945AB"/>
    <w:rsid w:val="00694600"/>
    <w:rsid w:val="00694A9C"/>
    <w:rsid w:val="00694D99"/>
    <w:rsid w:val="0069558B"/>
    <w:rsid w:val="00695DA2"/>
    <w:rsid w:val="00696912"/>
    <w:rsid w:val="006969AC"/>
    <w:rsid w:val="006972D7"/>
    <w:rsid w:val="00697A14"/>
    <w:rsid w:val="006A044E"/>
    <w:rsid w:val="006A0DAE"/>
    <w:rsid w:val="006A15F8"/>
    <w:rsid w:val="006A1F5F"/>
    <w:rsid w:val="006A222D"/>
    <w:rsid w:val="006A2B61"/>
    <w:rsid w:val="006A3134"/>
    <w:rsid w:val="006A38D5"/>
    <w:rsid w:val="006A3C7A"/>
    <w:rsid w:val="006A3DDF"/>
    <w:rsid w:val="006A4443"/>
    <w:rsid w:val="006A581E"/>
    <w:rsid w:val="006A622D"/>
    <w:rsid w:val="006A7BFA"/>
    <w:rsid w:val="006A7C34"/>
    <w:rsid w:val="006A7EC2"/>
    <w:rsid w:val="006B008F"/>
    <w:rsid w:val="006B07C3"/>
    <w:rsid w:val="006B1500"/>
    <w:rsid w:val="006B20D7"/>
    <w:rsid w:val="006B3C1A"/>
    <w:rsid w:val="006B3C7C"/>
    <w:rsid w:val="006B4E6F"/>
    <w:rsid w:val="006B504F"/>
    <w:rsid w:val="006B6142"/>
    <w:rsid w:val="006B67AD"/>
    <w:rsid w:val="006B6BE0"/>
    <w:rsid w:val="006B733F"/>
    <w:rsid w:val="006B759D"/>
    <w:rsid w:val="006B7B3A"/>
    <w:rsid w:val="006C1CAF"/>
    <w:rsid w:val="006C266A"/>
    <w:rsid w:val="006C27EA"/>
    <w:rsid w:val="006C37E7"/>
    <w:rsid w:val="006C417F"/>
    <w:rsid w:val="006C4951"/>
    <w:rsid w:val="006C5E98"/>
    <w:rsid w:val="006C6BE2"/>
    <w:rsid w:val="006C70BF"/>
    <w:rsid w:val="006C7C66"/>
    <w:rsid w:val="006D0162"/>
    <w:rsid w:val="006D20DC"/>
    <w:rsid w:val="006D2661"/>
    <w:rsid w:val="006D33A2"/>
    <w:rsid w:val="006D33B3"/>
    <w:rsid w:val="006D34D3"/>
    <w:rsid w:val="006D3657"/>
    <w:rsid w:val="006D3981"/>
    <w:rsid w:val="006D3D50"/>
    <w:rsid w:val="006D49B3"/>
    <w:rsid w:val="006D4E35"/>
    <w:rsid w:val="006D5682"/>
    <w:rsid w:val="006D5857"/>
    <w:rsid w:val="006D745A"/>
    <w:rsid w:val="006D762D"/>
    <w:rsid w:val="006D78FB"/>
    <w:rsid w:val="006E04B7"/>
    <w:rsid w:val="006E0C15"/>
    <w:rsid w:val="006E11FD"/>
    <w:rsid w:val="006E1FC2"/>
    <w:rsid w:val="006E281E"/>
    <w:rsid w:val="006E31E5"/>
    <w:rsid w:val="006E3A84"/>
    <w:rsid w:val="006E4826"/>
    <w:rsid w:val="006E4977"/>
    <w:rsid w:val="006E4F20"/>
    <w:rsid w:val="006E57CF"/>
    <w:rsid w:val="006E6926"/>
    <w:rsid w:val="006F126E"/>
    <w:rsid w:val="006F16A6"/>
    <w:rsid w:val="006F199F"/>
    <w:rsid w:val="006F215A"/>
    <w:rsid w:val="006F31B7"/>
    <w:rsid w:val="006F4739"/>
    <w:rsid w:val="006F554D"/>
    <w:rsid w:val="006F55FF"/>
    <w:rsid w:val="006F5D1D"/>
    <w:rsid w:val="006F66C8"/>
    <w:rsid w:val="006F6966"/>
    <w:rsid w:val="006F7AF7"/>
    <w:rsid w:val="006F7BB9"/>
    <w:rsid w:val="00700240"/>
    <w:rsid w:val="00701141"/>
    <w:rsid w:val="00702023"/>
    <w:rsid w:val="007022F8"/>
    <w:rsid w:val="00702AAB"/>
    <w:rsid w:val="00703E91"/>
    <w:rsid w:val="007040C3"/>
    <w:rsid w:val="00704188"/>
    <w:rsid w:val="00704369"/>
    <w:rsid w:val="00704442"/>
    <w:rsid w:val="007058EC"/>
    <w:rsid w:val="0070728F"/>
    <w:rsid w:val="00707BA9"/>
    <w:rsid w:val="0071100A"/>
    <w:rsid w:val="0071168D"/>
    <w:rsid w:val="00711B29"/>
    <w:rsid w:val="0071253A"/>
    <w:rsid w:val="007130EC"/>
    <w:rsid w:val="00713AFC"/>
    <w:rsid w:val="00713D05"/>
    <w:rsid w:val="007142D0"/>
    <w:rsid w:val="00715531"/>
    <w:rsid w:val="00715C81"/>
    <w:rsid w:val="00716122"/>
    <w:rsid w:val="00716188"/>
    <w:rsid w:val="007175F4"/>
    <w:rsid w:val="00717A7D"/>
    <w:rsid w:val="00717E0F"/>
    <w:rsid w:val="00720B14"/>
    <w:rsid w:val="00721322"/>
    <w:rsid w:val="00721FE5"/>
    <w:rsid w:val="00722821"/>
    <w:rsid w:val="00722F00"/>
    <w:rsid w:val="00723BC0"/>
    <w:rsid w:val="00724AB3"/>
    <w:rsid w:val="00724DB4"/>
    <w:rsid w:val="007251DC"/>
    <w:rsid w:val="0072543A"/>
    <w:rsid w:val="0072573F"/>
    <w:rsid w:val="00725ACB"/>
    <w:rsid w:val="00726168"/>
    <w:rsid w:val="00727043"/>
    <w:rsid w:val="007272C0"/>
    <w:rsid w:val="0073006E"/>
    <w:rsid w:val="007321E9"/>
    <w:rsid w:val="00733389"/>
    <w:rsid w:val="00733F76"/>
    <w:rsid w:val="007340BF"/>
    <w:rsid w:val="00735555"/>
    <w:rsid w:val="00736329"/>
    <w:rsid w:val="00736921"/>
    <w:rsid w:val="00736CE5"/>
    <w:rsid w:val="00737206"/>
    <w:rsid w:val="007379D3"/>
    <w:rsid w:val="00740480"/>
    <w:rsid w:val="007408CC"/>
    <w:rsid w:val="00741112"/>
    <w:rsid w:val="00741696"/>
    <w:rsid w:val="00741ED6"/>
    <w:rsid w:val="00742B85"/>
    <w:rsid w:val="00743D82"/>
    <w:rsid w:val="00744A69"/>
    <w:rsid w:val="007462B0"/>
    <w:rsid w:val="00747CC6"/>
    <w:rsid w:val="00747E4F"/>
    <w:rsid w:val="00750245"/>
    <w:rsid w:val="00750C81"/>
    <w:rsid w:val="00750E66"/>
    <w:rsid w:val="0075133A"/>
    <w:rsid w:val="00752FBE"/>
    <w:rsid w:val="0075407D"/>
    <w:rsid w:val="007554AA"/>
    <w:rsid w:val="007577A4"/>
    <w:rsid w:val="00757B7C"/>
    <w:rsid w:val="00760398"/>
    <w:rsid w:val="0076283E"/>
    <w:rsid w:val="0076290A"/>
    <w:rsid w:val="007629F9"/>
    <w:rsid w:val="00762C49"/>
    <w:rsid w:val="00763056"/>
    <w:rsid w:val="007639A2"/>
    <w:rsid w:val="00764422"/>
    <w:rsid w:val="00764910"/>
    <w:rsid w:val="00764EF1"/>
    <w:rsid w:val="00765495"/>
    <w:rsid w:val="0076557F"/>
    <w:rsid w:val="00765FCC"/>
    <w:rsid w:val="00766841"/>
    <w:rsid w:val="00766908"/>
    <w:rsid w:val="0076714B"/>
    <w:rsid w:val="0076727B"/>
    <w:rsid w:val="007676E8"/>
    <w:rsid w:val="00767861"/>
    <w:rsid w:val="00770927"/>
    <w:rsid w:val="00770D23"/>
    <w:rsid w:val="0077198C"/>
    <w:rsid w:val="007723A3"/>
    <w:rsid w:val="0077274F"/>
    <w:rsid w:val="00772FD7"/>
    <w:rsid w:val="007738E0"/>
    <w:rsid w:val="0077399A"/>
    <w:rsid w:val="00773D51"/>
    <w:rsid w:val="00774906"/>
    <w:rsid w:val="00774B0C"/>
    <w:rsid w:val="00774CCF"/>
    <w:rsid w:val="007760E7"/>
    <w:rsid w:val="00776A1F"/>
    <w:rsid w:val="00776B40"/>
    <w:rsid w:val="00777FBD"/>
    <w:rsid w:val="00782183"/>
    <w:rsid w:val="0078275F"/>
    <w:rsid w:val="00783603"/>
    <w:rsid w:val="00783DC1"/>
    <w:rsid w:val="0078443B"/>
    <w:rsid w:val="00784BB7"/>
    <w:rsid w:val="007852F0"/>
    <w:rsid w:val="00786608"/>
    <w:rsid w:val="00790216"/>
    <w:rsid w:val="00790D17"/>
    <w:rsid w:val="0079102F"/>
    <w:rsid w:val="00791153"/>
    <w:rsid w:val="007923A7"/>
    <w:rsid w:val="00792AE6"/>
    <w:rsid w:val="00792F7A"/>
    <w:rsid w:val="00793452"/>
    <w:rsid w:val="007957B8"/>
    <w:rsid w:val="0079632D"/>
    <w:rsid w:val="00796D37"/>
    <w:rsid w:val="00796E7B"/>
    <w:rsid w:val="00796F02"/>
    <w:rsid w:val="00797376"/>
    <w:rsid w:val="00797B24"/>
    <w:rsid w:val="007A0390"/>
    <w:rsid w:val="007A0495"/>
    <w:rsid w:val="007A0EC5"/>
    <w:rsid w:val="007A22EC"/>
    <w:rsid w:val="007A39CF"/>
    <w:rsid w:val="007A3E41"/>
    <w:rsid w:val="007A400E"/>
    <w:rsid w:val="007A4FB0"/>
    <w:rsid w:val="007A738F"/>
    <w:rsid w:val="007A798D"/>
    <w:rsid w:val="007A7BA8"/>
    <w:rsid w:val="007A7E94"/>
    <w:rsid w:val="007B0AD2"/>
    <w:rsid w:val="007B0B31"/>
    <w:rsid w:val="007B12C6"/>
    <w:rsid w:val="007B2A2F"/>
    <w:rsid w:val="007B32D7"/>
    <w:rsid w:val="007B6BA3"/>
    <w:rsid w:val="007B708F"/>
    <w:rsid w:val="007B7349"/>
    <w:rsid w:val="007B7C49"/>
    <w:rsid w:val="007C0241"/>
    <w:rsid w:val="007C0B68"/>
    <w:rsid w:val="007C160B"/>
    <w:rsid w:val="007C1D7D"/>
    <w:rsid w:val="007C2C75"/>
    <w:rsid w:val="007C3CC6"/>
    <w:rsid w:val="007C41CB"/>
    <w:rsid w:val="007C448A"/>
    <w:rsid w:val="007C4A61"/>
    <w:rsid w:val="007C4F3E"/>
    <w:rsid w:val="007C6CDC"/>
    <w:rsid w:val="007C7801"/>
    <w:rsid w:val="007C7F08"/>
    <w:rsid w:val="007D09C8"/>
    <w:rsid w:val="007D1B13"/>
    <w:rsid w:val="007D29C8"/>
    <w:rsid w:val="007D2C33"/>
    <w:rsid w:val="007D37B2"/>
    <w:rsid w:val="007D388D"/>
    <w:rsid w:val="007D45FC"/>
    <w:rsid w:val="007D5C04"/>
    <w:rsid w:val="007D6C41"/>
    <w:rsid w:val="007D6E0D"/>
    <w:rsid w:val="007D7505"/>
    <w:rsid w:val="007D76B0"/>
    <w:rsid w:val="007D770F"/>
    <w:rsid w:val="007D7C97"/>
    <w:rsid w:val="007E0426"/>
    <w:rsid w:val="007E0DB6"/>
    <w:rsid w:val="007E1100"/>
    <w:rsid w:val="007E25F3"/>
    <w:rsid w:val="007E2C55"/>
    <w:rsid w:val="007E3CAA"/>
    <w:rsid w:val="007E4A66"/>
    <w:rsid w:val="007E56EA"/>
    <w:rsid w:val="007E58FC"/>
    <w:rsid w:val="007E730E"/>
    <w:rsid w:val="007F0009"/>
    <w:rsid w:val="007F0E5D"/>
    <w:rsid w:val="007F1C54"/>
    <w:rsid w:val="007F2737"/>
    <w:rsid w:val="007F2948"/>
    <w:rsid w:val="007F35CE"/>
    <w:rsid w:val="007F4FCE"/>
    <w:rsid w:val="007F560D"/>
    <w:rsid w:val="007F5F2E"/>
    <w:rsid w:val="007F7B5E"/>
    <w:rsid w:val="008002F0"/>
    <w:rsid w:val="0080075A"/>
    <w:rsid w:val="00800934"/>
    <w:rsid w:val="00800AFB"/>
    <w:rsid w:val="008010AD"/>
    <w:rsid w:val="00801A9E"/>
    <w:rsid w:val="008030CD"/>
    <w:rsid w:val="0080372B"/>
    <w:rsid w:val="00805A18"/>
    <w:rsid w:val="008062C8"/>
    <w:rsid w:val="00806566"/>
    <w:rsid w:val="00807116"/>
    <w:rsid w:val="0081045C"/>
    <w:rsid w:val="008124D0"/>
    <w:rsid w:val="008145C0"/>
    <w:rsid w:val="008152B7"/>
    <w:rsid w:val="0081638E"/>
    <w:rsid w:val="008168AF"/>
    <w:rsid w:val="00816977"/>
    <w:rsid w:val="00820ADD"/>
    <w:rsid w:val="008216AC"/>
    <w:rsid w:val="00821A25"/>
    <w:rsid w:val="00822022"/>
    <w:rsid w:val="00822D69"/>
    <w:rsid w:val="00823285"/>
    <w:rsid w:val="00823C0E"/>
    <w:rsid w:val="00824019"/>
    <w:rsid w:val="00824A5E"/>
    <w:rsid w:val="00824ACF"/>
    <w:rsid w:val="00825AC3"/>
    <w:rsid w:val="00825D2C"/>
    <w:rsid w:val="00826489"/>
    <w:rsid w:val="00826560"/>
    <w:rsid w:val="00826921"/>
    <w:rsid w:val="008272C6"/>
    <w:rsid w:val="00827C1E"/>
    <w:rsid w:val="008309D6"/>
    <w:rsid w:val="00830B2D"/>
    <w:rsid w:val="00831FE6"/>
    <w:rsid w:val="008324DB"/>
    <w:rsid w:val="00833978"/>
    <w:rsid w:val="00833A74"/>
    <w:rsid w:val="00833D2D"/>
    <w:rsid w:val="00833FEE"/>
    <w:rsid w:val="0083411B"/>
    <w:rsid w:val="00834252"/>
    <w:rsid w:val="00834486"/>
    <w:rsid w:val="00834869"/>
    <w:rsid w:val="00834F09"/>
    <w:rsid w:val="00835759"/>
    <w:rsid w:val="0083587B"/>
    <w:rsid w:val="0083703B"/>
    <w:rsid w:val="00837BA4"/>
    <w:rsid w:val="00840931"/>
    <w:rsid w:val="00840C3D"/>
    <w:rsid w:val="00841009"/>
    <w:rsid w:val="00841415"/>
    <w:rsid w:val="00841E49"/>
    <w:rsid w:val="00842417"/>
    <w:rsid w:val="0084299E"/>
    <w:rsid w:val="00843C10"/>
    <w:rsid w:val="008445E3"/>
    <w:rsid w:val="00844AAC"/>
    <w:rsid w:val="00844F36"/>
    <w:rsid w:val="0084524B"/>
    <w:rsid w:val="00845FB0"/>
    <w:rsid w:val="00846A52"/>
    <w:rsid w:val="008471F2"/>
    <w:rsid w:val="008507AD"/>
    <w:rsid w:val="00850D41"/>
    <w:rsid w:val="00851E0C"/>
    <w:rsid w:val="00851F59"/>
    <w:rsid w:val="00852EC4"/>
    <w:rsid w:val="008536C3"/>
    <w:rsid w:val="008539C1"/>
    <w:rsid w:val="00853A5D"/>
    <w:rsid w:val="00853BF3"/>
    <w:rsid w:val="00853D0D"/>
    <w:rsid w:val="008541BD"/>
    <w:rsid w:val="00854456"/>
    <w:rsid w:val="0085471A"/>
    <w:rsid w:val="008562E4"/>
    <w:rsid w:val="00857F82"/>
    <w:rsid w:val="0086016F"/>
    <w:rsid w:val="008602BA"/>
    <w:rsid w:val="008609D2"/>
    <w:rsid w:val="00861CFC"/>
    <w:rsid w:val="00861F38"/>
    <w:rsid w:val="0086215E"/>
    <w:rsid w:val="00862B2B"/>
    <w:rsid w:val="008632DC"/>
    <w:rsid w:val="00864612"/>
    <w:rsid w:val="00864A42"/>
    <w:rsid w:val="00865911"/>
    <w:rsid w:val="00866793"/>
    <w:rsid w:val="008667DF"/>
    <w:rsid w:val="00866CC7"/>
    <w:rsid w:val="00867223"/>
    <w:rsid w:val="008676C8"/>
    <w:rsid w:val="00867767"/>
    <w:rsid w:val="00867DE7"/>
    <w:rsid w:val="00871DE9"/>
    <w:rsid w:val="0087247C"/>
    <w:rsid w:val="00872CA8"/>
    <w:rsid w:val="00874B76"/>
    <w:rsid w:val="00874C1B"/>
    <w:rsid w:val="00874DD3"/>
    <w:rsid w:val="00875316"/>
    <w:rsid w:val="00875768"/>
    <w:rsid w:val="00876219"/>
    <w:rsid w:val="008764DF"/>
    <w:rsid w:val="00876E2E"/>
    <w:rsid w:val="00877F56"/>
    <w:rsid w:val="0088020A"/>
    <w:rsid w:val="00880517"/>
    <w:rsid w:val="00881092"/>
    <w:rsid w:val="00881CF8"/>
    <w:rsid w:val="00882DE3"/>
    <w:rsid w:val="00882F0B"/>
    <w:rsid w:val="00883672"/>
    <w:rsid w:val="00884236"/>
    <w:rsid w:val="008848C7"/>
    <w:rsid w:val="008848D2"/>
    <w:rsid w:val="00886079"/>
    <w:rsid w:val="00886E7E"/>
    <w:rsid w:val="008872AD"/>
    <w:rsid w:val="00887951"/>
    <w:rsid w:val="00887DB2"/>
    <w:rsid w:val="0089008C"/>
    <w:rsid w:val="0089119E"/>
    <w:rsid w:val="008920BB"/>
    <w:rsid w:val="00894274"/>
    <w:rsid w:val="00894570"/>
    <w:rsid w:val="008949BA"/>
    <w:rsid w:val="0089530D"/>
    <w:rsid w:val="00895422"/>
    <w:rsid w:val="00895CE6"/>
    <w:rsid w:val="00896326"/>
    <w:rsid w:val="00896335"/>
    <w:rsid w:val="00896900"/>
    <w:rsid w:val="008975C5"/>
    <w:rsid w:val="008977CB"/>
    <w:rsid w:val="008979D1"/>
    <w:rsid w:val="008A0166"/>
    <w:rsid w:val="008A02F0"/>
    <w:rsid w:val="008A0341"/>
    <w:rsid w:val="008A1668"/>
    <w:rsid w:val="008A1A04"/>
    <w:rsid w:val="008A2DBA"/>
    <w:rsid w:val="008A348C"/>
    <w:rsid w:val="008A369F"/>
    <w:rsid w:val="008A3F33"/>
    <w:rsid w:val="008A410A"/>
    <w:rsid w:val="008A4893"/>
    <w:rsid w:val="008A50A4"/>
    <w:rsid w:val="008A6407"/>
    <w:rsid w:val="008A6425"/>
    <w:rsid w:val="008A6E50"/>
    <w:rsid w:val="008A781B"/>
    <w:rsid w:val="008A789B"/>
    <w:rsid w:val="008A78CD"/>
    <w:rsid w:val="008A7CD9"/>
    <w:rsid w:val="008A7E63"/>
    <w:rsid w:val="008B0163"/>
    <w:rsid w:val="008B0DEB"/>
    <w:rsid w:val="008B1B19"/>
    <w:rsid w:val="008B2631"/>
    <w:rsid w:val="008B27E3"/>
    <w:rsid w:val="008B2E74"/>
    <w:rsid w:val="008B319F"/>
    <w:rsid w:val="008B3397"/>
    <w:rsid w:val="008B3689"/>
    <w:rsid w:val="008B395B"/>
    <w:rsid w:val="008B44BF"/>
    <w:rsid w:val="008B4F45"/>
    <w:rsid w:val="008B5636"/>
    <w:rsid w:val="008B664C"/>
    <w:rsid w:val="008B6679"/>
    <w:rsid w:val="008B67B4"/>
    <w:rsid w:val="008B6A7E"/>
    <w:rsid w:val="008B6F59"/>
    <w:rsid w:val="008B7DBF"/>
    <w:rsid w:val="008C0CA7"/>
    <w:rsid w:val="008C16D2"/>
    <w:rsid w:val="008C2CD4"/>
    <w:rsid w:val="008C2D94"/>
    <w:rsid w:val="008C386A"/>
    <w:rsid w:val="008C4A94"/>
    <w:rsid w:val="008C4DF7"/>
    <w:rsid w:val="008C4E98"/>
    <w:rsid w:val="008C5629"/>
    <w:rsid w:val="008C64A8"/>
    <w:rsid w:val="008C659E"/>
    <w:rsid w:val="008C6EB1"/>
    <w:rsid w:val="008C71A8"/>
    <w:rsid w:val="008C76BB"/>
    <w:rsid w:val="008D0A3D"/>
    <w:rsid w:val="008D0B99"/>
    <w:rsid w:val="008D0FFB"/>
    <w:rsid w:val="008D1084"/>
    <w:rsid w:val="008D12D4"/>
    <w:rsid w:val="008D2EDA"/>
    <w:rsid w:val="008D3EDA"/>
    <w:rsid w:val="008D4312"/>
    <w:rsid w:val="008D4373"/>
    <w:rsid w:val="008D6B60"/>
    <w:rsid w:val="008D7E5E"/>
    <w:rsid w:val="008E0964"/>
    <w:rsid w:val="008E22D9"/>
    <w:rsid w:val="008E23A1"/>
    <w:rsid w:val="008E3010"/>
    <w:rsid w:val="008E3ACD"/>
    <w:rsid w:val="008E3EE1"/>
    <w:rsid w:val="008E44AF"/>
    <w:rsid w:val="008E4E8A"/>
    <w:rsid w:val="008E5AE0"/>
    <w:rsid w:val="008E635F"/>
    <w:rsid w:val="008E63C3"/>
    <w:rsid w:val="008E63CC"/>
    <w:rsid w:val="008E6A41"/>
    <w:rsid w:val="008E7089"/>
    <w:rsid w:val="008E7383"/>
    <w:rsid w:val="008E75AA"/>
    <w:rsid w:val="008F0185"/>
    <w:rsid w:val="008F1140"/>
    <w:rsid w:val="008F28CA"/>
    <w:rsid w:val="008F2EB2"/>
    <w:rsid w:val="008F3D7C"/>
    <w:rsid w:val="008F4B0F"/>
    <w:rsid w:val="008F6B00"/>
    <w:rsid w:val="008F6CBC"/>
    <w:rsid w:val="009000AD"/>
    <w:rsid w:val="009001C4"/>
    <w:rsid w:val="0090043D"/>
    <w:rsid w:val="0090092A"/>
    <w:rsid w:val="00900A28"/>
    <w:rsid w:val="00900C89"/>
    <w:rsid w:val="00901A4F"/>
    <w:rsid w:val="0090214D"/>
    <w:rsid w:val="00902A67"/>
    <w:rsid w:val="00902A6D"/>
    <w:rsid w:val="00902BC9"/>
    <w:rsid w:val="00902CA4"/>
    <w:rsid w:val="00902FD5"/>
    <w:rsid w:val="00904B2D"/>
    <w:rsid w:val="009053CA"/>
    <w:rsid w:val="009063BC"/>
    <w:rsid w:val="00906CFE"/>
    <w:rsid w:val="009102D9"/>
    <w:rsid w:val="00910CC3"/>
    <w:rsid w:val="00911677"/>
    <w:rsid w:val="00911B16"/>
    <w:rsid w:val="00911BE6"/>
    <w:rsid w:val="00912013"/>
    <w:rsid w:val="00912E3E"/>
    <w:rsid w:val="009146C8"/>
    <w:rsid w:val="00914B58"/>
    <w:rsid w:val="0091561D"/>
    <w:rsid w:val="009158A7"/>
    <w:rsid w:val="00915CD2"/>
    <w:rsid w:val="0091709B"/>
    <w:rsid w:val="0091743C"/>
    <w:rsid w:val="009177B6"/>
    <w:rsid w:val="00920C9E"/>
    <w:rsid w:val="00920F92"/>
    <w:rsid w:val="00921B18"/>
    <w:rsid w:val="009235DB"/>
    <w:rsid w:val="00923712"/>
    <w:rsid w:val="00923A9C"/>
    <w:rsid w:val="00923D5E"/>
    <w:rsid w:val="00924583"/>
    <w:rsid w:val="00924C68"/>
    <w:rsid w:val="009252EF"/>
    <w:rsid w:val="0092531C"/>
    <w:rsid w:val="009273A9"/>
    <w:rsid w:val="009316A3"/>
    <w:rsid w:val="00932D34"/>
    <w:rsid w:val="00932F76"/>
    <w:rsid w:val="00933276"/>
    <w:rsid w:val="009333E6"/>
    <w:rsid w:val="009336BF"/>
    <w:rsid w:val="00933792"/>
    <w:rsid w:val="00934004"/>
    <w:rsid w:val="00935193"/>
    <w:rsid w:val="00935465"/>
    <w:rsid w:val="009355B2"/>
    <w:rsid w:val="009356E6"/>
    <w:rsid w:val="00936766"/>
    <w:rsid w:val="00936BC5"/>
    <w:rsid w:val="0094001A"/>
    <w:rsid w:val="009403D5"/>
    <w:rsid w:val="009410D7"/>
    <w:rsid w:val="00941AF1"/>
    <w:rsid w:val="00942082"/>
    <w:rsid w:val="00942100"/>
    <w:rsid w:val="00942186"/>
    <w:rsid w:val="00942D5C"/>
    <w:rsid w:val="00944418"/>
    <w:rsid w:val="00944ABB"/>
    <w:rsid w:val="00944E46"/>
    <w:rsid w:val="009456E0"/>
    <w:rsid w:val="00945DDF"/>
    <w:rsid w:val="00946173"/>
    <w:rsid w:val="009461B3"/>
    <w:rsid w:val="009462BD"/>
    <w:rsid w:val="00946E4E"/>
    <w:rsid w:val="00950CA0"/>
    <w:rsid w:val="009525B0"/>
    <w:rsid w:val="0095270C"/>
    <w:rsid w:val="00952BE0"/>
    <w:rsid w:val="00954DC8"/>
    <w:rsid w:val="009556D1"/>
    <w:rsid w:val="009556D9"/>
    <w:rsid w:val="009615FF"/>
    <w:rsid w:val="0096194A"/>
    <w:rsid w:val="00961CC6"/>
    <w:rsid w:val="00963425"/>
    <w:rsid w:val="00963E1D"/>
    <w:rsid w:val="00963E31"/>
    <w:rsid w:val="00966483"/>
    <w:rsid w:val="00966723"/>
    <w:rsid w:val="00966948"/>
    <w:rsid w:val="00966E6E"/>
    <w:rsid w:val="00967070"/>
    <w:rsid w:val="009672FE"/>
    <w:rsid w:val="009674C2"/>
    <w:rsid w:val="009702BA"/>
    <w:rsid w:val="0097075D"/>
    <w:rsid w:val="009707E5"/>
    <w:rsid w:val="00970E81"/>
    <w:rsid w:val="00971198"/>
    <w:rsid w:val="00971E1D"/>
    <w:rsid w:val="00972B75"/>
    <w:rsid w:val="009731D9"/>
    <w:rsid w:val="00974374"/>
    <w:rsid w:val="009746E6"/>
    <w:rsid w:val="00980202"/>
    <w:rsid w:val="0098051B"/>
    <w:rsid w:val="00980DF5"/>
    <w:rsid w:val="00980ED2"/>
    <w:rsid w:val="009817DA"/>
    <w:rsid w:val="0098188B"/>
    <w:rsid w:val="0098197B"/>
    <w:rsid w:val="00981B3C"/>
    <w:rsid w:val="00984DAA"/>
    <w:rsid w:val="009852A9"/>
    <w:rsid w:val="00986F35"/>
    <w:rsid w:val="009913BA"/>
    <w:rsid w:val="00992BF5"/>
    <w:rsid w:val="00993003"/>
    <w:rsid w:val="00993645"/>
    <w:rsid w:val="00993913"/>
    <w:rsid w:val="00994FF8"/>
    <w:rsid w:val="0099638E"/>
    <w:rsid w:val="0099662E"/>
    <w:rsid w:val="00997D31"/>
    <w:rsid w:val="009A09D9"/>
    <w:rsid w:val="009A12FC"/>
    <w:rsid w:val="009A1642"/>
    <w:rsid w:val="009A1F7A"/>
    <w:rsid w:val="009A2CE6"/>
    <w:rsid w:val="009A6A4B"/>
    <w:rsid w:val="009A7520"/>
    <w:rsid w:val="009A7627"/>
    <w:rsid w:val="009A7C95"/>
    <w:rsid w:val="009B09F8"/>
    <w:rsid w:val="009B11EC"/>
    <w:rsid w:val="009B1380"/>
    <w:rsid w:val="009B3653"/>
    <w:rsid w:val="009B3A41"/>
    <w:rsid w:val="009B4089"/>
    <w:rsid w:val="009B5C44"/>
    <w:rsid w:val="009B6BB4"/>
    <w:rsid w:val="009B6EAD"/>
    <w:rsid w:val="009B7E9E"/>
    <w:rsid w:val="009C0BF3"/>
    <w:rsid w:val="009C135D"/>
    <w:rsid w:val="009C1744"/>
    <w:rsid w:val="009C19F3"/>
    <w:rsid w:val="009C21CE"/>
    <w:rsid w:val="009C24A7"/>
    <w:rsid w:val="009C254B"/>
    <w:rsid w:val="009C3701"/>
    <w:rsid w:val="009C4F01"/>
    <w:rsid w:val="009C4F67"/>
    <w:rsid w:val="009C539D"/>
    <w:rsid w:val="009C6B38"/>
    <w:rsid w:val="009C7106"/>
    <w:rsid w:val="009C7690"/>
    <w:rsid w:val="009C7A31"/>
    <w:rsid w:val="009D04A1"/>
    <w:rsid w:val="009D2552"/>
    <w:rsid w:val="009D2CEB"/>
    <w:rsid w:val="009D369B"/>
    <w:rsid w:val="009D381B"/>
    <w:rsid w:val="009D5529"/>
    <w:rsid w:val="009D6F94"/>
    <w:rsid w:val="009D75A6"/>
    <w:rsid w:val="009D7A3D"/>
    <w:rsid w:val="009E0790"/>
    <w:rsid w:val="009E1738"/>
    <w:rsid w:val="009E256C"/>
    <w:rsid w:val="009E27A3"/>
    <w:rsid w:val="009E2B60"/>
    <w:rsid w:val="009E3793"/>
    <w:rsid w:val="009E62DB"/>
    <w:rsid w:val="009E6A04"/>
    <w:rsid w:val="009F19BE"/>
    <w:rsid w:val="009F1B08"/>
    <w:rsid w:val="009F2F54"/>
    <w:rsid w:val="009F353F"/>
    <w:rsid w:val="009F3774"/>
    <w:rsid w:val="009F3F2C"/>
    <w:rsid w:val="009F647E"/>
    <w:rsid w:val="009F6FD0"/>
    <w:rsid w:val="009F74E0"/>
    <w:rsid w:val="009F7BC9"/>
    <w:rsid w:val="00A00050"/>
    <w:rsid w:val="00A02276"/>
    <w:rsid w:val="00A024A5"/>
    <w:rsid w:val="00A02E53"/>
    <w:rsid w:val="00A039CB"/>
    <w:rsid w:val="00A03EBC"/>
    <w:rsid w:val="00A041AB"/>
    <w:rsid w:val="00A047C5"/>
    <w:rsid w:val="00A04BE5"/>
    <w:rsid w:val="00A05059"/>
    <w:rsid w:val="00A05333"/>
    <w:rsid w:val="00A0572C"/>
    <w:rsid w:val="00A06D6E"/>
    <w:rsid w:val="00A07A21"/>
    <w:rsid w:val="00A07B1F"/>
    <w:rsid w:val="00A07DE7"/>
    <w:rsid w:val="00A07F9C"/>
    <w:rsid w:val="00A10D46"/>
    <w:rsid w:val="00A115A3"/>
    <w:rsid w:val="00A11977"/>
    <w:rsid w:val="00A13156"/>
    <w:rsid w:val="00A13297"/>
    <w:rsid w:val="00A1560C"/>
    <w:rsid w:val="00A1664E"/>
    <w:rsid w:val="00A16AEC"/>
    <w:rsid w:val="00A16BFA"/>
    <w:rsid w:val="00A17427"/>
    <w:rsid w:val="00A179FB"/>
    <w:rsid w:val="00A207A2"/>
    <w:rsid w:val="00A20ADB"/>
    <w:rsid w:val="00A20DDF"/>
    <w:rsid w:val="00A210BF"/>
    <w:rsid w:val="00A212D6"/>
    <w:rsid w:val="00A2187F"/>
    <w:rsid w:val="00A21E7D"/>
    <w:rsid w:val="00A21E8E"/>
    <w:rsid w:val="00A22AFC"/>
    <w:rsid w:val="00A243F7"/>
    <w:rsid w:val="00A24589"/>
    <w:rsid w:val="00A24AD7"/>
    <w:rsid w:val="00A24BC9"/>
    <w:rsid w:val="00A26E83"/>
    <w:rsid w:val="00A30685"/>
    <w:rsid w:val="00A30B8F"/>
    <w:rsid w:val="00A3129C"/>
    <w:rsid w:val="00A31A68"/>
    <w:rsid w:val="00A31B5C"/>
    <w:rsid w:val="00A31FB0"/>
    <w:rsid w:val="00A325C8"/>
    <w:rsid w:val="00A3263B"/>
    <w:rsid w:val="00A32C3D"/>
    <w:rsid w:val="00A33DA1"/>
    <w:rsid w:val="00A33DB1"/>
    <w:rsid w:val="00A34698"/>
    <w:rsid w:val="00A34DC3"/>
    <w:rsid w:val="00A35B3A"/>
    <w:rsid w:val="00A36C69"/>
    <w:rsid w:val="00A371A7"/>
    <w:rsid w:val="00A379AE"/>
    <w:rsid w:val="00A402B5"/>
    <w:rsid w:val="00A406BA"/>
    <w:rsid w:val="00A408F5"/>
    <w:rsid w:val="00A4116D"/>
    <w:rsid w:val="00A414DB"/>
    <w:rsid w:val="00A41519"/>
    <w:rsid w:val="00A41C0A"/>
    <w:rsid w:val="00A42757"/>
    <w:rsid w:val="00A431ED"/>
    <w:rsid w:val="00A4350A"/>
    <w:rsid w:val="00A44326"/>
    <w:rsid w:val="00A44958"/>
    <w:rsid w:val="00A449D4"/>
    <w:rsid w:val="00A44A0F"/>
    <w:rsid w:val="00A44F54"/>
    <w:rsid w:val="00A470B0"/>
    <w:rsid w:val="00A474A4"/>
    <w:rsid w:val="00A504CA"/>
    <w:rsid w:val="00A504EC"/>
    <w:rsid w:val="00A50E03"/>
    <w:rsid w:val="00A519D6"/>
    <w:rsid w:val="00A527AB"/>
    <w:rsid w:val="00A52A3F"/>
    <w:rsid w:val="00A5337E"/>
    <w:rsid w:val="00A538EB"/>
    <w:rsid w:val="00A541A6"/>
    <w:rsid w:val="00A552C1"/>
    <w:rsid w:val="00A55862"/>
    <w:rsid w:val="00A55A52"/>
    <w:rsid w:val="00A55D97"/>
    <w:rsid w:val="00A55FF9"/>
    <w:rsid w:val="00A606E8"/>
    <w:rsid w:val="00A616A2"/>
    <w:rsid w:val="00A61D2D"/>
    <w:rsid w:val="00A62613"/>
    <w:rsid w:val="00A62C06"/>
    <w:rsid w:val="00A62C67"/>
    <w:rsid w:val="00A631F2"/>
    <w:rsid w:val="00A63D2B"/>
    <w:rsid w:val="00A65546"/>
    <w:rsid w:val="00A65B50"/>
    <w:rsid w:val="00A65E38"/>
    <w:rsid w:val="00A660F4"/>
    <w:rsid w:val="00A668E6"/>
    <w:rsid w:val="00A67592"/>
    <w:rsid w:val="00A67C95"/>
    <w:rsid w:val="00A67E53"/>
    <w:rsid w:val="00A70403"/>
    <w:rsid w:val="00A710E7"/>
    <w:rsid w:val="00A728B5"/>
    <w:rsid w:val="00A731B4"/>
    <w:rsid w:val="00A7378F"/>
    <w:rsid w:val="00A74D95"/>
    <w:rsid w:val="00A76ACD"/>
    <w:rsid w:val="00A80F00"/>
    <w:rsid w:val="00A816D7"/>
    <w:rsid w:val="00A81A06"/>
    <w:rsid w:val="00A81F59"/>
    <w:rsid w:val="00A82F42"/>
    <w:rsid w:val="00A844C5"/>
    <w:rsid w:val="00A856EA"/>
    <w:rsid w:val="00A86341"/>
    <w:rsid w:val="00A869DC"/>
    <w:rsid w:val="00A87A37"/>
    <w:rsid w:val="00A9087C"/>
    <w:rsid w:val="00A91128"/>
    <w:rsid w:val="00A92B67"/>
    <w:rsid w:val="00A9346E"/>
    <w:rsid w:val="00A9620A"/>
    <w:rsid w:val="00A9621E"/>
    <w:rsid w:val="00A9663A"/>
    <w:rsid w:val="00A976C1"/>
    <w:rsid w:val="00AA01FD"/>
    <w:rsid w:val="00AA0559"/>
    <w:rsid w:val="00AA059D"/>
    <w:rsid w:val="00AA11DB"/>
    <w:rsid w:val="00AA16A8"/>
    <w:rsid w:val="00AA222A"/>
    <w:rsid w:val="00AA3357"/>
    <w:rsid w:val="00AA3B64"/>
    <w:rsid w:val="00AA440B"/>
    <w:rsid w:val="00AA4428"/>
    <w:rsid w:val="00AA47A2"/>
    <w:rsid w:val="00AA4BF7"/>
    <w:rsid w:val="00AA5204"/>
    <w:rsid w:val="00AA54F5"/>
    <w:rsid w:val="00AA6AD4"/>
    <w:rsid w:val="00AA6B0C"/>
    <w:rsid w:val="00AA70A6"/>
    <w:rsid w:val="00AA7E33"/>
    <w:rsid w:val="00AB0C72"/>
    <w:rsid w:val="00AB2043"/>
    <w:rsid w:val="00AB2835"/>
    <w:rsid w:val="00AB31B8"/>
    <w:rsid w:val="00AB3F26"/>
    <w:rsid w:val="00AB4214"/>
    <w:rsid w:val="00AB4F85"/>
    <w:rsid w:val="00AB4F8A"/>
    <w:rsid w:val="00AB5403"/>
    <w:rsid w:val="00AB675F"/>
    <w:rsid w:val="00AB6935"/>
    <w:rsid w:val="00AB73DA"/>
    <w:rsid w:val="00AB7FCB"/>
    <w:rsid w:val="00AC00B5"/>
    <w:rsid w:val="00AC09B6"/>
    <w:rsid w:val="00AC1381"/>
    <w:rsid w:val="00AC193F"/>
    <w:rsid w:val="00AC2A80"/>
    <w:rsid w:val="00AC2B12"/>
    <w:rsid w:val="00AC2B52"/>
    <w:rsid w:val="00AC2B91"/>
    <w:rsid w:val="00AC3A90"/>
    <w:rsid w:val="00AC49D5"/>
    <w:rsid w:val="00AC4BD1"/>
    <w:rsid w:val="00AC7C0D"/>
    <w:rsid w:val="00AD155F"/>
    <w:rsid w:val="00AD29AD"/>
    <w:rsid w:val="00AD2DE9"/>
    <w:rsid w:val="00AD4299"/>
    <w:rsid w:val="00AD73BD"/>
    <w:rsid w:val="00AE0396"/>
    <w:rsid w:val="00AE03C5"/>
    <w:rsid w:val="00AE03F4"/>
    <w:rsid w:val="00AE0E9C"/>
    <w:rsid w:val="00AE1316"/>
    <w:rsid w:val="00AE1A8D"/>
    <w:rsid w:val="00AE1D26"/>
    <w:rsid w:val="00AE20F2"/>
    <w:rsid w:val="00AE2A3B"/>
    <w:rsid w:val="00AE33F8"/>
    <w:rsid w:val="00AE3D2F"/>
    <w:rsid w:val="00AE495D"/>
    <w:rsid w:val="00AE4E61"/>
    <w:rsid w:val="00AE5C88"/>
    <w:rsid w:val="00AE5ED8"/>
    <w:rsid w:val="00AF077E"/>
    <w:rsid w:val="00AF0B25"/>
    <w:rsid w:val="00AF1248"/>
    <w:rsid w:val="00AF2804"/>
    <w:rsid w:val="00AF28B0"/>
    <w:rsid w:val="00AF40A3"/>
    <w:rsid w:val="00AF5144"/>
    <w:rsid w:val="00AF547E"/>
    <w:rsid w:val="00AF6DF2"/>
    <w:rsid w:val="00AF7CBA"/>
    <w:rsid w:val="00B00576"/>
    <w:rsid w:val="00B00B5A"/>
    <w:rsid w:val="00B00EC4"/>
    <w:rsid w:val="00B01160"/>
    <w:rsid w:val="00B01B69"/>
    <w:rsid w:val="00B01D29"/>
    <w:rsid w:val="00B02CA9"/>
    <w:rsid w:val="00B02CCD"/>
    <w:rsid w:val="00B02EF4"/>
    <w:rsid w:val="00B03A4D"/>
    <w:rsid w:val="00B04494"/>
    <w:rsid w:val="00B04952"/>
    <w:rsid w:val="00B04E4C"/>
    <w:rsid w:val="00B0549F"/>
    <w:rsid w:val="00B05916"/>
    <w:rsid w:val="00B07274"/>
    <w:rsid w:val="00B0762D"/>
    <w:rsid w:val="00B10152"/>
    <w:rsid w:val="00B10552"/>
    <w:rsid w:val="00B10D22"/>
    <w:rsid w:val="00B1107D"/>
    <w:rsid w:val="00B13427"/>
    <w:rsid w:val="00B1344D"/>
    <w:rsid w:val="00B13450"/>
    <w:rsid w:val="00B136CC"/>
    <w:rsid w:val="00B146A2"/>
    <w:rsid w:val="00B14BE4"/>
    <w:rsid w:val="00B16035"/>
    <w:rsid w:val="00B16EA4"/>
    <w:rsid w:val="00B17FB1"/>
    <w:rsid w:val="00B2040E"/>
    <w:rsid w:val="00B20735"/>
    <w:rsid w:val="00B21153"/>
    <w:rsid w:val="00B2202A"/>
    <w:rsid w:val="00B22421"/>
    <w:rsid w:val="00B224D8"/>
    <w:rsid w:val="00B225AD"/>
    <w:rsid w:val="00B23DAF"/>
    <w:rsid w:val="00B250BE"/>
    <w:rsid w:val="00B2759A"/>
    <w:rsid w:val="00B27A07"/>
    <w:rsid w:val="00B3010E"/>
    <w:rsid w:val="00B31D50"/>
    <w:rsid w:val="00B33346"/>
    <w:rsid w:val="00B3483F"/>
    <w:rsid w:val="00B34C81"/>
    <w:rsid w:val="00B350DB"/>
    <w:rsid w:val="00B36FF4"/>
    <w:rsid w:val="00B37F8E"/>
    <w:rsid w:val="00B400CD"/>
    <w:rsid w:val="00B40D0F"/>
    <w:rsid w:val="00B4129A"/>
    <w:rsid w:val="00B42201"/>
    <w:rsid w:val="00B42483"/>
    <w:rsid w:val="00B42A77"/>
    <w:rsid w:val="00B42B45"/>
    <w:rsid w:val="00B43092"/>
    <w:rsid w:val="00B44DE2"/>
    <w:rsid w:val="00B4509B"/>
    <w:rsid w:val="00B4565C"/>
    <w:rsid w:val="00B45CA0"/>
    <w:rsid w:val="00B4778E"/>
    <w:rsid w:val="00B5004C"/>
    <w:rsid w:val="00B504B4"/>
    <w:rsid w:val="00B51896"/>
    <w:rsid w:val="00B522AC"/>
    <w:rsid w:val="00B52ABF"/>
    <w:rsid w:val="00B52FB5"/>
    <w:rsid w:val="00B539B3"/>
    <w:rsid w:val="00B53DA1"/>
    <w:rsid w:val="00B53E20"/>
    <w:rsid w:val="00B55E98"/>
    <w:rsid w:val="00B57980"/>
    <w:rsid w:val="00B579B8"/>
    <w:rsid w:val="00B61E20"/>
    <w:rsid w:val="00B62C6C"/>
    <w:rsid w:val="00B63502"/>
    <w:rsid w:val="00B63701"/>
    <w:rsid w:val="00B6399C"/>
    <w:rsid w:val="00B639C3"/>
    <w:rsid w:val="00B652DC"/>
    <w:rsid w:val="00B6532E"/>
    <w:rsid w:val="00B66364"/>
    <w:rsid w:val="00B664A0"/>
    <w:rsid w:val="00B66B9C"/>
    <w:rsid w:val="00B673D5"/>
    <w:rsid w:val="00B677AB"/>
    <w:rsid w:val="00B7135C"/>
    <w:rsid w:val="00B71A3F"/>
    <w:rsid w:val="00B73722"/>
    <w:rsid w:val="00B737EF"/>
    <w:rsid w:val="00B7382A"/>
    <w:rsid w:val="00B73CB6"/>
    <w:rsid w:val="00B74059"/>
    <w:rsid w:val="00B740A5"/>
    <w:rsid w:val="00B7451A"/>
    <w:rsid w:val="00B74A5F"/>
    <w:rsid w:val="00B750C5"/>
    <w:rsid w:val="00B754E7"/>
    <w:rsid w:val="00B76A53"/>
    <w:rsid w:val="00B80D81"/>
    <w:rsid w:val="00B8313F"/>
    <w:rsid w:val="00B836B6"/>
    <w:rsid w:val="00B837FD"/>
    <w:rsid w:val="00B852E9"/>
    <w:rsid w:val="00B865FE"/>
    <w:rsid w:val="00B87901"/>
    <w:rsid w:val="00B87EE9"/>
    <w:rsid w:val="00B906D9"/>
    <w:rsid w:val="00B91BAC"/>
    <w:rsid w:val="00B924E3"/>
    <w:rsid w:val="00B92CFD"/>
    <w:rsid w:val="00B93684"/>
    <w:rsid w:val="00B949FA"/>
    <w:rsid w:val="00B96397"/>
    <w:rsid w:val="00B96566"/>
    <w:rsid w:val="00B96673"/>
    <w:rsid w:val="00B96AAF"/>
    <w:rsid w:val="00B97C98"/>
    <w:rsid w:val="00B97D88"/>
    <w:rsid w:val="00BA367B"/>
    <w:rsid w:val="00BA4276"/>
    <w:rsid w:val="00BA6A8F"/>
    <w:rsid w:val="00BA6F7D"/>
    <w:rsid w:val="00BA71A5"/>
    <w:rsid w:val="00BB0059"/>
    <w:rsid w:val="00BB05FF"/>
    <w:rsid w:val="00BB351D"/>
    <w:rsid w:val="00BB377E"/>
    <w:rsid w:val="00BB486F"/>
    <w:rsid w:val="00BB5448"/>
    <w:rsid w:val="00BB6161"/>
    <w:rsid w:val="00BB6353"/>
    <w:rsid w:val="00BB68C5"/>
    <w:rsid w:val="00BB6D3D"/>
    <w:rsid w:val="00BB791E"/>
    <w:rsid w:val="00BB7B4B"/>
    <w:rsid w:val="00BC18D2"/>
    <w:rsid w:val="00BC48DA"/>
    <w:rsid w:val="00BC645C"/>
    <w:rsid w:val="00BC64A5"/>
    <w:rsid w:val="00BC73F3"/>
    <w:rsid w:val="00BC7E05"/>
    <w:rsid w:val="00BD004B"/>
    <w:rsid w:val="00BD1BCF"/>
    <w:rsid w:val="00BD384B"/>
    <w:rsid w:val="00BD3B5E"/>
    <w:rsid w:val="00BD3D41"/>
    <w:rsid w:val="00BD49B5"/>
    <w:rsid w:val="00BD4C6D"/>
    <w:rsid w:val="00BD54F1"/>
    <w:rsid w:val="00BD5784"/>
    <w:rsid w:val="00BD5D39"/>
    <w:rsid w:val="00BD6198"/>
    <w:rsid w:val="00BD697F"/>
    <w:rsid w:val="00BD6D05"/>
    <w:rsid w:val="00BD7FB9"/>
    <w:rsid w:val="00BE0749"/>
    <w:rsid w:val="00BE0D2A"/>
    <w:rsid w:val="00BE247D"/>
    <w:rsid w:val="00BE349D"/>
    <w:rsid w:val="00BE360F"/>
    <w:rsid w:val="00BE3613"/>
    <w:rsid w:val="00BE3A7F"/>
    <w:rsid w:val="00BE3F6C"/>
    <w:rsid w:val="00BE5A12"/>
    <w:rsid w:val="00BE6500"/>
    <w:rsid w:val="00BE6F0F"/>
    <w:rsid w:val="00BE7DC1"/>
    <w:rsid w:val="00BF13A4"/>
    <w:rsid w:val="00BF27FB"/>
    <w:rsid w:val="00BF3D9A"/>
    <w:rsid w:val="00BF3E35"/>
    <w:rsid w:val="00BF6480"/>
    <w:rsid w:val="00BF6B49"/>
    <w:rsid w:val="00BF73D6"/>
    <w:rsid w:val="00C00BDC"/>
    <w:rsid w:val="00C01F31"/>
    <w:rsid w:val="00C02078"/>
    <w:rsid w:val="00C02475"/>
    <w:rsid w:val="00C03895"/>
    <w:rsid w:val="00C044F6"/>
    <w:rsid w:val="00C04D72"/>
    <w:rsid w:val="00C05B7A"/>
    <w:rsid w:val="00C06AA8"/>
    <w:rsid w:val="00C07536"/>
    <w:rsid w:val="00C10E14"/>
    <w:rsid w:val="00C1104B"/>
    <w:rsid w:val="00C11B09"/>
    <w:rsid w:val="00C12C54"/>
    <w:rsid w:val="00C133AF"/>
    <w:rsid w:val="00C134D5"/>
    <w:rsid w:val="00C148CC"/>
    <w:rsid w:val="00C1493B"/>
    <w:rsid w:val="00C15383"/>
    <w:rsid w:val="00C15B42"/>
    <w:rsid w:val="00C16050"/>
    <w:rsid w:val="00C161AA"/>
    <w:rsid w:val="00C1769C"/>
    <w:rsid w:val="00C176BC"/>
    <w:rsid w:val="00C17AF6"/>
    <w:rsid w:val="00C17CEB"/>
    <w:rsid w:val="00C20F12"/>
    <w:rsid w:val="00C21CE5"/>
    <w:rsid w:val="00C22462"/>
    <w:rsid w:val="00C2281D"/>
    <w:rsid w:val="00C22D2A"/>
    <w:rsid w:val="00C230A2"/>
    <w:rsid w:val="00C247C9"/>
    <w:rsid w:val="00C25304"/>
    <w:rsid w:val="00C2538F"/>
    <w:rsid w:val="00C254C1"/>
    <w:rsid w:val="00C26EFF"/>
    <w:rsid w:val="00C274CF"/>
    <w:rsid w:val="00C303B1"/>
    <w:rsid w:val="00C309D4"/>
    <w:rsid w:val="00C30A75"/>
    <w:rsid w:val="00C30ECF"/>
    <w:rsid w:val="00C329D9"/>
    <w:rsid w:val="00C32C9F"/>
    <w:rsid w:val="00C3340C"/>
    <w:rsid w:val="00C33A06"/>
    <w:rsid w:val="00C33FFF"/>
    <w:rsid w:val="00C340C0"/>
    <w:rsid w:val="00C34192"/>
    <w:rsid w:val="00C351A9"/>
    <w:rsid w:val="00C35A5C"/>
    <w:rsid w:val="00C37732"/>
    <w:rsid w:val="00C37AA8"/>
    <w:rsid w:val="00C37C67"/>
    <w:rsid w:val="00C37EBA"/>
    <w:rsid w:val="00C40086"/>
    <w:rsid w:val="00C411AF"/>
    <w:rsid w:val="00C41F08"/>
    <w:rsid w:val="00C41F61"/>
    <w:rsid w:val="00C421AA"/>
    <w:rsid w:val="00C42408"/>
    <w:rsid w:val="00C42572"/>
    <w:rsid w:val="00C42BFF"/>
    <w:rsid w:val="00C439C9"/>
    <w:rsid w:val="00C44BB4"/>
    <w:rsid w:val="00C44E38"/>
    <w:rsid w:val="00C4543C"/>
    <w:rsid w:val="00C461A7"/>
    <w:rsid w:val="00C4659F"/>
    <w:rsid w:val="00C466E4"/>
    <w:rsid w:val="00C476F3"/>
    <w:rsid w:val="00C5001C"/>
    <w:rsid w:val="00C51962"/>
    <w:rsid w:val="00C51E2A"/>
    <w:rsid w:val="00C52A00"/>
    <w:rsid w:val="00C5336F"/>
    <w:rsid w:val="00C546DB"/>
    <w:rsid w:val="00C55874"/>
    <w:rsid w:val="00C56108"/>
    <w:rsid w:val="00C56154"/>
    <w:rsid w:val="00C56322"/>
    <w:rsid w:val="00C568F4"/>
    <w:rsid w:val="00C56FB2"/>
    <w:rsid w:val="00C57228"/>
    <w:rsid w:val="00C57B28"/>
    <w:rsid w:val="00C57C88"/>
    <w:rsid w:val="00C60335"/>
    <w:rsid w:val="00C6092D"/>
    <w:rsid w:val="00C60A42"/>
    <w:rsid w:val="00C61086"/>
    <w:rsid w:val="00C62DE1"/>
    <w:rsid w:val="00C62EA8"/>
    <w:rsid w:val="00C63816"/>
    <w:rsid w:val="00C67242"/>
    <w:rsid w:val="00C70232"/>
    <w:rsid w:val="00C7150B"/>
    <w:rsid w:val="00C716D6"/>
    <w:rsid w:val="00C72087"/>
    <w:rsid w:val="00C72C58"/>
    <w:rsid w:val="00C73C36"/>
    <w:rsid w:val="00C74296"/>
    <w:rsid w:val="00C74A3F"/>
    <w:rsid w:val="00C74A6D"/>
    <w:rsid w:val="00C74F49"/>
    <w:rsid w:val="00C75832"/>
    <w:rsid w:val="00C76BC9"/>
    <w:rsid w:val="00C76EF4"/>
    <w:rsid w:val="00C804E7"/>
    <w:rsid w:val="00C80913"/>
    <w:rsid w:val="00C80E4D"/>
    <w:rsid w:val="00C8115D"/>
    <w:rsid w:val="00C8117F"/>
    <w:rsid w:val="00C81D2C"/>
    <w:rsid w:val="00C826CF"/>
    <w:rsid w:val="00C82B47"/>
    <w:rsid w:val="00C83159"/>
    <w:rsid w:val="00C84070"/>
    <w:rsid w:val="00C844A1"/>
    <w:rsid w:val="00C84B19"/>
    <w:rsid w:val="00C84BED"/>
    <w:rsid w:val="00C84E32"/>
    <w:rsid w:val="00C8629F"/>
    <w:rsid w:val="00C86A6E"/>
    <w:rsid w:val="00C86F3F"/>
    <w:rsid w:val="00C870D8"/>
    <w:rsid w:val="00C872A4"/>
    <w:rsid w:val="00C87B33"/>
    <w:rsid w:val="00C87B5A"/>
    <w:rsid w:val="00C901D3"/>
    <w:rsid w:val="00C906E7"/>
    <w:rsid w:val="00C923A1"/>
    <w:rsid w:val="00C94887"/>
    <w:rsid w:val="00C965B5"/>
    <w:rsid w:val="00C97496"/>
    <w:rsid w:val="00C97588"/>
    <w:rsid w:val="00CA0828"/>
    <w:rsid w:val="00CA1C76"/>
    <w:rsid w:val="00CA1FB7"/>
    <w:rsid w:val="00CA2A2F"/>
    <w:rsid w:val="00CA2D8C"/>
    <w:rsid w:val="00CA2E56"/>
    <w:rsid w:val="00CA4ADC"/>
    <w:rsid w:val="00CA536D"/>
    <w:rsid w:val="00CA6937"/>
    <w:rsid w:val="00CA6CE9"/>
    <w:rsid w:val="00CB09CC"/>
    <w:rsid w:val="00CB0AAB"/>
    <w:rsid w:val="00CB163E"/>
    <w:rsid w:val="00CB1A09"/>
    <w:rsid w:val="00CB1E4B"/>
    <w:rsid w:val="00CB2A8B"/>
    <w:rsid w:val="00CB4DEE"/>
    <w:rsid w:val="00CB4F47"/>
    <w:rsid w:val="00CB5110"/>
    <w:rsid w:val="00CB5AAF"/>
    <w:rsid w:val="00CB5B3B"/>
    <w:rsid w:val="00CB765D"/>
    <w:rsid w:val="00CC0274"/>
    <w:rsid w:val="00CC050C"/>
    <w:rsid w:val="00CC0D2E"/>
    <w:rsid w:val="00CC154C"/>
    <w:rsid w:val="00CC1ADD"/>
    <w:rsid w:val="00CC1B87"/>
    <w:rsid w:val="00CC1E8A"/>
    <w:rsid w:val="00CC1EE3"/>
    <w:rsid w:val="00CC2029"/>
    <w:rsid w:val="00CC2813"/>
    <w:rsid w:val="00CC2F26"/>
    <w:rsid w:val="00CC2F2C"/>
    <w:rsid w:val="00CC2F87"/>
    <w:rsid w:val="00CC3C15"/>
    <w:rsid w:val="00CC3F5E"/>
    <w:rsid w:val="00CC5B82"/>
    <w:rsid w:val="00CC62D0"/>
    <w:rsid w:val="00CC72D7"/>
    <w:rsid w:val="00CD0A49"/>
    <w:rsid w:val="00CD0D93"/>
    <w:rsid w:val="00CD1BA7"/>
    <w:rsid w:val="00CD1BE5"/>
    <w:rsid w:val="00CD38C7"/>
    <w:rsid w:val="00CD52EA"/>
    <w:rsid w:val="00CD5379"/>
    <w:rsid w:val="00CD5563"/>
    <w:rsid w:val="00CD6AF8"/>
    <w:rsid w:val="00CD74B5"/>
    <w:rsid w:val="00CE084F"/>
    <w:rsid w:val="00CE2E42"/>
    <w:rsid w:val="00CE500E"/>
    <w:rsid w:val="00CE7854"/>
    <w:rsid w:val="00CE7F6B"/>
    <w:rsid w:val="00CF19D3"/>
    <w:rsid w:val="00CF2C67"/>
    <w:rsid w:val="00CF3588"/>
    <w:rsid w:val="00CF383A"/>
    <w:rsid w:val="00CF55E1"/>
    <w:rsid w:val="00CF6F1B"/>
    <w:rsid w:val="00CF7FB7"/>
    <w:rsid w:val="00D00EEC"/>
    <w:rsid w:val="00D01B79"/>
    <w:rsid w:val="00D0414A"/>
    <w:rsid w:val="00D04784"/>
    <w:rsid w:val="00D052A2"/>
    <w:rsid w:val="00D055AD"/>
    <w:rsid w:val="00D058D2"/>
    <w:rsid w:val="00D05F67"/>
    <w:rsid w:val="00D075FF"/>
    <w:rsid w:val="00D078BA"/>
    <w:rsid w:val="00D11289"/>
    <w:rsid w:val="00D11D61"/>
    <w:rsid w:val="00D123BC"/>
    <w:rsid w:val="00D13087"/>
    <w:rsid w:val="00D132C4"/>
    <w:rsid w:val="00D1330A"/>
    <w:rsid w:val="00D1386B"/>
    <w:rsid w:val="00D14EFB"/>
    <w:rsid w:val="00D154FB"/>
    <w:rsid w:val="00D16180"/>
    <w:rsid w:val="00D16F19"/>
    <w:rsid w:val="00D17593"/>
    <w:rsid w:val="00D21B82"/>
    <w:rsid w:val="00D22A95"/>
    <w:rsid w:val="00D254C5"/>
    <w:rsid w:val="00D26988"/>
    <w:rsid w:val="00D26A08"/>
    <w:rsid w:val="00D26AF4"/>
    <w:rsid w:val="00D26DAE"/>
    <w:rsid w:val="00D277F8"/>
    <w:rsid w:val="00D30131"/>
    <w:rsid w:val="00D30227"/>
    <w:rsid w:val="00D3282B"/>
    <w:rsid w:val="00D32B74"/>
    <w:rsid w:val="00D32D1A"/>
    <w:rsid w:val="00D334FB"/>
    <w:rsid w:val="00D33AAD"/>
    <w:rsid w:val="00D340C1"/>
    <w:rsid w:val="00D34AE1"/>
    <w:rsid w:val="00D34C37"/>
    <w:rsid w:val="00D351A7"/>
    <w:rsid w:val="00D37B51"/>
    <w:rsid w:val="00D37D68"/>
    <w:rsid w:val="00D40734"/>
    <w:rsid w:val="00D4104E"/>
    <w:rsid w:val="00D4278F"/>
    <w:rsid w:val="00D42DEB"/>
    <w:rsid w:val="00D42FA3"/>
    <w:rsid w:val="00D437B3"/>
    <w:rsid w:val="00D43EB4"/>
    <w:rsid w:val="00D462CD"/>
    <w:rsid w:val="00D47CB4"/>
    <w:rsid w:val="00D47FEF"/>
    <w:rsid w:val="00D502FC"/>
    <w:rsid w:val="00D50540"/>
    <w:rsid w:val="00D509A7"/>
    <w:rsid w:val="00D50B4A"/>
    <w:rsid w:val="00D50C10"/>
    <w:rsid w:val="00D51E2D"/>
    <w:rsid w:val="00D52248"/>
    <w:rsid w:val="00D5239E"/>
    <w:rsid w:val="00D52966"/>
    <w:rsid w:val="00D52E19"/>
    <w:rsid w:val="00D531EB"/>
    <w:rsid w:val="00D539B0"/>
    <w:rsid w:val="00D55B20"/>
    <w:rsid w:val="00D55B8E"/>
    <w:rsid w:val="00D560E7"/>
    <w:rsid w:val="00D56EE0"/>
    <w:rsid w:val="00D57156"/>
    <w:rsid w:val="00D57F87"/>
    <w:rsid w:val="00D60CD9"/>
    <w:rsid w:val="00D61F98"/>
    <w:rsid w:val="00D62214"/>
    <w:rsid w:val="00D6297C"/>
    <w:rsid w:val="00D65E58"/>
    <w:rsid w:val="00D65F31"/>
    <w:rsid w:val="00D66EC7"/>
    <w:rsid w:val="00D70827"/>
    <w:rsid w:val="00D709A1"/>
    <w:rsid w:val="00D70C84"/>
    <w:rsid w:val="00D70DB5"/>
    <w:rsid w:val="00D712B3"/>
    <w:rsid w:val="00D71ABB"/>
    <w:rsid w:val="00D720CD"/>
    <w:rsid w:val="00D7284D"/>
    <w:rsid w:val="00D72C88"/>
    <w:rsid w:val="00D749D2"/>
    <w:rsid w:val="00D76479"/>
    <w:rsid w:val="00D764DC"/>
    <w:rsid w:val="00D7787D"/>
    <w:rsid w:val="00D779DA"/>
    <w:rsid w:val="00D80697"/>
    <w:rsid w:val="00D81F3F"/>
    <w:rsid w:val="00D820C0"/>
    <w:rsid w:val="00D82796"/>
    <w:rsid w:val="00D83677"/>
    <w:rsid w:val="00D8390C"/>
    <w:rsid w:val="00D83C8B"/>
    <w:rsid w:val="00D84564"/>
    <w:rsid w:val="00D85200"/>
    <w:rsid w:val="00D85705"/>
    <w:rsid w:val="00D86B73"/>
    <w:rsid w:val="00D86B86"/>
    <w:rsid w:val="00D9004D"/>
    <w:rsid w:val="00D90424"/>
    <w:rsid w:val="00D9044F"/>
    <w:rsid w:val="00D9047C"/>
    <w:rsid w:val="00D9050B"/>
    <w:rsid w:val="00D909F9"/>
    <w:rsid w:val="00D916E0"/>
    <w:rsid w:val="00D91C00"/>
    <w:rsid w:val="00D92585"/>
    <w:rsid w:val="00D92960"/>
    <w:rsid w:val="00D93848"/>
    <w:rsid w:val="00D93C6C"/>
    <w:rsid w:val="00D93CE8"/>
    <w:rsid w:val="00D945FE"/>
    <w:rsid w:val="00D961E9"/>
    <w:rsid w:val="00D96E95"/>
    <w:rsid w:val="00D97417"/>
    <w:rsid w:val="00D97E62"/>
    <w:rsid w:val="00DA0D7C"/>
    <w:rsid w:val="00DA201E"/>
    <w:rsid w:val="00DA2330"/>
    <w:rsid w:val="00DA23C9"/>
    <w:rsid w:val="00DA2E2E"/>
    <w:rsid w:val="00DA3861"/>
    <w:rsid w:val="00DA4E0E"/>
    <w:rsid w:val="00DA5618"/>
    <w:rsid w:val="00DA5FAA"/>
    <w:rsid w:val="00DA7186"/>
    <w:rsid w:val="00DB05C2"/>
    <w:rsid w:val="00DB0F72"/>
    <w:rsid w:val="00DB13D6"/>
    <w:rsid w:val="00DB1716"/>
    <w:rsid w:val="00DB2259"/>
    <w:rsid w:val="00DB28EC"/>
    <w:rsid w:val="00DB2C6E"/>
    <w:rsid w:val="00DB2FD7"/>
    <w:rsid w:val="00DB3066"/>
    <w:rsid w:val="00DB3187"/>
    <w:rsid w:val="00DB36DF"/>
    <w:rsid w:val="00DB4190"/>
    <w:rsid w:val="00DB7366"/>
    <w:rsid w:val="00DB73E3"/>
    <w:rsid w:val="00DB7B6F"/>
    <w:rsid w:val="00DC062E"/>
    <w:rsid w:val="00DC0C4D"/>
    <w:rsid w:val="00DC0D79"/>
    <w:rsid w:val="00DC1301"/>
    <w:rsid w:val="00DC1A77"/>
    <w:rsid w:val="00DC1D2E"/>
    <w:rsid w:val="00DC1E94"/>
    <w:rsid w:val="00DC25C2"/>
    <w:rsid w:val="00DC27D4"/>
    <w:rsid w:val="00DC33E3"/>
    <w:rsid w:val="00DC35ED"/>
    <w:rsid w:val="00DC46B3"/>
    <w:rsid w:val="00DC53E3"/>
    <w:rsid w:val="00DC54DB"/>
    <w:rsid w:val="00DC5679"/>
    <w:rsid w:val="00DC7B82"/>
    <w:rsid w:val="00DC7FF8"/>
    <w:rsid w:val="00DD0562"/>
    <w:rsid w:val="00DD09A0"/>
    <w:rsid w:val="00DD0A31"/>
    <w:rsid w:val="00DD0EE7"/>
    <w:rsid w:val="00DD14B3"/>
    <w:rsid w:val="00DD1CA3"/>
    <w:rsid w:val="00DD2730"/>
    <w:rsid w:val="00DD298A"/>
    <w:rsid w:val="00DD3151"/>
    <w:rsid w:val="00DD3204"/>
    <w:rsid w:val="00DD3DB6"/>
    <w:rsid w:val="00DD3FBA"/>
    <w:rsid w:val="00DD40E2"/>
    <w:rsid w:val="00DD4320"/>
    <w:rsid w:val="00DD5790"/>
    <w:rsid w:val="00DD5DFF"/>
    <w:rsid w:val="00DD6489"/>
    <w:rsid w:val="00DD7B20"/>
    <w:rsid w:val="00DE0032"/>
    <w:rsid w:val="00DE003C"/>
    <w:rsid w:val="00DE0E68"/>
    <w:rsid w:val="00DE1EC4"/>
    <w:rsid w:val="00DE32C7"/>
    <w:rsid w:val="00DE33C1"/>
    <w:rsid w:val="00DE34C9"/>
    <w:rsid w:val="00DE3929"/>
    <w:rsid w:val="00DE4159"/>
    <w:rsid w:val="00DE4CC3"/>
    <w:rsid w:val="00DE57F7"/>
    <w:rsid w:val="00DE60A1"/>
    <w:rsid w:val="00DE692E"/>
    <w:rsid w:val="00DE7AD6"/>
    <w:rsid w:val="00DE7DF0"/>
    <w:rsid w:val="00DE7EE4"/>
    <w:rsid w:val="00DF0701"/>
    <w:rsid w:val="00DF0CD4"/>
    <w:rsid w:val="00DF1D09"/>
    <w:rsid w:val="00DF2E6D"/>
    <w:rsid w:val="00DF3228"/>
    <w:rsid w:val="00DF32B1"/>
    <w:rsid w:val="00DF35FC"/>
    <w:rsid w:val="00DF36DD"/>
    <w:rsid w:val="00DF41A1"/>
    <w:rsid w:val="00DF48B9"/>
    <w:rsid w:val="00DF606B"/>
    <w:rsid w:val="00DF6FC9"/>
    <w:rsid w:val="00E00848"/>
    <w:rsid w:val="00E00FD9"/>
    <w:rsid w:val="00E01DD8"/>
    <w:rsid w:val="00E02B4A"/>
    <w:rsid w:val="00E04FF9"/>
    <w:rsid w:val="00E053D7"/>
    <w:rsid w:val="00E05816"/>
    <w:rsid w:val="00E058F4"/>
    <w:rsid w:val="00E06677"/>
    <w:rsid w:val="00E0685C"/>
    <w:rsid w:val="00E06FDE"/>
    <w:rsid w:val="00E10FBB"/>
    <w:rsid w:val="00E11AF8"/>
    <w:rsid w:val="00E1288F"/>
    <w:rsid w:val="00E12D28"/>
    <w:rsid w:val="00E143BE"/>
    <w:rsid w:val="00E14C31"/>
    <w:rsid w:val="00E14CD1"/>
    <w:rsid w:val="00E14F47"/>
    <w:rsid w:val="00E15B05"/>
    <w:rsid w:val="00E15C98"/>
    <w:rsid w:val="00E15FA8"/>
    <w:rsid w:val="00E16184"/>
    <w:rsid w:val="00E165BE"/>
    <w:rsid w:val="00E16A2B"/>
    <w:rsid w:val="00E1700A"/>
    <w:rsid w:val="00E17EEE"/>
    <w:rsid w:val="00E200B4"/>
    <w:rsid w:val="00E20994"/>
    <w:rsid w:val="00E20F38"/>
    <w:rsid w:val="00E21911"/>
    <w:rsid w:val="00E219C5"/>
    <w:rsid w:val="00E21B34"/>
    <w:rsid w:val="00E2241C"/>
    <w:rsid w:val="00E238A9"/>
    <w:rsid w:val="00E240B5"/>
    <w:rsid w:val="00E24FE8"/>
    <w:rsid w:val="00E25674"/>
    <w:rsid w:val="00E2594E"/>
    <w:rsid w:val="00E267AC"/>
    <w:rsid w:val="00E270D0"/>
    <w:rsid w:val="00E2740A"/>
    <w:rsid w:val="00E3013F"/>
    <w:rsid w:val="00E30478"/>
    <w:rsid w:val="00E304B0"/>
    <w:rsid w:val="00E316EA"/>
    <w:rsid w:val="00E320AE"/>
    <w:rsid w:val="00E322A0"/>
    <w:rsid w:val="00E3359E"/>
    <w:rsid w:val="00E33D84"/>
    <w:rsid w:val="00E34AF3"/>
    <w:rsid w:val="00E34E3E"/>
    <w:rsid w:val="00E355C4"/>
    <w:rsid w:val="00E3582B"/>
    <w:rsid w:val="00E35A0E"/>
    <w:rsid w:val="00E37029"/>
    <w:rsid w:val="00E37681"/>
    <w:rsid w:val="00E37CD9"/>
    <w:rsid w:val="00E41187"/>
    <w:rsid w:val="00E41808"/>
    <w:rsid w:val="00E439EA"/>
    <w:rsid w:val="00E444BE"/>
    <w:rsid w:val="00E444F4"/>
    <w:rsid w:val="00E449FA"/>
    <w:rsid w:val="00E44D00"/>
    <w:rsid w:val="00E451C8"/>
    <w:rsid w:val="00E457C6"/>
    <w:rsid w:val="00E463A6"/>
    <w:rsid w:val="00E469B4"/>
    <w:rsid w:val="00E4709B"/>
    <w:rsid w:val="00E47282"/>
    <w:rsid w:val="00E47A4F"/>
    <w:rsid w:val="00E50882"/>
    <w:rsid w:val="00E513F0"/>
    <w:rsid w:val="00E51C75"/>
    <w:rsid w:val="00E51EB0"/>
    <w:rsid w:val="00E51FED"/>
    <w:rsid w:val="00E52F35"/>
    <w:rsid w:val="00E53019"/>
    <w:rsid w:val="00E53038"/>
    <w:rsid w:val="00E53211"/>
    <w:rsid w:val="00E53B67"/>
    <w:rsid w:val="00E53FDB"/>
    <w:rsid w:val="00E54043"/>
    <w:rsid w:val="00E542A2"/>
    <w:rsid w:val="00E54D02"/>
    <w:rsid w:val="00E56833"/>
    <w:rsid w:val="00E570F6"/>
    <w:rsid w:val="00E57395"/>
    <w:rsid w:val="00E60195"/>
    <w:rsid w:val="00E60986"/>
    <w:rsid w:val="00E62100"/>
    <w:rsid w:val="00E621E5"/>
    <w:rsid w:val="00E621FD"/>
    <w:rsid w:val="00E627FD"/>
    <w:rsid w:val="00E6280F"/>
    <w:rsid w:val="00E62C63"/>
    <w:rsid w:val="00E63CEF"/>
    <w:rsid w:val="00E643C6"/>
    <w:rsid w:val="00E64FBF"/>
    <w:rsid w:val="00E663F1"/>
    <w:rsid w:val="00E664FD"/>
    <w:rsid w:val="00E666F3"/>
    <w:rsid w:val="00E66893"/>
    <w:rsid w:val="00E67479"/>
    <w:rsid w:val="00E67A62"/>
    <w:rsid w:val="00E67BBD"/>
    <w:rsid w:val="00E67C2B"/>
    <w:rsid w:val="00E7007E"/>
    <w:rsid w:val="00E70285"/>
    <w:rsid w:val="00E704B5"/>
    <w:rsid w:val="00E7059C"/>
    <w:rsid w:val="00E705C2"/>
    <w:rsid w:val="00E71ED2"/>
    <w:rsid w:val="00E7244F"/>
    <w:rsid w:val="00E7249E"/>
    <w:rsid w:val="00E73022"/>
    <w:rsid w:val="00E731AC"/>
    <w:rsid w:val="00E73C92"/>
    <w:rsid w:val="00E74111"/>
    <w:rsid w:val="00E74370"/>
    <w:rsid w:val="00E7451B"/>
    <w:rsid w:val="00E74B71"/>
    <w:rsid w:val="00E75466"/>
    <w:rsid w:val="00E75580"/>
    <w:rsid w:val="00E758C8"/>
    <w:rsid w:val="00E75FB8"/>
    <w:rsid w:val="00E7610F"/>
    <w:rsid w:val="00E77027"/>
    <w:rsid w:val="00E7730E"/>
    <w:rsid w:val="00E77865"/>
    <w:rsid w:val="00E80832"/>
    <w:rsid w:val="00E82953"/>
    <w:rsid w:val="00E82BA6"/>
    <w:rsid w:val="00E830C8"/>
    <w:rsid w:val="00E83BE1"/>
    <w:rsid w:val="00E84C10"/>
    <w:rsid w:val="00E84E55"/>
    <w:rsid w:val="00E8662A"/>
    <w:rsid w:val="00E866C0"/>
    <w:rsid w:val="00E866E1"/>
    <w:rsid w:val="00E8721B"/>
    <w:rsid w:val="00E90157"/>
    <w:rsid w:val="00E90983"/>
    <w:rsid w:val="00E90BD7"/>
    <w:rsid w:val="00E91118"/>
    <w:rsid w:val="00E91DBE"/>
    <w:rsid w:val="00E929C0"/>
    <w:rsid w:val="00E9311A"/>
    <w:rsid w:val="00E93960"/>
    <w:rsid w:val="00E93DC6"/>
    <w:rsid w:val="00E94E01"/>
    <w:rsid w:val="00E9533F"/>
    <w:rsid w:val="00E955AA"/>
    <w:rsid w:val="00E96147"/>
    <w:rsid w:val="00E971D0"/>
    <w:rsid w:val="00E975BB"/>
    <w:rsid w:val="00EA021D"/>
    <w:rsid w:val="00EA0784"/>
    <w:rsid w:val="00EA089A"/>
    <w:rsid w:val="00EA1627"/>
    <w:rsid w:val="00EA1646"/>
    <w:rsid w:val="00EA1741"/>
    <w:rsid w:val="00EA2C67"/>
    <w:rsid w:val="00EA3859"/>
    <w:rsid w:val="00EA3A26"/>
    <w:rsid w:val="00EA3CAE"/>
    <w:rsid w:val="00EA439D"/>
    <w:rsid w:val="00EA4756"/>
    <w:rsid w:val="00EA4EE3"/>
    <w:rsid w:val="00EA544D"/>
    <w:rsid w:val="00EA5A23"/>
    <w:rsid w:val="00EA5D18"/>
    <w:rsid w:val="00EA7260"/>
    <w:rsid w:val="00EA7302"/>
    <w:rsid w:val="00EA74F0"/>
    <w:rsid w:val="00EB177F"/>
    <w:rsid w:val="00EB2801"/>
    <w:rsid w:val="00EB2BC4"/>
    <w:rsid w:val="00EB355E"/>
    <w:rsid w:val="00EB35F4"/>
    <w:rsid w:val="00EB3E49"/>
    <w:rsid w:val="00EB44A2"/>
    <w:rsid w:val="00EC07EA"/>
    <w:rsid w:val="00EC2A06"/>
    <w:rsid w:val="00EC2E61"/>
    <w:rsid w:val="00EC3AA7"/>
    <w:rsid w:val="00EC3F86"/>
    <w:rsid w:val="00EC51AE"/>
    <w:rsid w:val="00EC587D"/>
    <w:rsid w:val="00EC6CF0"/>
    <w:rsid w:val="00EC7413"/>
    <w:rsid w:val="00EC7A13"/>
    <w:rsid w:val="00ED11B9"/>
    <w:rsid w:val="00ED1288"/>
    <w:rsid w:val="00ED1633"/>
    <w:rsid w:val="00ED1D9C"/>
    <w:rsid w:val="00ED235F"/>
    <w:rsid w:val="00ED3F9F"/>
    <w:rsid w:val="00ED42CE"/>
    <w:rsid w:val="00ED4622"/>
    <w:rsid w:val="00ED4D56"/>
    <w:rsid w:val="00ED4DAE"/>
    <w:rsid w:val="00ED510B"/>
    <w:rsid w:val="00ED55BE"/>
    <w:rsid w:val="00ED58FF"/>
    <w:rsid w:val="00ED5BDD"/>
    <w:rsid w:val="00ED6431"/>
    <w:rsid w:val="00ED664D"/>
    <w:rsid w:val="00ED68A7"/>
    <w:rsid w:val="00ED71D2"/>
    <w:rsid w:val="00ED758F"/>
    <w:rsid w:val="00ED7756"/>
    <w:rsid w:val="00ED7E76"/>
    <w:rsid w:val="00EE3321"/>
    <w:rsid w:val="00EE357A"/>
    <w:rsid w:val="00EE3F14"/>
    <w:rsid w:val="00EE41E2"/>
    <w:rsid w:val="00EE4728"/>
    <w:rsid w:val="00EE47EC"/>
    <w:rsid w:val="00EE4CDC"/>
    <w:rsid w:val="00EE507B"/>
    <w:rsid w:val="00EE60FE"/>
    <w:rsid w:val="00EE71F5"/>
    <w:rsid w:val="00EF08D9"/>
    <w:rsid w:val="00EF1446"/>
    <w:rsid w:val="00EF45F7"/>
    <w:rsid w:val="00EF4E8A"/>
    <w:rsid w:val="00EF4ED9"/>
    <w:rsid w:val="00EF5BD0"/>
    <w:rsid w:val="00EF5F3F"/>
    <w:rsid w:val="00EF6A56"/>
    <w:rsid w:val="00F00090"/>
    <w:rsid w:val="00F001F6"/>
    <w:rsid w:val="00F0214B"/>
    <w:rsid w:val="00F026ED"/>
    <w:rsid w:val="00F03356"/>
    <w:rsid w:val="00F04146"/>
    <w:rsid w:val="00F046B0"/>
    <w:rsid w:val="00F047E1"/>
    <w:rsid w:val="00F0483C"/>
    <w:rsid w:val="00F04C86"/>
    <w:rsid w:val="00F04CFD"/>
    <w:rsid w:val="00F0628D"/>
    <w:rsid w:val="00F06B60"/>
    <w:rsid w:val="00F06D72"/>
    <w:rsid w:val="00F06E7A"/>
    <w:rsid w:val="00F10184"/>
    <w:rsid w:val="00F103E8"/>
    <w:rsid w:val="00F104A9"/>
    <w:rsid w:val="00F110FE"/>
    <w:rsid w:val="00F1130F"/>
    <w:rsid w:val="00F1152B"/>
    <w:rsid w:val="00F118FA"/>
    <w:rsid w:val="00F120E6"/>
    <w:rsid w:val="00F1251B"/>
    <w:rsid w:val="00F151A0"/>
    <w:rsid w:val="00F159A6"/>
    <w:rsid w:val="00F15B7C"/>
    <w:rsid w:val="00F16D3D"/>
    <w:rsid w:val="00F179A0"/>
    <w:rsid w:val="00F200D3"/>
    <w:rsid w:val="00F20AFF"/>
    <w:rsid w:val="00F20EB9"/>
    <w:rsid w:val="00F21062"/>
    <w:rsid w:val="00F21130"/>
    <w:rsid w:val="00F216AA"/>
    <w:rsid w:val="00F21FF9"/>
    <w:rsid w:val="00F225D2"/>
    <w:rsid w:val="00F2318C"/>
    <w:rsid w:val="00F24996"/>
    <w:rsid w:val="00F254F4"/>
    <w:rsid w:val="00F265EE"/>
    <w:rsid w:val="00F27060"/>
    <w:rsid w:val="00F3003E"/>
    <w:rsid w:val="00F32ED9"/>
    <w:rsid w:val="00F33D85"/>
    <w:rsid w:val="00F33FA0"/>
    <w:rsid w:val="00F35423"/>
    <w:rsid w:val="00F361E6"/>
    <w:rsid w:val="00F372CF"/>
    <w:rsid w:val="00F3796F"/>
    <w:rsid w:val="00F37992"/>
    <w:rsid w:val="00F37AA8"/>
    <w:rsid w:val="00F401E3"/>
    <w:rsid w:val="00F4023E"/>
    <w:rsid w:val="00F4198E"/>
    <w:rsid w:val="00F4283C"/>
    <w:rsid w:val="00F42C58"/>
    <w:rsid w:val="00F434F3"/>
    <w:rsid w:val="00F43736"/>
    <w:rsid w:val="00F43BF7"/>
    <w:rsid w:val="00F45538"/>
    <w:rsid w:val="00F45719"/>
    <w:rsid w:val="00F45ED6"/>
    <w:rsid w:val="00F4608E"/>
    <w:rsid w:val="00F46413"/>
    <w:rsid w:val="00F46CE2"/>
    <w:rsid w:val="00F47B22"/>
    <w:rsid w:val="00F508FE"/>
    <w:rsid w:val="00F50EB9"/>
    <w:rsid w:val="00F5151A"/>
    <w:rsid w:val="00F51887"/>
    <w:rsid w:val="00F5278C"/>
    <w:rsid w:val="00F530F2"/>
    <w:rsid w:val="00F531B3"/>
    <w:rsid w:val="00F539E6"/>
    <w:rsid w:val="00F53AE7"/>
    <w:rsid w:val="00F546DA"/>
    <w:rsid w:val="00F55001"/>
    <w:rsid w:val="00F5596A"/>
    <w:rsid w:val="00F5652C"/>
    <w:rsid w:val="00F5666D"/>
    <w:rsid w:val="00F567CD"/>
    <w:rsid w:val="00F6207A"/>
    <w:rsid w:val="00F6214C"/>
    <w:rsid w:val="00F6227A"/>
    <w:rsid w:val="00F62568"/>
    <w:rsid w:val="00F62654"/>
    <w:rsid w:val="00F62840"/>
    <w:rsid w:val="00F63453"/>
    <w:rsid w:val="00F640DF"/>
    <w:rsid w:val="00F64117"/>
    <w:rsid w:val="00F66745"/>
    <w:rsid w:val="00F6793D"/>
    <w:rsid w:val="00F700EE"/>
    <w:rsid w:val="00F702E4"/>
    <w:rsid w:val="00F70507"/>
    <w:rsid w:val="00F70778"/>
    <w:rsid w:val="00F71755"/>
    <w:rsid w:val="00F72635"/>
    <w:rsid w:val="00F726FE"/>
    <w:rsid w:val="00F7313A"/>
    <w:rsid w:val="00F734F8"/>
    <w:rsid w:val="00F73FAF"/>
    <w:rsid w:val="00F74D7D"/>
    <w:rsid w:val="00F7577A"/>
    <w:rsid w:val="00F75C3D"/>
    <w:rsid w:val="00F76971"/>
    <w:rsid w:val="00F77859"/>
    <w:rsid w:val="00F77E7D"/>
    <w:rsid w:val="00F8256D"/>
    <w:rsid w:val="00F84350"/>
    <w:rsid w:val="00F84A5D"/>
    <w:rsid w:val="00F8512E"/>
    <w:rsid w:val="00F85805"/>
    <w:rsid w:val="00F86D80"/>
    <w:rsid w:val="00F86E95"/>
    <w:rsid w:val="00F877EC"/>
    <w:rsid w:val="00F90A12"/>
    <w:rsid w:val="00F91721"/>
    <w:rsid w:val="00F919A7"/>
    <w:rsid w:val="00F92112"/>
    <w:rsid w:val="00F923BE"/>
    <w:rsid w:val="00F92505"/>
    <w:rsid w:val="00F927C7"/>
    <w:rsid w:val="00F93001"/>
    <w:rsid w:val="00F954B4"/>
    <w:rsid w:val="00F95F96"/>
    <w:rsid w:val="00F96946"/>
    <w:rsid w:val="00FA0652"/>
    <w:rsid w:val="00FA07B2"/>
    <w:rsid w:val="00FA2641"/>
    <w:rsid w:val="00FA546B"/>
    <w:rsid w:val="00FA63BD"/>
    <w:rsid w:val="00FA6835"/>
    <w:rsid w:val="00FA6A32"/>
    <w:rsid w:val="00FA6D90"/>
    <w:rsid w:val="00FA76A7"/>
    <w:rsid w:val="00FA7EC3"/>
    <w:rsid w:val="00FB2382"/>
    <w:rsid w:val="00FB2D2A"/>
    <w:rsid w:val="00FB2E42"/>
    <w:rsid w:val="00FB2EFA"/>
    <w:rsid w:val="00FB33FB"/>
    <w:rsid w:val="00FB38C1"/>
    <w:rsid w:val="00FB4B0E"/>
    <w:rsid w:val="00FB4E7D"/>
    <w:rsid w:val="00FB5237"/>
    <w:rsid w:val="00FB75B8"/>
    <w:rsid w:val="00FB7B18"/>
    <w:rsid w:val="00FC0335"/>
    <w:rsid w:val="00FC0ABE"/>
    <w:rsid w:val="00FC1F2B"/>
    <w:rsid w:val="00FC21D3"/>
    <w:rsid w:val="00FC2C66"/>
    <w:rsid w:val="00FC2E1D"/>
    <w:rsid w:val="00FC30A2"/>
    <w:rsid w:val="00FC3357"/>
    <w:rsid w:val="00FC34B4"/>
    <w:rsid w:val="00FC3B78"/>
    <w:rsid w:val="00FC4683"/>
    <w:rsid w:val="00FC58B3"/>
    <w:rsid w:val="00FC72D9"/>
    <w:rsid w:val="00FC7733"/>
    <w:rsid w:val="00FC7B13"/>
    <w:rsid w:val="00FD0229"/>
    <w:rsid w:val="00FD13FB"/>
    <w:rsid w:val="00FD2426"/>
    <w:rsid w:val="00FD2A78"/>
    <w:rsid w:val="00FD2CE1"/>
    <w:rsid w:val="00FD306F"/>
    <w:rsid w:val="00FD3371"/>
    <w:rsid w:val="00FD47B3"/>
    <w:rsid w:val="00FD48D1"/>
    <w:rsid w:val="00FD4ABD"/>
    <w:rsid w:val="00FD508C"/>
    <w:rsid w:val="00FD5BFF"/>
    <w:rsid w:val="00FD799B"/>
    <w:rsid w:val="00FE0D62"/>
    <w:rsid w:val="00FE12F6"/>
    <w:rsid w:val="00FE29AE"/>
    <w:rsid w:val="00FE2F05"/>
    <w:rsid w:val="00FE343D"/>
    <w:rsid w:val="00FE3701"/>
    <w:rsid w:val="00FE3A9B"/>
    <w:rsid w:val="00FE3C79"/>
    <w:rsid w:val="00FE4245"/>
    <w:rsid w:val="00FE425B"/>
    <w:rsid w:val="00FE4DD7"/>
    <w:rsid w:val="00FE571F"/>
    <w:rsid w:val="00FE6110"/>
    <w:rsid w:val="00FF1902"/>
    <w:rsid w:val="00FF2525"/>
    <w:rsid w:val="00FF4613"/>
    <w:rsid w:val="00FF495E"/>
    <w:rsid w:val="00FF5457"/>
    <w:rsid w:val="00FF6250"/>
    <w:rsid w:val="00FF63B8"/>
    <w:rsid w:val="00FF64C0"/>
    <w:rsid w:val="00FF66E0"/>
    <w:rsid w:val="00FF6C3D"/>
    <w:rsid w:val="00FF6C99"/>
    <w:rsid w:val="00FF72BA"/>
    <w:rsid w:val="00FF7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26FE9"/>
  <w15:docId w15:val="{1DD09FCE-AD43-488D-8636-0F691214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E5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제목 1(BTB),제목 1(beman),Headin1,Heading 1 Char,Headin1 Char"/>
    <w:basedOn w:val="a"/>
    <w:next w:val="a"/>
    <w:link w:val="1Char"/>
    <w:qFormat/>
    <w:rsid w:val="00F726F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aliases w:val="제목 2 (BTB),제목 2(beman),지방세_제목2"/>
    <w:basedOn w:val="1"/>
    <w:next w:val="a"/>
    <w:link w:val="2Char"/>
    <w:qFormat/>
    <w:rsid w:val="00D42DEB"/>
    <w:pPr>
      <w:numPr>
        <w:ilvl w:val="1"/>
      </w:numPr>
      <w:outlineLvl w:val="1"/>
    </w:pPr>
    <w:rPr>
      <w:rFonts w:eastAsia="맑은 고딕"/>
      <w:sz w:val="22"/>
    </w:rPr>
  </w:style>
  <w:style w:type="paragraph" w:styleId="3">
    <w:name w:val="heading 3"/>
    <w:aliases w:val="제목 3(BTB),제목 3(beman),지방세_제목3"/>
    <w:basedOn w:val="1"/>
    <w:next w:val="a"/>
    <w:link w:val="3Char"/>
    <w:qFormat/>
    <w:rsid w:val="00631627"/>
    <w:pPr>
      <w:numPr>
        <w:ilvl w:val="2"/>
      </w:numPr>
      <w:ind w:left="567" w:hanging="567"/>
      <w:outlineLvl w:val="2"/>
    </w:pPr>
    <w:rPr>
      <w:rFonts w:eastAsia="맑은 고딕"/>
      <w:b w:val="0"/>
      <w:sz w:val="20"/>
      <w:lang w:eastAsia="ko-KR"/>
    </w:rPr>
  </w:style>
  <w:style w:type="paragraph" w:styleId="4">
    <w:name w:val="heading 4"/>
    <w:aliases w:val="지방세_제목4"/>
    <w:basedOn w:val="1"/>
    <w:next w:val="a"/>
    <w:link w:val="4Char"/>
    <w:qFormat/>
    <w:rsid w:val="00E621FD"/>
    <w:pPr>
      <w:numPr>
        <w:ilvl w:val="3"/>
      </w:numPr>
      <w:outlineLvl w:val="3"/>
    </w:pPr>
    <w:rPr>
      <w:rFonts w:eastAsia="맑은 고딕"/>
      <w:b w:val="0"/>
      <w:sz w:val="20"/>
      <w:lang w:eastAsia="ko-KR"/>
    </w:rPr>
  </w:style>
  <w:style w:type="paragraph" w:styleId="5">
    <w:name w:val="heading 5"/>
    <w:aliases w:val="지방세_제목5"/>
    <w:basedOn w:val="a"/>
    <w:next w:val="a"/>
    <w:link w:val="5Char"/>
    <w:qFormat/>
    <w:rsid w:val="00F726F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aliases w:val="지방세_제목6"/>
    <w:basedOn w:val="a"/>
    <w:next w:val="a"/>
    <w:qFormat/>
    <w:rsid w:val="00F726F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aliases w:val="지방세_제목7"/>
    <w:basedOn w:val="a"/>
    <w:next w:val="a"/>
    <w:qFormat/>
    <w:rsid w:val="00F726F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지방세_제목8"/>
    <w:basedOn w:val="a"/>
    <w:next w:val="a"/>
    <w:qFormat/>
    <w:rsid w:val="00F726F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F726F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aliases w:val="제목 2 (BTB) Char,제목 2(beman) Char,지방세_제목2 Char"/>
    <w:basedOn w:val="a0"/>
    <w:link w:val="2"/>
    <w:rsid w:val="00D42DEB"/>
    <w:rPr>
      <w:rFonts w:ascii="Arial" w:eastAsia="맑은 고딕" w:hAnsi="Arial"/>
      <w:b/>
      <w:sz w:val="22"/>
      <w:lang w:eastAsia="en-US"/>
    </w:rPr>
  </w:style>
  <w:style w:type="character" w:customStyle="1" w:styleId="3Char">
    <w:name w:val="제목 3 Char"/>
    <w:aliases w:val="제목 3(BTB) Char,제목 3(beman) Char,지방세_제목3 Char"/>
    <w:basedOn w:val="a0"/>
    <w:link w:val="3"/>
    <w:rsid w:val="00631627"/>
    <w:rPr>
      <w:rFonts w:ascii="Arial" w:eastAsia="맑은 고딕" w:hAnsi="Arial"/>
    </w:rPr>
  </w:style>
  <w:style w:type="character" w:customStyle="1" w:styleId="4Char">
    <w:name w:val="제목 4 Char"/>
    <w:aliases w:val="지방세_제목4 Char"/>
    <w:basedOn w:val="a0"/>
    <w:link w:val="4"/>
    <w:rsid w:val="00E621FD"/>
    <w:rPr>
      <w:rFonts w:ascii="Arial" w:eastAsia="맑은 고딕" w:hAnsi="Arial"/>
    </w:rPr>
  </w:style>
  <w:style w:type="character" w:customStyle="1" w:styleId="5Char">
    <w:name w:val="제목 5 Char"/>
    <w:aliases w:val="지방세_제목5 Char"/>
    <w:basedOn w:val="a0"/>
    <w:link w:val="5"/>
    <w:rsid w:val="00E93960"/>
    <w:rPr>
      <w:sz w:val="22"/>
      <w:lang w:eastAsia="en-US"/>
    </w:rPr>
  </w:style>
  <w:style w:type="paragraph" w:customStyle="1" w:styleId="Paragraph2">
    <w:name w:val="Paragraph2"/>
    <w:basedOn w:val="a"/>
    <w:rsid w:val="00F726FE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F726FE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F726F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F726FE"/>
    <w:pPr>
      <w:ind w:left="900" w:hanging="900"/>
    </w:pPr>
  </w:style>
  <w:style w:type="paragraph" w:styleId="10">
    <w:name w:val="toc 1"/>
    <w:basedOn w:val="a"/>
    <w:next w:val="a"/>
    <w:autoRedefine/>
    <w:uiPriority w:val="39"/>
    <w:qFormat/>
    <w:rsid w:val="00E621FD"/>
    <w:pPr>
      <w:tabs>
        <w:tab w:val="left" w:pos="400"/>
        <w:tab w:val="right" w:leader="dot" w:pos="9017"/>
      </w:tabs>
      <w:spacing w:before="120" w:after="120"/>
    </w:pPr>
    <w:rPr>
      <w:rFonts w:asciiTheme="minorHAnsi" w:eastAsiaTheme="minorHAnsi"/>
      <w:b/>
      <w:bCs/>
      <w:caps/>
    </w:rPr>
  </w:style>
  <w:style w:type="paragraph" w:styleId="20">
    <w:name w:val="toc 2"/>
    <w:basedOn w:val="a"/>
    <w:next w:val="a"/>
    <w:uiPriority w:val="39"/>
    <w:qFormat/>
    <w:rsid w:val="00F726FE"/>
    <w:pPr>
      <w:ind w:left="200"/>
    </w:pPr>
    <w:rPr>
      <w:rFonts w:asciiTheme="minorHAnsi" w:eastAsiaTheme="minorHAnsi"/>
      <w:smallCaps/>
    </w:rPr>
  </w:style>
  <w:style w:type="paragraph" w:styleId="30">
    <w:name w:val="toc 3"/>
    <w:basedOn w:val="a"/>
    <w:next w:val="a"/>
    <w:uiPriority w:val="39"/>
    <w:qFormat/>
    <w:rsid w:val="00F726FE"/>
    <w:pPr>
      <w:ind w:left="400"/>
    </w:pPr>
    <w:rPr>
      <w:rFonts w:asciiTheme="minorHAnsi" w:eastAsiaTheme="minorHAnsi"/>
      <w:i/>
      <w:iCs/>
    </w:rPr>
  </w:style>
  <w:style w:type="paragraph" w:styleId="a6">
    <w:name w:val="header"/>
    <w:aliases w:val="header odd1,header odd2,header odd3,header odd4,header odd5,header odd6,header odd11,header odd21,header odd31,header odd41,header odd51,header odd61,THeader,header odd,h,header"/>
    <w:basedOn w:val="a"/>
    <w:link w:val="Char"/>
    <w:uiPriority w:val="99"/>
    <w:rsid w:val="00F726FE"/>
    <w:pPr>
      <w:tabs>
        <w:tab w:val="center" w:pos="4320"/>
        <w:tab w:val="right" w:pos="8640"/>
      </w:tabs>
    </w:pPr>
  </w:style>
  <w:style w:type="character" w:customStyle="1" w:styleId="Char">
    <w:name w:val="머리글 Char"/>
    <w:aliases w:val="header odd1 Char,header odd2 Char,header odd3 Char,header odd4 Char,header odd5 Char,header odd6 Char,header odd11 Char,header odd21 Char,header odd31 Char,header odd41 Char,header odd51 Char,header odd61 Char,THeader Char,header odd Char"/>
    <w:basedOn w:val="a0"/>
    <w:link w:val="a6"/>
    <w:uiPriority w:val="99"/>
    <w:rsid w:val="00B14BE4"/>
    <w:rPr>
      <w:lang w:eastAsia="en-US"/>
    </w:rPr>
  </w:style>
  <w:style w:type="paragraph" w:styleId="a7">
    <w:name w:val="footer"/>
    <w:basedOn w:val="a"/>
    <w:link w:val="Char0"/>
    <w:uiPriority w:val="99"/>
    <w:rsid w:val="00F726FE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7"/>
    <w:uiPriority w:val="99"/>
    <w:rsid w:val="00B14BE4"/>
    <w:rPr>
      <w:lang w:eastAsia="en-US"/>
    </w:rPr>
  </w:style>
  <w:style w:type="character" w:styleId="a8">
    <w:name w:val="page number"/>
    <w:basedOn w:val="a0"/>
    <w:rsid w:val="00F726FE"/>
  </w:style>
  <w:style w:type="paragraph" w:customStyle="1" w:styleId="Bullet1">
    <w:name w:val="Bullet1"/>
    <w:basedOn w:val="a"/>
    <w:rsid w:val="00F726FE"/>
    <w:pPr>
      <w:ind w:left="720" w:hanging="432"/>
    </w:pPr>
  </w:style>
  <w:style w:type="paragraph" w:customStyle="1" w:styleId="Bullet2">
    <w:name w:val="Bullet2"/>
    <w:basedOn w:val="a"/>
    <w:rsid w:val="00F726FE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F726FE"/>
    <w:pPr>
      <w:keepLines/>
      <w:spacing w:after="120"/>
    </w:pPr>
  </w:style>
  <w:style w:type="paragraph" w:styleId="a9">
    <w:name w:val="Body Text"/>
    <w:basedOn w:val="a"/>
    <w:rsid w:val="00F726FE"/>
    <w:pPr>
      <w:keepLines/>
      <w:spacing w:after="120"/>
      <w:ind w:left="720"/>
    </w:pPr>
  </w:style>
  <w:style w:type="paragraph" w:styleId="aa">
    <w:name w:val="Document Map"/>
    <w:basedOn w:val="a"/>
    <w:semiHidden/>
    <w:rsid w:val="00F726FE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F726FE"/>
    <w:rPr>
      <w:sz w:val="20"/>
      <w:vertAlign w:val="superscript"/>
    </w:rPr>
  </w:style>
  <w:style w:type="paragraph" w:styleId="ac">
    <w:name w:val="footnote text"/>
    <w:basedOn w:val="a"/>
    <w:semiHidden/>
    <w:rsid w:val="00F726F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F726F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F726FE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F726F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F726FE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4"/>
    <w:autoRedefine/>
    <w:uiPriority w:val="39"/>
    <w:rsid w:val="00A55862"/>
    <w:pPr>
      <w:ind w:left="600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F726FE"/>
    <w:pPr>
      <w:ind w:left="800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F726FE"/>
    <w:pPr>
      <w:ind w:left="1000"/>
    </w:pPr>
    <w:rPr>
      <w:rFonts w:asciiTheme="minorHAnsi"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F726FE"/>
    <w:pPr>
      <w:ind w:left="1200"/>
    </w:pPr>
    <w:rPr>
      <w:rFonts w:asciiTheme="minorHAnsi"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F726FE"/>
    <w:pPr>
      <w:ind w:left="1400"/>
    </w:pPr>
    <w:rPr>
      <w:rFonts w:asciiTheme="minorHAnsi"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F726FE"/>
    <w:pPr>
      <w:ind w:left="1600"/>
    </w:pPr>
    <w:rPr>
      <w:rFonts w:asciiTheme="minorHAnsi" w:eastAsiaTheme="minorHAnsi"/>
      <w:sz w:val="18"/>
      <w:szCs w:val="18"/>
    </w:rPr>
  </w:style>
  <w:style w:type="paragraph" w:styleId="21">
    <w:name w:val="Body Text 2"/>
    <w:basedOn w:val="a"/>
    <w:rsid w:val="00F726FE"/>
    <w:rPr>
      <w:i/>
      <w:color w:val="0000FF"/>
    </w:rPr>
  </w:style>
  <w:style w:type="paragraph" w:styleId="ad">
    <w:name w:val="Body Text Indent"/>
    <w:basedOn w:val="a"/>
    <w:rsid w:val="00F726F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F726F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F726F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F726FE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sid w:val="00F726FE"/>
    <w:rPr>
      <w:color w:val="0000FF"/>
      <w:u w:val="single"/>
    </w:rPr>
  </w:style>
  <w:style w:type="character" w:styleId="af">
    <w:name w:val="FollowedHyperlink"/>
    <w:basedOn w:val="a0"/>
    <w:rsid w:val="00F726FE"/>
    <w:rPr>
      <w:color w:val="800080"/>
      <w:u w:val="single"/>
    </w:rPr>
  </w:style>
  <w:style w:type="paragraph" w:styleId="af0">
    <w:name w:val="Normal (Web)"/>
    <w:basedOn w:val="a"/>
    <w:uiPriority w:val="99"/>
    <w:rsid w:val="00F726F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f1">
    <w:name w:val="Strong"/>
    <w:basedOn w:val="a0"/>
    <w:qFormat/>
    <w:rsid w:val="00F726FE"/>
    <w:rPr>
      <w:b/>
      <w:bCs/>
    </w:rPr>
  </w:style>
  <w:style w:type="paragraph" w:customStyle="1" w:styleId="af2">
    <w:name w:val="개요글"/>
    <w:basedOn w:val="a"/>
    <w:rsid w:val="00F726FE"/>
    <w:pPr>
      <w:tabs>
        <w:tab w:val="left" w:pos="1134"/>
      </w:tabs>
      <w:wordWrap w:val="0"/>
      <w:spacing w:line="260" w:lineRule="atLeast"/>
      <w:ind w:left="425"/>
      <w:jc w:val="both"/>
    </w:pPr>
    <w:rPr>
      <w:rFonts w:ascii="Arial" w:eastAsia="바탕체" w:hAnsi="Arial"/>
      <w:kern w:val="2"/>
      <w:lang w:eastAsia="ko-KR"/>
    </w:rPr>
  </w:style>
  <w:style w:type="paragraph" w:customStyle="1" w:styleId="Subheading">
    <w:name w:val="Subheading"/>
    <w:basedOn w:val="a9"/>
    <w:rsid w:val="00F726FE"/>
    <w:pPr>
      <w:spacing w:before="240"/>
    </w:pPr>
    <w:rPr>
      <w:rFonts w:ascii="Arial" w:hAnsi="Arial"/>
      <w:b/>
      <w:bCs/>
    </w:rPr>
  </w:style>
  <w:style w:type="paragraph" w:customStyle="1" w:styleId="-0">
    <w:name w:val="중제목(내용-번호시작)"/>
    <w:basedOn w:val="a"/>
    <w:next w:val="a"/>
    <w:rsid w:val="00F726FE"/>
    <w:pPr>
      <w:tabs>
        <w:tab w:val="num" w:pos="720"/>
      </w:tabs>
      <w:wordWrap w:val="0"/>
      <w:overflowPunct w:val="0"/>
      <w:autoSpaceDE w:val="0"/>
      <w:autoSpaceDN w:val="0"/>
      <w:spacing w:line="260" w:lineRule="atLeast"/>
      <w:ind w:left="720" w:hanging="720"/>
      <w:textAlignment w:val="bottom"/>
    </w:pPr>
    <w:rPr>
      <w:rFonts w:ascii="Arial" w:eastAsia="바탕체"/>
      <w:kern w:val="2"/>
      <w:sz w:val="22"/>
      <w:lang w:eastAsia="ko-KR"/>
    </w:rPr>
  </w:style>
  <w:style w:type="paragraph" w:customStyle="1" w:styleId="TOC1">
    <w:name w:val="TOC 제목1"/>
    <w:basedOn w:val="1"/>
    <w:next w:val="a"/>
    <w:rsid w:val="00F726FE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eastAsia="굴림체"/>
      <w:kern w:val="28"/>
      <w:sz w:val="32"/>
      <w:lang w:eastAsia="ko-KR"/>
    </w:rPr>
  </w:style>
  <w:style w:type="paragraph" w:customStyle="1" w:styleId="Indent">
    <w:name w:val="Indent"/>
    <w:basedOn w:val="a"/>
    <w:rsid w:val="00F726FE"/>
    <w:pPr>
      <w:keepNext/>
      <w:widowControl/>
      <w:overflowPunct w:val="0"/>
      <w:autoSpaceDE w:val="0"/>
      <w:autoSpaceDN w:val="0"/>
      <w:adjustRightInd w:val="0"/>
      <w:spacing w:before="120" w:line="240" w:lineRule="auto"/>
      <w:ind w:left="720"/>
      <w:textAlignment w:val="baseline"/>
    </w:pPr>
    <w:rPr>
      <w:rFonts w:ascii="Book Antiqua" w:eastAsia="바탕체" w:hAnsi="Book Antiqua"/>
      <w:lang w:eastAsia="ko-KR"/>
    </w:rPr>
  </w:style>
  <w:style w:type="paragraph" w:customStyle="1" w:styleId="-">
    <w:name w:val="중제목(내용-번호아래 점)"/>
    <w:basedOn w:val="a"/>
    <w:rsid w:val="00F726FE"/>
    <w:pPr>
      <w:numPr>
        <w:numId w:val="2"/>
      </w:numPr>
      <w:tabs>
        <w:tab w:val="left" w:pos="1134"/>
      </w:tabs>
      <w:wordWrap w:val="0"/>
      <w:spacing w:line="260" w:lineRule="atLeast"/>
      <w:ind w:left="850"/>
      <w:jc w:val="both"/>
    </w:pPr>
    <w:rPr>
      <w:rFonts w:ascii="Arial" w:eastAsia="바탕체"/>
      <w:kern w:val="2"/>
      <w:lang w:eastAsia="ko-KR"/>
    </w:rPr>
  </w:style>
  <w:style w:type="table" w:styleId="af3">
    <w:name w:val="Table Grid"/>
    <w:basedOn w:val="a1"/>
    <w:uiPriority w:val="59"/>
    <w:rsid w:val="003D367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-Box2">
    <w:name w:val="Bullet-Box(2)"/>
    <w:rsid w:val="00F726FE"/>
    <w:pPr>
      <w:numPr>
        <w:ilvl w:val="1"/>
        <w:numId w:val="3"/>
      </w:numPr>
      <w:tabs>
        <w:tab w:val="clear" w:pos="1360"/>
        <w:tab w:val="num" w:pos="700"/>
      </w:tabs>
      <w:spacing w:line="360" w:lineRule="atLeast"/>
      <w:ind w:left="624" w:hanging="284"/>
    </w:pPr>
    <w:rPr>
      <w:rFonts w:ascii="굴림" w:eastAsia="굴림"/>
      <w:sz w:val="22"/>
    </w:rPr>
  </w:style>
  <w:style w:type="paragraph" w:customStyle="1" w:styleId="NormalText">
    <w:name w:val="Normal Text"/>
    <w:basedOn w:val="a"/>
    <w:rsid w:val="00F726FE"/>
    <w:pPr>
      <w:widowControl/>
      <w:spacing w:line="240" w:lineRule="auto"/>
    </w:pPr>
    <w:rPr>
      <w:rFonts w:ascii="Arial" w:eastAsia="굴림" w:hAnsi="Arial"/>
      <w:sz w:val="22"/>
      <w:lang w:eastAsia="ko-KR"/>
    </w:rPr>
  </w:style>
  <w:style w:type="paragraph" w:customStyle="1" w:styleId="Bullet-Box">
    <w:name w:val="Bullet-Box"/>
    <w:basedOn w:val="a"/>
    <w:rsid w:val="00F726FE"/>
    <w:pPr>
      <w:numPr>
        <w:numId w:val="4"/>
      </w:numPr>
      <w:wordWrap w:val="0"/>
      <w:autoSpaceDE w:val="0"/>
      <w:autoSpaceDN w:val="0"/>
      <w:spacing w:after="60" w:line="400" w:lineRule="atLeast"/>
      <w:jc w:val="both"/>
    </w:pPr>
    <w:rPr>
      <w:rFonts w:ascii="굴림" w:eastAsia="굴림"/>
      <w:kern w:val="2"/>
      <w:sz w:val="22"/>
      <w:szCs w:val="24"/>
      <w:lang w:eastAsia="ko-KR"/>
    </w:rPr>
  </w:style>
  <w:style w:type="paragraph" w:customStyle="1" w:styleId="af4">
    <w:name w:val="그림"/>
    <w:basedOn w:val="a"/>
    <w:rsid w:val="00E53019"/>
    <w:pPr>
      <w:wordWrap w:val="0"/>
      <w:autoSpaceDE w:val="0"/>
      <w:autoSpaceDN w:val="0"/>
      <w:spacing w:line="240" w:lineRule="auto"/>
      <w:jc w:val="center"/>
    </w:pPr>
    <w:rPr>
      <w:rFonts w:ascii="바탕"/>
      <w:szCs w:val="24"/>
      <w:lang w:eastAsia="ko-KR"/>
    </w:rPr>
  </w:style>
  <w:style w:type="paragraph" w:customStyle="1" w:styleId="Bullet-Box1">
    <w:name w:val="Bullet-Box(1)"/>
    <w:rsid w:val="009C539D"/>
    <w:pPr>
      <w:numPr>
        <w:numId w:val="5"/>
      </w:numPr>
      <w:spacing w:line="360" w:lineRule="atLeast"/>
      <w:jc w:val="both"/>
    </w:pPr>
    <w:rPr>
      <w:rFonts w:ascii="굴림" w:eastAsia="굴림"/>
    </w:rPr>
  </w:style>
  <w:style w:type="paragraph" w:styleId="af5">
    <w:name w:val="Balloon Text"/>
    <w:basedOn w:val="a"/>
    <w:semiHidden/>
    <w:rsid w:val="00530F52"/>
    <w:rPr>
      <w:rFonts w:ascii="Arial" w:eastAsia="돋움" w:hAnsi="Arial"/>
      <w:sz w:val="18"/>
      <w:szCs w:val="18"/>
    </w:rPr>
  </w:style>
  <w:style w:type="paragraph" w:styleId="af6">
    <w:name w:val="List Paragraph"/>
    <w:basedOn w:val="a"/>
    <w:uiPriority w:val="34"/>
    <w:qFormat/>
    <w:rsid w:val="008A02F0"/>
    <w:pPr>
      <w:ind w:leftChars="400" w:left="800"/>
    </w:pPr>
  </w:style>
  <w:style w:type="paragraph" w:styleId="af7">
    <w:name w:val="caption"/>
    <w:basedOn w:val="a"/>
    <w:next w:val="a"/>
    <w:uiPriority w:val="35"/>
    <w:unhideWhenUsed/>
    <w:qFormat/>
    <w:rsid w:val="003E5B90"/>
    <w:pPr>
      <w:wordWrap w:val="0"/>
      <w:adjustRightInd w:val="0"/>
      <w:spacing w:line="360" w:lineRule="atLeast"/>
      <w:jc w:val="both"/>
      <w:textAlignment w:val="baseline"/>
    </w:pPr>
    <w:rPr>
      <w:rFonts w:ascii="Arial" w:eastAsia="굴림체"/>
      <w:b/>
      <w:bCs/>
      <w:lang w:eastAsia="ko-KR" w:bidi="he-IL"/>
    </w:rPr>
  </w:style>
  <w:style w:type="paragraph" w:styleId="TOC">
    <w:name w:val="TOC Heading"/>
    <w:basedOn w:val="1"/>
    <w:next w:val="a"/>
    <w:uiPriority w:val="39"/>
    <w:unhideWhenUsed/>
    <w:qFormat/>
    <w:rsid w:val="00AB4F8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ko-KR"/>
    </w:rPr>
  </w:style>
  <w:style w:type="paragraph" w:styleId="af8">
    <w:name w:val="No Spacing"/>
    <w:link w:val="Char1"/>
    <w:uiPriority w:val="1"/>
    <w:qFormat/>
    <w:rsid w:val="00B14BE4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간격 없음 Char"/>
    <w:basedOn w:val="a0"/>
    <w:link w:val="af8"/>
    <w:uiPriority w:val="1"/>
    <w:rsid w:val="00B14BE4"/>
    <w:rPr>
      <w:rFonts w:asciiTheme="minorHAnsi" w:eastAsiaTheme="minorEastAsia" w:hAnsiTheme="minorHAnsi" w:cstheme="minorBidi"/>
      <w:sz w:val="22"/>
      <w:szCs w:val="22"/>
    </w:rPr>
  </w:style>
  <w:style w:type="paragraph" w:styleId="af9">
    <w:name w:val="Date"/>
    <w:basedOn w:val="a"/>
    <w:next w:val="a"/>
    <w:link w:val="Char2"/>
    <w:rsid w:val="00DA2330"/>
  </w:style>
  <w:style w:type="character" w:customStyle="1" w:styleId="Char2">
    <w:name w:val="날짜 Char"/>
    <w:basedOn w:val="a0"/>
    <w:link w:val="af9"/>
    <w:rsid w:val="00DA2330"/>
    <w:rPr>
      <w:lang w:eastAsia="en-US"/>
    </w:rPr>
  </w:style>
  <w:style w:type="character" w:styleId="afa">
    <w:name w:val="Emphasis"/>
    <w:basedOn w:val="a0"/>
    <w:qFormat/>
    <w:rsid w:val="00636C6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683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3188"/>
    <w:rPr>
      <w:rFonts w:ascii="굴림체" w:eastAsia="굴림체" w:hAnsi="굴림체" w:cs="굴림체"/>
      <w:sz w:val="24"/>
      <w:szCs w:val="24"/>
    </w:rPr>
  </w:style>
  <w:style w:type="paragraph" w:customStyle="1" w:styleId="0">
    <w:name w:val="스타일 목록 단락 + 왼쪽 0 글자"/>
    <w:basedOn w:val="af6"/>
    <w:rsid w:val="00896335"/>
    <w:pPr>
      <w:ind w:leftChars="0" w:left="0"/>
    </w:pPr>
    <w:rPr>
      <w:rFonts w:cs="바탕"/>
    </w:rPr>
  </w:style>
  <w:style w:type="paragraph" w:customStyle="1" w:styleId="01">
    <w:name w:val="스타일 목록 단락 + 왼쪽 0 글자1"/>
    <w:basedOn w:val="af6"/>
    <w:rsid w:val="00896335"/>
    <w:pPr>
      <w:ind w:leftChars="0" w:left="1120"/>
    </w:pPr>
    <w:rPr>
      <w:rFonts w:cs="바탕"/>
    </w:rPr>
  </w:style>
  <w:style w:type="character" w:customStyle="1" w:styleId="UnresolvedMention">
    <w:name w:val="Unresolved Mention"/>
    <w:basedOn w:val="a0"/>
    <w:uiPriority w:val="99"/>
    <w:semiHidden/>
    <w:unhideWhenUsed/>
    <w:rsid w:val="00145F63"/>
    <w:rPr>
      <w:color w:val="605E5C"/>
      <w:shd w:val="clear" w:color="auto" w:fill="E1DFDD"/>
    </w:rPr>
  </w:style>
  <w:style w:type="character" w:customStyle="1" w:styleId="1Char">
    <w:name w:val="제목 1 Char"/>
    <w:aliases w:val="제목 1(BTB) Char,제목 1(beman) Char,Headin1 Char1,Heading 1 Char Char,Headin1 Char Char"/>
    <w:basedOn w:val="a0"/>
    <w:link w:val="1"/>
    <w:rsid w:val="00776B40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21" Type="http://schemas.openxmlformats.org/officeDocument/2006/relationships/image" Target="media/image2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51088;&#47308;\RUP_doc_temp\rup_wd_tmpl\req\rup_rmpl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schemeClr val="bg1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4173C-2993-471D-A4B4-E694E464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rup_rmpln.dot</Template>
  <TotalTime>6192</TotalTime>
  <Pages>8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규격서</vt:lpstr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규격서</dc:title>
  <dc:creator>Doople</dc:creator>
  <cp:lastModifiedBy>박준호</cp:lastModifiedBy>
  <cp:revision>35</cp:revision>
  <cp:lastPrinted>2018-03-16T03:38:00Z</cp:lastPrinted>
  <dcterms:created xsi:type="dcterms:W3CDTF">2022-10-12T05:11:00Z</dcterms:created>
  <dcterms:modified xsi:type="dcterms:W3CDTF">2025-08-18T02:15:00Z</dcterms:modified>
</cp:coreProperties>
</file>